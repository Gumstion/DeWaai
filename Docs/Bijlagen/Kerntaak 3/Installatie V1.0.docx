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EA472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 xml:space="preserve">[Gerrit A. </w:t>
                                    </w:r>
                                    <w:proofErr w:type="spellStart"/>
                                    <w:r w:rsidR="00D134AA">
                                      <w:t>Wieberdink</w:t>
                                    </w:r>
                                    <w:proofErr w:type="spellEnd"/>
                                    <w:r w:rsidR="00D134AA">
                                      <w:t>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EA4725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 xml:space="preserve">[Gerrit A. </w:t>
                              </w:r>
                              <w:proofErr w:type="spellStart"/>
                              <w:r w:rsidR="00D134AA">
                                <w:t>Wieberdink</w:t>
                              </w:r>
                              <w:proofErr w:type="spellEnd"/>
                              <w:r w:rsidR="00D134AA">
                                <w:t>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EA472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044D28">
                                      <w:t>Installatie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EA4725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044D28">
                                <w:t>Installatie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  <w:lang w:val="en-GB" w:eastAsia="ja-JP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EA472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5D4ADE" w:rsidP="005B11E0">
      <w:pPr>
        <w:pStyle w:val="kop10"/>
      </w:pPr>
      <w:r>
        <w:lastRenderedPageBreak/>
        <w:t>Werking van de applicatie</w:t>
      </w:r>
    </w:p>
    <w:p w:rsidR="004B21FE" w:rsidRDefault="008C0B00" w:rsidP="008C0B00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Als u naar de website toe gaat komt u op de startpagina, via het menu</w:t>
      </w:r>
      <w:r w:rsidR="0006160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kunt u navigeren naar</w:t>
      </w:r>
      <w:r w:rsidR="00535984">
        <w:rPr>
          <w:rFonts w:ascii="Verdana" w:hAnsi="Verdana"/>
          <w:sz w:val="22"/>
          <w:szCs w:val="22"/>
        </w:rPr>
        <w:t xml:space="preserve"> Home,</w:t>
      </w:r>
      <w:r>
        <w:rPr>
          <w:rFonts w:ascii="Verdana" w:hAnsi="Verdana"/>
          <w:sz w:val="22"/>
          <w:szCs w:val="22"/>
        </w:rPr>
        <w:t xml:space="preserve"> Cursussen, Contact en Login.</w:t>
      </w:r>
      <w:r w:rsidR="0006160F" w:rsidRPr="0006160F">
        <w:rPr>
          <w:noProof/>
          <w:lang w:eastAsia="ja-JP"/>
        </w:rPr>
        <w:t xml:space="preserve"> </w:t>
      </w:r>
      <w:r w:rsidR="0006160F">
        <w:rPr>
          <w:noProof/>
          <w:lang w:val="en-GB" w:eastAsia="ja-JP"/>
        </w:rPr>
        <w:drawing>
          <wp:inline distT="0" distB="0" distL="0" distR="0" wp14:anchorId="40218836" wp14:editId="617368F7">
            <wp:extent cx="5337175" cy="336553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00" w:rsidRDefault="008C0B00" w:rsidP="008C0B00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Cursussen:</w:t>
      </w:r>
    </w:p>
    <w:p w:rsidR="00535984" w:rsidRDefault="00535984" w:rsidP="00535984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noProof/>
          <w:lang w:val="en-GB" w:eastAsia="ja-JP"/>
        </w:rPr>
        <w:drawing>
          <wp:inline distT="0" distB="0" distL="0" distR="0" wp14:anchorId="5E347529" wp14:editId="5DE58652">
            <wp:extent cx="5337175" cy="24225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00" w:rsidRDefault="008C0B00" w:rsidP="008C0B00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Alle soorten cursussen die beschikbaar zijn om te reserveren zijn op deze pagina te zien met hun gegevens</w:t>
      </w:r>
      <w:r w:rsidR="00535984">
        <w:rPr>
          <w:rFonts w:ascii="Verdana" w:hAnsi="Verdana"/>
          <w:sz w:val="22"/>
          <w:szCs w:val="22"/>
        </w:rPr>
        <w:t xml:space="preserve"> (u kunt alleen reserveren als u een account heeft en ingelogd bent)</w:t>
      </w:r>
      <w:r>
        <w:rPr>
          <w:rFonts w:ascii="Verdana" w:hAnsi="Verdana"/>
          <w:sz w:val="22"/>
          <w:szCs w:val="22"/>
        </w:rPr>
        <w:t>.</w:t>
      </w:r>
    </w:p>
    <w:p w:rsidR="005D4ADE" w:rsidRDefault="005D4ADE" w:rsidP="008C0B00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Als u ingelogd bent en u klikt op reserveren komt u op deze pagina:</w:t>
      </w:r>
    </w:p>
    <w:p w:rsidR="005D4ADE" w:rsidRDefault="005D4ADE" w:rsidP="008C0B00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noProof/>
          <w:lang w:val="en-GB" w:eastAsia="ja-JP"/>
        </w:rPr>
        <w:drawing>
          <wp:inline distT="0" distB="0" distL="0" distR="0" wp14:anchorId="42CF0690" wp14:editId="788D8084">
            <wp:extent cx="3408498" cy="3200400"/>
            <wp:effectExtent l="0" t="0" r="190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280" cy="32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DE" w:rsidRDefault="005D4ADE" w:rsidP="008C0B00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Hier kunt u uw cursus reserveren met de data naar uw wil.</w:t>
      </w:r>
    </w:p>
    <w:p w:rsidR="005D4ADE" w:rsidRDefault="005D4ADE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8C0B00" w:rsidRDefault="008C0B00" w:rsidP="008C0B00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Contact:</w:t>
      </w:r>
    </w:p>
    <w:p w:rsidR="00535984" w:rsidRDefault="00535984" w:rsidP="00535984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noProof/>
          <w:lang w:val="en-GB" w:eastAsia="ja-JP"/>
        </w:rPr>
        <w:drawing>
          <wp:inline distT="0" distB="0" distL="0" distR="0" wp14:anchorId="7BE3961A" wp14:editId="621F66B1">
            <wp:extent cx="2714625" cy="2886203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342" cy="28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4" w:rsidRDefault="008C0B00" w:rsidP="008F2048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Hier kunnen mensen een bericht sturen zonder ergens aan vast te zitten of een account aan te hoeven maken.</w:t>
      </w:r>
    </w:p>
    <w:p w:rsidR="008F2048" w:rsidRDefault="008F2048" w:rsidP="008F2048">
      <w:pPr>
        <w:pStyle w:val="Geenregelafstand"/>
        <w:ind w:left="720"/>
        <w:rPr>
          <w:rFonts w:ascii="Verdana" w:hAnsi="Verdana"/>
          <w:sz w:val="22"/>
          <w:szCs w:val="22"/>
        </w:rPr>
      </w:pPr>
    </w:p>
    <w:p w:rsidR="008C0B00" w:rsidRDefault="008C0B00" w:rsidP="008C0B00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Login:</w:t>
      </w:r>
    </w:p>
    <w:p w:rsidR="00535984" w:rsidRDefault="00535984" w:rsidP="00535984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noProof/>
          <w:lang w:val="en-GB" w:eastAsia="ja-JP"/>
        </w:rPr>
        <w:drawing>
          <wp:inline distT="0" distB="0" distL="0" distR="0" wp14:anchorId="30F7BB1E" wp14:editId="460ACD6A">
            <wp:extent cx="2586070" cy="3552825"/>
            <wp:effectExtent l="0" t="0" r="508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241" cy="35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00" w:rsidRDefault="008C0B00" w:rsidP="008C0B00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Hier kan iedereen inloggen die een account heeft, heeft u geen account dan kunt u deze aanmaken door onder de knop “Inloggen” op “Meld je nu aan!” te klikken (hierdoor kom je op de registreren pagina).</w:t>
      </w:r>
    </w:p>
    <w:p w:rsidR="00535984" w:rsidRDefault="00535984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8C0B00" w:rsidRDefault="008C0B00" w:rsidP="008C0B00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Registreren:</w:t>
      </w:r>
      <w:bookmarkStart w:id="5" w:name="_GoBack"/>
      <w:bookmarkEnd w:id="5"/>
    </w:p>
    <w:p w:rsidR="00535984" w:rsidRDefault="00535984" w:rsidP="00535984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noProof/>
          <w:lang w:val="en-GB" w:eastAsia="ja-JP"/>
        </w:rPr>
        <w:drawing>
          <wp:inline distT="0" distB="0" distL="0" distR="0" wp14:anchorId="3C01EC4B" wp14:editId="3AD5C031">
            <wp:extent cx="4419600" cy="71151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00" w:rsidRDefault="008C0B00" w:rsidP="00535984">
      <w:pPr>
        <w:pStyle w:val="Geenregelafstand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Hier kunnen cursis</w:t>
      </w:r>
      <w:r w:rsidR="00535984">
        <w:rPr>
          <w:rFonts w:ascii="Verdana" w:hAnsi="Verdana"/>
          <w:sz w:val="22"/>
          <w:szCs w:val="22"/>
        </w:rPr>
        <w:t>ten een nieuw account aanmaken.</w:t>
      </w:r>
    </w:p>
    <w:p w:rsidR="00FD6F01" w:rsidRDefault="00FD6F01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535984" w:rsidRDefault="00535984" w:rsidP="0053598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Er zijn gebruikersaccounts voor </w:t>
      </w:r>
    </w:p>
    <w:p w:rsidR="00535984" w:rsidRDefault="00535984" w:rsidP="00535984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Cursist</w:t>
      </w:r>
    </w:p>
    <w:p w:rsidR="00535984" w:rsidRDefault="00535984" w:rsidP="00535984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Medewerker</w:t>
      </w:r>
    </w:p>
    <w:p w:rsidR="00535984" w:rsidRDefault="00535984" w:rsidP="00535984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Admin</w:t>
      </w:r>
      <w:proofErr w:type="spellEnd"/>
    </w:p>
    <w:p w:rsidR="00535984" w:rsidRDefault="00535984" w:rsidP="0053598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Als u </w:t>
      </w:r>
      <w:r w:rsidR="00182A5C">
        <w:rPr>
          <w:rFonts w:ascii="Verdana" w:hAnsi="Verdana"/>
          <w:sz w:val="22"/>
          <w:szCs w:val="22"/>
        </w:rPr>
        <w:t xml:space="preserve">een </w:t>
      </w:r>
      <w:r>
        <w:rPr>
          <w:rFonts w:ascii="Verdana" w:hAnsi="Verdana"/>
          <w:sz w:val="22"/>
          <w:szCs w:val="22"/>
        </w:rPr>
        <w:t>Cursist</w:t>
      </w:r>
      <w:r w:rsidR="00182A5C">
        <w:rPr>
          <w:rFonts w:ascii="Verdana" w:hAnsi="Verdana"/>
          <w:sz w:val="22"/>
          <w:szCs w:val="22"/>
        </w:rPr>
        <w:t xml:space="preserve"> bent en</w:t>
      </w:r>
      <w:r>
        <w:rPr>
          <w:rFonts w:ascii="Verdana" w:hAnsi="Verdana"/>
          <w:sz w:val="22"/>
          <w:szCs w:val="22"/>
        </w:rPr>
        <w:t xml:space="preserve"> inlogt krijgt </w:t>
      </w:r>
      <w:r w:rsidR="00182A5C">
        <w:rPr>
          <w:rFonts w:ascii="Verdana" w:hAnsi="Verdana"/>
          <w:sz w:val="22"/>
          <w:szCs w:val="22"/>
        </w:rPr>
        <w:t>u dit menu te zien:</w:t>
      </w:r>
    </w:p>
    <w:p w:rsidR="00535984" w:rsidRDefault="00535984" w:rsidP="00535984">
      <w:pPr>
        <w:pStyle w:val="Geenregelafstand"/>
        <w:rPr>
          <w:rFonts w:ascii="Verdana" w:hAnsi="Verdana"/>
          <w:sz w:val="22"/>
          <w:szCs w:val="22"/>
          <w:lang w:eastAsia="ja-JP"/>
        </w:rPr>
      </w:pPr>
    </w:p>
    <w:p w:rsidR="00182A5C" w:rsidRDefault="00182A5C" w:rsidP="00535984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Als u een Medewerker bent en inlogt krijgt u dit menu te zien:</w:t>
      </w:r>
    </w:p>
    <w:p w:rsidR="00182A5C" w:rsidRDefault="00182A5C" w:rsidP="00535984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1A0E9CFD" wp14:editId="7A208038">
            <wp:extent cx="5337175" cy="287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5C" w:rsidRDefault="00182A5C" w:rsidP="00535984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(In dit geval is j een voornaam van de medewerker)</w:t>
      </w:r>
    </w:p>
    <w:p w:rsidR="00182A5C" w:rsidRDefault="0006160F" w:rsidP="00535984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De pagina’s die hieronder staan zijn alleen te zien voor medewerkers en administrators.</w:t>
      </w:r>
    </w:p>
    <w:p w:rsidR="00182A5C" w:rsidRDefault="00182A5C" w:rsidP="00182A5C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Cursus</w:t>
      </w:r>
    </w:p>
    <w:p w:rsidR="00182A5C" w:rsidRDefault="00182A5C" w:rsidP="00182A5C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Cursus toevoegen</w:t>
      </w:r>
    </w:p>
    <w:p w:rsidR="0006160F" w:rsidRDefault="00182A5C" w:rsidP="00182A5C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proofErr w:type="gramStart"/>
      <w:r>
        <w:rPr>
          <w:rFonts w:ascii="Verdana" w:hAnsi="Verdana"/>
          <w:sz w:val="22"/>
          <w:szCs w:val="22"/>
          <w:lang w:eastAsia="ja-JP"/>
        </w:rPr>
        <w:t>Cursus overzicht</w:t>
      </w:r>
      <w:proofErr w:type="gramEnd"/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 xml:space="preserve">Cursus </w:t>
      </w:r>
      <w:proofErr w:type="spellStart"/>
      <w:r>
        <w:rPr>
          <w:rFonts w:ascii="Verdana" w:hAnsi="Verdana"/>
          <w:sz w:val="22"/>
          <w:szCs w:val="22"/>
          <w:lang w:eastAsia="ja-JP"/>
        </w:rPr>
        <w:t>dropdown</w:t>
      </w:r>
      <w:proofErr w:type="spellEnd"/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11B29ADA" wp14:editId="0BEB4C67">
            <wp:extent cx="1476375" cy="10858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Cursus toevoegen</w:t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32C6A4FB" wp14:editId="5A5FBF21">
            <wp:extent cx="2329272" cy="218122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750" cy="21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proofErr w:type="gramStart"/>
      <w:r>
        <w:rPr>
          <w:rFonts w:ascii="Verdana" w:hAnsi="Verdana"/>
          <w:sz w:val="22"/>
          <w:szCs w:val="22"/>
          <w:lang w:eastAsia="ja-JP"/>
        </w:rPr>
        <w:t>Cursus overzicht</w:t>
      </w:r>
      <w:proofErr w:type="gramEnd"/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7BA5D78B" wp14:editId="69723001">
            <wp:extent cx="2162175" cy="9239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>
      <w:pPr>
        <w:rPr>
          <w:rFonts w:ascii="Verdana" w:hAnsi="Verdana"/>
          <w:color w:val="auto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</w:p>
    <w:p w:rsidR="00182A5C" w:rsidRDefault="00182A5C" w:rsidP="00182A5C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Schip</w:t>
      </w:r>
    </w:p>
    <w:p w:rsidR="00182A5C" w:rsidRDefault="00182A5C" w:rsidP="00182A5C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Schip toevoegen</w:t>
      </w:r>
    </w:p>
    <w:p w:rsidR="0006160F" w:rsidRDefault="00182A5C" w:rsidP="00182A5C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Schip overzicht</w:t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 xml:space="preserve">Schip </w:t>
      </w:r>
      <w:proofErr w:type="spellStart"/>
      <w:r>
        <w:rPr>
          <w:rFonts w:ascii="Verdana" w:hAnsi="Verdana"/>
          <w:sz w:val="22"/>
          <w:szCs w:val="22"/>
          <w:lang w:eastAsia="ja-JP"/>
        </w:rPr>
        <w:t>dropdown</w:t>
      </w:r>
      <w:proofErr w:type="spellEnd"/>
    </w:p>
    <w:p w:rsidR="00182A5C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33D0EB0C" wp14:editId="70D5F516">
            <wp:extent cx="1438275" cy="10668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Schip toevoegen</w:t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007E2903" wp14:editId="54B0FA2E">
            <wp:extent cx="2571750" cy="2728762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907" cy="27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Schip overzicht</w:t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79E18B05" wp14:editId="61561630">
            <wp:extent cx="1543050" cy="257175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>
      <w:pPr>
        <w:rPr>
          <w:rFonts w:ascii="Verdana" w:hAnsi="Verdana"/>
          <w:color w:val="auto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:rsidR="00182A5C" w:rsidRDefault="00182A5C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lastRenderedPageBreak/>
        <w:t>Als u een Administrator bent en inlogt krijgt u dit menu te zien:</w:t>
      </w:r>
    </w:p>
    <w:p w:rsidR="00182A5C" w:rsidRDefault="00182A5C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1A656CB3" wp14:editId="64C1C5A1">
            <wp:extent cx="5337175" cy="28257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 xml:space="preserve">De pagina die </w:t>
      </w:r>
      <w:r>
        <w:rPr>
          <w:rFonts w:ascii="Verdana" w:hAnsi="Verdana"/>
          <w:sz w:val="22"/>
          <w:szCs w:val="22"/>
          <w:lang w:eastAsia="ja-JP"/>
        </w:rPr>
        <w:t>hieronder staat is</w:t>
      </w:r>
      <w:r>
        <w:rPr>
          <w:rFonts w:ascii="Verdana" w:hAnsi="Verdana"/>
          <w:sz w:val="22"/>
          <w:szCs w:val="22"/>
          <w:lang w:eastAsia="ja-JP"/>
        </w:rPr>
        <w:t xml:space="preserve"> alleen te zien voor administrators.</w:t>
      </w:r>
    </w:p>
    <w:p w:rsidR="0006160F" w:rsidRDefault="0006160F" w:rsidP="0006160F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Medewerker</w:t>
      </w:r>
    </w:p>
    <w:p w:rsidR="0006160F" w:rsidRDefault="0006160F" w:rsidP="0006160F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Medewerker toevoegen</w:t>
      </w:r>
    </w:p>
    <w:p w:rsidR="0006160F" w:rsidRDefault="0006160F" w:rsidP="0006160F">
      <w:pPr>
        <w:pStyle w:val="Geenregelafstand"/>
        <w:numPr>
          <w:ilvl w:val="0"/>
          <w:numId w:val="12"/>
        </w:num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Medewerker overzicht</w:t>
      </w:r>
    </w:p>
    <w:p w:rsidR="0006160F" w:rsidRDefault="0006160F" w:rsidP="0006160F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 xml:space="preserve">Medewerker </w:t>
      </w:r>
      <w:proofErr w:type="spellStart"/>
      <w:r>
        <w:rPr>
          <w:rFonts w:ascii="Verdana" w:hAnsi="Verdana"/>
          <w:sz w:val="22"/>
          <w:szCs w:val="22"/>
          <w:lang w:eastAsia="ja-JP"/>
        </w:rPr>
        <w:t>dropdown</w:t>
      </w:r>
      <w:proofErr w:type="spellEnd"/>
    </w:p>
    <w:p w:rsidR="00182A5C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283BDC54" wp14:editId="0A1751F3">
            <wp:extent cx="1819275" cy="1028700"/>
            <wp:effectExtent l="0" t="0" r="9525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t>Medewerker toevoegen</w:t>
      </w:r>
    </w:p>
    <w:p w:rsidR="0006160F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6EFF9FB7" wp14:editId="322E14E3">
            <wp:extent cx="3209925" cy="5345130"/>
            <wp:effectExtent l="0" t="0" r="0" b="825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6419" cy="53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Default="0006160F">
      <w:pPr>
        <w:rPr>
          <w:rFonts w:ascii="Verdana" w:hAnsi="Verdana"/>
          <w:color w:val="auto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:rsidR="0006160F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lastRenderedPageBreak/>
        <w:t>Medewerker overzicht</w:t>
      </w:r>
    </w:p>
    <w:p w:rsidR="0006160F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  <w:r>
        <w:rPr>
          <w:noProof/>
          <w:lang w:val="en-GB" w:eastAsia="ja-JP"/>
        </w:rPr>
        <w:drawing>
          <wp:inline distT="0" distB="0" distL="0" distR="0" wp14:anchorId="56CA8FC0" wp14:editId="08290027">
            <wp:extent cx="2514600" cy="156210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F" w:rsidRPr="00535984" w:rsidRDefault="0006160F" w:rsidP="00182A5C">
      <w:pPr>
        <w:pStyle w:val="Geenregelafstand"/>
        <w:rPr>
          <w:rFonts w:ascii="Verdana" w:hAnsi="Verdana"/>
          <w:sz w:val="22"/>
          <w:szCs w:val="22"/>
          <w:lang w:eastAsia="ja-JP"/>
        </w:rPr>
      </w:pPr>
    </w:p>
    <w:sectPr w:rsidR="0006160F" w:rsidRPr="00535984" w:rsidSect="00F66735">
      <w:footerReference w:type="default" r:id="rId28"/>
      <w:footerReference w:type="first" r:id="rId29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725" w:rsidRDefault="00EA4725">
      <w:pPr>
        <w:spacing w:before="0" w:after="0" w:line="240" w:lineRule="auto"/>
      </w:pPr>
      <w:r>
        <w:separator/>
      </w:r>
    </w:p>
  </w:endnote>
  <w:endnote w:type="continuationSeparator" w:id="0">
    <w:p w:rsidR="00EA4725" w:rsidRDefault="00EA47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EA472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8F2048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8F2048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EA472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725" w:rsidRDefault="00EA4725">
      <w:pPr>
        <w:spacing w:before="0" w:after="0" w:line="240" w:lineRule="auto"/>
      </w:pPr>
      <w:r>
        <w:separator/>
      </w:r>
    </w:p>
  </w:footnote>
  <w:footnote w:type="continuationSeparator" w:id="0">
    <w:p w:rsidR="00EA4725" w:rsidRDefault="00EA47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7CA4"/>
    <w:multiLevelType w:val="hybridMultilevel"/>
    <w:tmpl w:val="F0302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BC3926"/>
    <w:multiLevelType w:val="hybridMultilevel"/>
    <w:tmpl w:val="D892E710"/>
    <w:lvl w:ilvl="0" w:tplc="C884FBB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074C6"/>
    <w:multiLevelType w:val="hybridMultilevel"/>
    <w:tmpl w:val="496058DC"/>
    <w:lvl w:ilvl="0" w:tplc="1A78B870">
      <w:numFmt w:val="bullet"/>
      <w:lvlText w:val=""/>
      <w:lvlJc w:val="left"/>
      <w:pPr>
        <w:ind w:left="1080" w:hanging="360"/>
      </w:pPr>
      <w:rPr>
        <w:rFonts w:ascii="Symbol" w:eastAsia="MS Mincho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160F"/>
    <w:rsid w:val="00065D4F"/>
    <w:rsid w:val="000E324A"/>
    <w:rsid w:val="001013EB"/>
    <w:rsid w:val="00112E45"/>
    <w:rsid w:val="001169EE"/>
    <w:rsid w:val="0013419D"/>
    <w:rsid w:val="00136038"/>
    <w:rsid w:val="00145929"/>
    <w:rsid w:val="00182A5C"/>
    <w:rsid w:val="00196C26"/>
    <w:rsid w:val="0021326C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29B6"/>
    <w:rsid w:val="004617E0"/>
    <w:rsid w:val="004B21FE"/>
    <w:rsid w:val="004F5A46"/>
    <w:rsid w:val="00517CED"/>
    <w:rsid w:val="00535984"/>
    <w:rsid w:val="00580762"/>
    <w:rsid w:val="00584190"/>
    <w:rsid w:val="005A2EA5"/>
    <w:rsid w:val="005B11E0"/>
    <w:rsid w:val="005D4ADE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8A6B16"/>
    <w:rsid w:val="008C0B00"/>
    <w:rsid w:val="008F2048"/>
    <w:rsid w:val="0098194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EA4725"/>
    <w:rsid w:val="00F66735"/>
    <w:rsid w:val="00F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2A9BB3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BD3E1E"/>
    <w:rsid w:val="00CE4B51"/>
    <w:rsid w:val="00D7208C"/>
    <w:rsid w:val="00D822AD"/>
    <w:rsid w:val="00DA5BC0"/>
    <w:rsid w:val="00E053EB"/>
    <w:rsid w:val="00E85645"/>
    <w:rsid w:val="00EF62B4"/>
    <w:rsid w:val="00F178E6"/>
    <w:rsid w:val="00F97680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3E5B5-6270-44EB-99F3-513564F1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63</TotalTime>
  <Pages>9</Pages>
  <Words>264</Words>
  <Characters>1505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[Installatie]</dc:subject>
  <dc:creator>[Gerrit A. Wieberdink]</dc:creator>
  <cp:keywords>[95311]</cp:keywords>
  <cp:lastModifiedBy>laurens van der loo</cp:lastModifiedBy>
  <cp:revision>5</cp:revision>
  <dcterms:created xsi:type="dcterms:W3CDTF">2017-02-02T09:27:00Z</dcterms:created>
  <dcterms:modified xsi:type="dcterms:W3CDTF">2017-02-02T13:16:00Z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