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E53" w:rsidRDefault="00972E53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[Gerrit A. Wieberdink]</w:t>
                                    </w:r>
                                  </w:sdtContent>
                                </w:sdt>
                                <w:r>
                                  <w:t> |</w:t>
                                </w:r>
                                <w:r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30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30 januari 2017</w:t>
                                    </w:r>
                                  </w:sdtContent>
                                </w:sdt>
                                <w:r>
                                  <w:t xml:space="preserve"> |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[95311]</w:t>
                                    </w:r>
                                  </w:sdtContent>
                                </w:sdt>
                                <w:r>
                                  <w:t xml:space="preserve"> | [139504]</w:t>
                                </w:r>
                              </w:p>
                              <w:p w:rsidR="00972E53" w:rsidRDefault="00972E53" w:rsidP="00D134AA">
                                <w:pPr>
                                  <w:pStyle w:val="Contactgegevens"/>
                                </w:pPr>
                                <w:r>
                                  <w:t>[Laurens van der Loo] | 30 januari 2017 | [95311] | [133535</w:t>
                                </w:r>
                              </w:p>
                              <w:p w:rsidR="00972E53" w:rsidRDefault="00972E53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972E53" w:rsidRDefault="00972E53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[Gerrit A. Wieberdink]</w:t>
                              </w:r>
                            </w:sdtContent>
                          </w:sdt>
                          <w:r>
                            <w:t> |</w:t>
                          </w:r>
                          <w:r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3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30 januari 2017</w:t>
                              </w:r>
                            </w:sdtContent>
                          </w:sdt>
                          <w:r>
                            <w:t xml:space="preserve"> |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[95311]</w:t>
                              </w:r>
                            </w:sdtContent>
                          </w:sdt>
                          <w:r>
                            <w:t xml:space="preserve"> | [139504]</w:t>
                          </w:r>
                        </w:p>
                        <w:p w:rsidR="00972E53" w:rsidRDefault="00972E53" w:rsidP="00D134AA">
                          <w:pPr>
                            <w:pStyle w:val="Contactgegevens"/>
                          </w:pPr>
                          <w:r>
                            <w:t>[Laurens van der Loo] | 30 januari 2017 | [95311] | [133535</w:t>
                          </w:r>
                        </w:p>
                        <w:p w:rsidR="00972E53" w:rsidRDefault="00972E53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72E53" w:rsidRDefault="00972E53">
                                    <w:pPr>
                                      <w:pStyle w:val="Titel1"/>
                                    </w:pPr>
                                    <w:r>
                                      <w:t>[Zeilschool de Waai]</w:t>
                                    </w:r>
                                  </w:p>
                                </w:sdtContent>
                              </w:sdt>
                              <w:p w:rsidR="00972E53" w:rsidRDefault="00972E53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[gegevensverzameling]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72E53" w:rsidRDefault="00972E53">
                              <w:pPr>
                                <w:pStyle w:val="Titel1"/>
                              </w:pPr>
                              <w:r>
                                <w:t>[Zeilschool de Waai]</w:t>
                              </w:r>
                            </w:p>
                          </w:sdtContent>
                        </w:sdt>
                        <w:p w:rsidR="00972E53" w:rsidRDefault="00972E53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[gegevensverzameling]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972E53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CF2E0F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49154" w:history="1">
            <w:r w:rsidR="00CF2E0F" w:rsidRPr="00044366">
              <w:rPr>
                <w:rStyle w:val="Hyperlink"/>
                <w:noProof/>
                <w:lang w:val="en-GB"/>
              </w:rPr>
              <w:t>Data Dictionary</w:t>
            </w:r>
            <w:r w:rsidR="00CF2E0F">
              <w:rPr>
                <w:noProof/>
                <w:webHidden/>
              </w:rPr>
              <w:tab/>
            </w:r>
            <w:r w:rsidR="00CF2E0F">
              <w:rPr>
                <w:noProof/>
                <w:webHidden/>
              </w:rPr>
              <w:fldChar w:fldCharType="begin"/>
            </w:r>
            <w:r w:rsidR="00CF2E0F">
              <w:rPr>
                <w:noProof/>
                <w:webHidden/>
              </w:rPr>
              <w:instrText xml:space="preserve"> PAGEREF _Toc473549154 \h </w:instrText>
            </w:r>
            <w:r w:rsidR="00CF2E0F">
              <w:rPr>
                <w:noProof/>
                <w:webHidden/>
              </w:rPr>
            </w:r>
            <w:r w:rsidR="00CF2E0F">
              <w:rPr>
                <w:noProof/>
                <w:webHidden/>
              </w:rPr>
              <w:fldChar w:fldCharType="separate"/>
            </w:r>
            <w:r w:rsidR="00CF2E0F">
              <w:rPr>
                <w:noProof/>
                <w:webHidden/>
              </w:rPr>
              <w:t>2</w:t>
            </w:r>
            <w:r w:rsidR="00CF2E0F">
              <w:rPr>
                <w:noProof/>
                <w:webHidden/>
              </w:rPr>
              <w:fldChar w:fldCharType="end"/>
            </w:r>
          </w:hyperlink>
        </w:p>
        <w:p w:rsidR="00CF2E0F" w:rsidRDefault="00CF2E0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549155" w:history="1">
            <w:r w:rsidRPr="00044366">
              <w:rPr>
                <w:rStyle w:val="Hyperlink"/>
                <w:noProof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E0F" w:rsidRDefault="00CF2E0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549156" w:history="1">
            <w:r w:rsidRPr="00044366">
              <w:rPr>
                <w:rStyle w:val="Hyperlink"/>
                <w:noProof/>
              </w:rPr>
              <w:t>(SQL-)script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Pr="0070354B" w:rsidRDefault="0027259B" w:rsidP="005B11E0">
      <w:pPr>
        <w:pStyle w:val="kop10"/>
        <w:rPr>
          <w:lang w:val="en-GB"/>
        </w:rPr>
      </w:pPr>
      <w:bookmarkStart w:id="5" w:name="_Toc473549154"/>
      <w:r w:rsidRPr="0070354B">
        <w:rPr>
          <w:lang w:val="en-GB"/>
        </w:rPr>
        <w:lastRenderedPageBreak/>
        <w:t>Data Dictionary</w:t>
      </w:r>
      <w:bookmarkEnd w:id="5"/>
    </w:p>
    <w:p w:rsidR="0070354B" w:rsidRPr="004C2974" w:rsidRDefault="0070354B" w:rsidP="0070354B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4C2974">
        <w:rPr>
          <w:rFonts w:ascii="Verdana" w:hAnsi="Verdana"/>
          <w:sz w:val="22"/>
          <w:szCs w:val="22"/>
          <w:highlight w:val="cyan"/>
          <w:lang w:val="en-GB"/>
        </w:rPr>
        <w:t>Primary Key</w:t>
      </w:r>
    </w:p>
    <w:p w:rsidR="0070354B" w:rsidRPr="0070354B" w:rsidRDefault="0070354B" w:rsidP="0070354B">
      <w:pPr>
        <w:pStyle w:val="Geenregelafstand"/>
        <w:rPr>
          <w:rFonts w:ascii="Verdana" w:hAnsi="Verdana"/>
          <w:sz w:val="22"/>
          <w:szCs w:val="22"/>
          <w:u w:val="dash"/>
          <w:lang w:val="en-GB"/>
        </w:rPr>
      </w:pPr>
      <w:r w:rsidRPr="004C2974">
        <w:rPr>
          <w:rFonts w:ascii="Verdana" w:hAnsi="Verdana"/>
          <w:sz w:val="22"/>
          <w:szCs w:val="22"/>
          <w:highlight w:val="green"/>
          <w:u w:val="dash"/>
          <w:lang w:val="en-GB"/>
        </w:rPr>
        <w:t>Foreign Key</w:t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302"/>
        <w:gridCol w:w="3302"/>
      </w:tblGrid>
      <w:tr w:rsidR="0027259B" w:rsidRPr="0070354B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70354B" w:rsidRDefault="0027259B" w:rsidP="0027259B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70354B" w:rsidRDefault="0027259B" w:rsidP="0027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70354B" w:rsidRDefault="0027259B" w:rsidP="0027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27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70354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27259B" w:rsidP="0027259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27259B"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27259B" w:rsidRPr="0027259B" w:rsidTr="0027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27259B" w:rsidP="0027259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27259B">
              <w:rPr>
                <w:rFonts w:ascii="Verdana" w:hAnsi="Verdana"/>
                <w:sz w:val="22"/>
                <w:szCs w:val="22"/>
              </w:rPr>
              <w:t>Gegevens van een cursist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70354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User_id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Emailadres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Varchar(255)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Emailadres van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Voornaam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Voornaam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Achternaam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Achternaam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Telefoonnummer</w:t>
            </w:r>
          </w:p>
        </w:tc>
        <w:tc>
          <w:tcPr>
            <w:tcW w:w="2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Telefoonnummer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IBAN</w:t>
            </w:r>
          </w:p>
        </w:tc>
        <w:tc>
          <w:tcPr>
            <w:tcW w:w="2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Varchar(18)</w:t>
            </w:r>
          </w:p>
        </w:tc>
        <w:tc>
          <w:tcPr>
            <w:tcW w:w="3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IBAN gebruiker</w:t>
            </w:r>
          </w:p>
        </w:tc>
      </w:tr>
      <w:tr w:rsidR="0027259B" w:rsidRPr="00213F1C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4C2974" w:rsidP="0027259B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Postcode</w:t>
            </w:r>
          </w:p>
        </w:tc>
        <w:tc>
          <w:tcPr>
            <w:tcW w:w="2302" w:type="dxa"/>
          </w:tcPr>
          <w:p w:rsidR="0027259B" w:rsidRDefault="004C29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Varchar(6)</w:t>
            </w:r>
          </w:p>
        </w:tc>
        <w:tc>
          <w:tcPr>
            <w:tcW w:w="3302" w:type="dxa"/>
          </w:tcPr>
          <w:p w:rsidR="0027259B" w:rsidRPr="009A402E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Foreign key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van</w:t>
            </w: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 Adres tabel</w:t>
            </w:r>
          </w:p>
        </w:tc>
      </w:tr>
      <w:tr w:rsidR="004C2974" w:rsidRPr="004C2974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4C2974" w:rsidRPr="000C5C07" w:rsidRDefault="004C2974" w:rsidP="0027259B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</w:rPr>
            </w:pPr>
            <w:r w:rsidRPr="000C5C07">
              <w:rPr>
                <w:rFonts w:ascii="Verdana" w:hAnsi="Verdana"/>
                <w:sz w:val="22"/>
                <w:szCs w:val="22"/>
              </w:rPr>
              <w:t>Huisnummer</w:t>
            </w:r>
          </w:p>
        </w:tc>
        <w:tc>
          <w:tcPr>
            <w:tcW w:w="2302" w:type="dxa"/>
          </w:tcPr>
          <w:p w:rsidR="004C2974" w:rsidRDefault="004C2974" w:rsidP="004C29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Varchar(5)</w:t>
            </w:r>
          </w:p>
        </w:tc>
        <w:tc>
          <w:tcPr>
            <w:tcW w:w="3302" w:type="dxa"/>
          </w:tcPr>
          <w:p w:rsidR="004C2974" w:rsidRPr="009A402E" w:rsidRDefault="000C5C07" w:rsidP="004C29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0C5C07">
              <w:rPr>
                <w:rFonts w:ascii="Verdana" w:hAnsi="Verdana"/>
                <w:sz w:val="22"/>
                <w:szCs w:val="22"/>
              </w:rPr>
              <w:t>Huisnummer</w:t>
            </w:r>
          </w:p>
        </w:tc>
      </w:tr>
      <w:tr w:rsidR="00B3588C" w:rsidRPr="00B3588C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B3588C" w:rsidRDefault="00B3588C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Wachtwoord</w:t>
            </w:r>
          </w:p>
        </w:tc>
        <w:tc>
          <w:tcPr>
            <w:tcW w:w="2302" w:type="dxa"/>
          </w:tcPr>
          <w:p w:rsidR="00B3588C" w:rsidRDefault="00B3588C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B3588C" w:rsidRPr="00B3588C" w:rsidRDefault="00B3588C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B3588C">
              <w:rPr>
                <w:rFonts w:ascii="Verdana" w:hAnsi="Verdana"/>
                <w:sz w:val="22"/>
                <w:szCs w:val="22"/>
              </w:rPr>
              <w:t>Wachtwoord voor het gebruikers account</w:t>
            </w:r>
          </w:p>
        </w:tc>
      </w:tr>
      <w:tr w:rsidR="0027259B" w:rsidRPr="009A402E" w:rsidTr="00A54D7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9A402E" w:rsidRDefault="00595791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</w:t>
            </w:r>
            <w:r w:rsidR="000C5C07">
              <w:rPr>
                <w:rFonts w:ascii="Verdana" w:hAnsi="Verdana"/>
                <w:sz w:val="22"/>
                <w:szCs w:val="22"/>
                <w:lang w:val="en-GB"/>
              </w:rPr>
              <w:t>serlevel</w:t>
            </w:r>
          </w:p>
        </w:tc>
        <w:tc>
          <w:tcPr>
            <w:tcW w:w="2302" w:type="dxa"/>
          </w:tcPr>
          <w:p w:rsidR="0027259B" w:rsidRPr="009A402E" w:rsidRDefault="007221E0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I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nt</w:t>
            </w:r>
          </w:p>
        </w:tc>
        <w:tc>
          <w:tcPr>
            <w:tcW w:w="3302" w:type="dxa"/>
          </w:tcPr>
          <w:p w:rsidR="0027259B" w:rsidRPr="009A402E" w:rsidRDefault="00595791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1,2 of 3.</w:t>
            </w:r>
          </w:p>
        </w:tc>
      </w:tr>
      <w:tr w:rsidR="00A54D74" w:rsidRPr="009A402E" w:rsidTr="00A54D7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4C2974" w:rsidTr="00972E5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Pr="00A54D74" w:rsidRDefault="00AE78FB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User Use</w:t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 xml:space="preserve">r_id </w:t>
            </w:r>
            <w:r w:rsidR="00A54D74"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 xml:space="preserve"> CursistCu</w:t>
            </w:r>
            <w:r w:rsidR="004C2974">
              <w:rPr>
                <w:rFonts w:ascii="Verdana" w:hAnsi="Verdana"/>
                <w:sz w:val="22"/>
                <w:szCs w:val="22"/>
                <w:lang w:val="en-GB"/>
              </w:rPr>
              <w:t>rs</w:t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>us User_id</w:t>
            </w:r>
          </w:p>
        </w:tc>
      </w:tr>
      <w:tr w:rsidR="00A54D74" w:rsidRPr="00595791" w:rsidTr="00972E5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R2</w:t>
            </w:r>
          </w:p>
        </w:tc>
        <w:tc>
          <w:tcPr>
            <w:tcW w:w="5604" w:type="dxa"/>
            <w:gridSpan w:val="2"/>
          </w:tcPr>
          <w:p w:rsidR="00A54D74" w:rsidRDefault="00A54D74" w:rsidP="0059579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Adres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User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</w:p>
        </w:tc>
      </w:tr>
    </w:tbl>
    <w:p w:rsidR="0027259B" w:rsidRPr="009A402E" w:rsidRDefault="0027259B" w:rsidP="0027259B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302"/>
        <w:gridCol w:w="3302"/>
      </w:tblGrid>
      <w:tr w:rsidR="0027259B" w:rsidRPr="00595791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9A402E" w:rsidRDefault="0027259B" w:rsidP="00972E53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9A402E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9A402E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9A402E" w:rsidRDefault="0027259B" w:rsidP="00972E53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Adres</w:t>
            </w: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A54D74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Adresgegevens</w:t>
            </w:r>
            <w:r w:rsidR="0027259B" w:rsidRPr="0027259B">
              <w:rPr>
                <w:rFonts w:ascii="Verdana" w:hAnsi="Verdana"/>
                <w:sz w:val="22"/>
                <w:szCs w:val="22"/>
              </w:rPr>
              <w:t xml:space="preserve"> van een cursist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70354B" w:rsidP="00972E53">
            <w:pPr>
              <w:pStyle w:val="Geenregelafstand"/>
              <w:rPr>
                <w:rFonts w:ascii="Verdana" w:hAnsi="Verdana"/>
                <w:sz w:val="22"/>
                <w:szCs w:val="22"/>
                <w:highlight w:val="cyan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Postcode</w:t>
            </w:r>
          </w:p>
        </w:tc>
        <w:tc>
          <w:tcPr>
            <w:tcW w:w="2302" w:type="dxa"/>
          </w:tcPr>
          <w:p w:rsidR="0027259B" w:rsidRPr="0027259B" w:rsidRDefault="004C29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Varchar(6)</w:t>
            </w:r>
          </w:p>
        </w:tc>
        <w:tc>
          <w:tcPr>
            <w:tcW w:w="3302" w:type="dxa"/>
          </w:tcPr>
          <w:p w:rsidR="0027259B" w:rsidRPr="0027259B" w:rsidRDefault="0070354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Combined key met huisnummer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70354B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Straatnaam</w:t>
            </w:r>
          </w:p>
        </w:tc>
        <w:tc>
          <w:tcPr>
            <w:tcW w:w="2302" w:type="dxa"/>
          </w:tcPr>
          <w:p w:rsidR="0027259B" w:rsidRPr="0027259B" w:rsidRDefault="007221E0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gramStart"/>
            <w:r>
              <w:rPr>
                <w:rFonts w:ascii="Verdana" w:hAnsi="Verdana"/>
                <w:sz w:val="22"/>
                <w:szCs w:val="22"/>
              </w:rPr>
              <w:t>Varchar(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32</w:t>
            </w:r>
            <w:r w:rsidR="009A402E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3302" w:type="dxa"/>
          </w:tcPr>
          <w:p w:rsidR="0027259B" w:rsidRPr="0027259B" w:rsidRDefault="0070354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Straatnaam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Woonplaats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Woonplaats gebruiker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70354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Adres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  <w:r w:rsidR="00595791" w:rsidRPr="00A54D74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User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</w:p>
        </w:tc>
      </w:tr>
    </w:tbl>
    <w:p w:rsidR="0027259B" w:rsidRPr="00A54D74" w:rsidRDefault="0027259B" w:rsidP="0027259B">
      <w:pPr>
        <w:rPr>
          <w:lang w:val="en-GB"/>
        </w:rPr>
      </w:pPr>
    </w:p>
    <w:p w:rsidR="004C2974" w:rsidRPr="00595791" w:rsidRDefault="004C2974">
      <w:pPr>
        <w:rPr>
          <w:lang w:val="en-GB"/>
        </w:rPr>
      </w:pPr>
      <w:r w:rsidRPr="00595791">
        <w:rPr>
          <w:b/>
          <w:lang w:val="en-GB"/>
        </w:rPr>
        <w:br w:type="page"/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302"/>
        <w:gridCol w:w="3302"/>
      </w:tblGrid>
      <w:tr w:rsidR="0027259B" w:rsidRPr="0070354B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A54D74" w:rsidRDefault="0027259B" w:rsidP="00972E53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A54D74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A54D74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A54D74" w:rsidRDefault="0027259B" w:rsidP="00972E53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Cursus</w:t>
            </w: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 de verschillende cursussen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Cursus_id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Begindatum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Begindatum cursus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Einddatum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Einddatum cursus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Soort_id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Foreign key van SoortCursus tabel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Cursus Cursus_id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CursistCursus Cursus_id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Cursus Soort_id</w:t>
            </w:r>
          </w:p>
        </w:tc>
      </w:tr>
    </w:tbl>
    <w:p w:rsidR="0027259B" w:rsidRDefault="0027259B" w:rsidP="0027259B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1877"/>
        <w:gridCol w:w="3727"/>
      </w:tblGrid>
      <w:tr w:rsidR="009A402E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Default="009A402E" w:rsidP="00972E53"/>
        </w:tc>
        <w:tc>
          <w:tcPr>
            <w:tcW w:w="187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Soorten cursussen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Soort_id</w:t>
            </w:r>
          </w:p>
        </w:tc>
        <w:tc>
          <w:tcPr>
            <w:tcW w:w="187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72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Cursussoort</w:t>
            </w:r>
          </w:p>
        </w:tc>
        <w:tc>
          <w:tcPr>
            <w:tcW w:w="187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72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Naam van de cur</w:t>
            </w:r>
            <w:r w:rsidR="00AE78FB">
              <w:rPr>
                <w:rFonts w:ascii="Verdana" w:hAnsi="Verdana"/>
                <w:sz w:val="22"/>
                <w:szCs w:val="22"/>
              </w:rPr>
              <w:t>s</w:t>
            </w:r>
            <w:r>
              <w:rPr>
                <w:rFonts w:ascii="Verdana" w:hAnsi="Verdana"/>
                <w:sz w:val="22"/>
                <w:szCs w:val="22"/>
              </w:rPr>
              <w:t>us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Prijs</w:t>
            </w:r>
          </w:p>
        </w:tc>
        <w:tc>
          <w:tcPr>
            <w:tcW w:w="1877" w:type="dxa"/>
          </w:tcPr>
          <w:p w:rsidR="009A402E" w:rsidRPr="0027259B" w:rsidRDefault="000C5C07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Double</w:t>
            </w:r>
          </w:p>
        </w:tc>
        <w:tc>
          <w:tcPr>
            <w:tcW w:w="372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Prijs van de cur</w:t>
            </w:r>
            <w:r w:rsidR="00AE78FB">
              <w:rPr>
                <w:rFonts w:ascii="Verdana" w:hAnsi="Verdana"/>
                <w:sz w:val="22"/>
                <w:szCs w:val="22"/>
              </w:rPr>
              <w:t>s</w:t>
            </w:r>
            <w:r>
              <w:rPr>
                <w:rFonts w:ascii="Verdana" w:hAnsi="Verdana"/>
                <w:sz w:val="22"/>
                <w:szCs w:val="22"/>
              </w:rPr>
              <w:t>us</w:t>
            </w:r>
          </w:p>
        </w:tc>
      </w:tr>
      <w:tr w:rsidR="00A54D74" w:rsidRPr="0027259B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27259B" w:rsidRDefault="00A54D74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27259B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Pr="0027259B" w:rsidRDefault="007B0280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Cursus Soort_id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27259B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Pr="0027259B" w:rsidRDefault="007B0280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Schip Soort_id</w:t>
            </w:r>
          </w:p>
        </w:tc>
      </w:tr>
    </w:tbl>
    <w:p w:rsidR="0027259B" w:rsidRDefault="0027259B" w:rsidP="0027259B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1877"/>
        <w:gridCol w:w="3727"/>
      </w:tblGrid>
      <w:tr w:rsidR="009A402E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Default="009A402E" w:rsidP="00972E53"/>
        </w:tc>
        <w:tc>
          <w:tcPr>
            <w:tcW w:w="187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CursistCursus</w:t>
            </w: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Verbinding tussen Cursist en cursus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70354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Cursus_id</w:t>
            </w:r>
          </w:p>
        </w:tc>
        <w:tc>
          <w:tcPr>
            <w:tcW w:w="187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727" w:type="dxa"/>
          </w:tcPr>
          <w:p w:rsidR="009A402E" w:rsidRPr="009A402E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>Foreign key van Cursus tabel</w:t>
            </w:r>
          </w:p>
        </w:tc>
      </w:tr>
      <w:tr w:rsidR="009A402E" w:rsidRPr="0070354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  <w:u w:val="dash"/>
                <w:lang w:val="en-GB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  <w:lang w:val="en-GB"/>
              </w:rPr>
              <w:t>User_id</w:t>
            </w:r>
          </w:p>
        </w:tc>
        <w:tc>
          <w:tcPr>
            <w:tcW w:w="1877" w:type="dxa"/>
          </w:tcPr>
          <w:p w:rsidR="009A402E" w:rsidRPr="009A402E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Int</w:t>
            </w:r>
          </w:p>
        </w:tc>
        <w:tc>
          <w:tcPr>
            <w:tcW w:w="3727" w:type="dxa"/>
          </w:tcPr>
          <w:p w:rsidR="009A402E" w:rsidRPr="009A402E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Foreign key van User table</w:t>
            </w:r>
          </w:p>
        </w:tc>
      </w:tr>
      <w:tr w:rsidR="007B0280" w:rsidRPr="009A402E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7B0280" w:rsidRPr="00A54D74" w:rsidRDefault="007B0280" w:rsidP="007B0280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7B0280" w:rsidRPr="009A402E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9A402E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9A402E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Pr="009A402E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Cursus Cursus_id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CursistCursus Cursus_id</w:t>
            </w:r>
          </w:p>
        </w:tc>
      </w:tr>
      <w:tr w:rsidR="007B0280" w:rsidRPr="0070354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9A402E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Pr="009A402E" w:rsidRDefault="00AE78FB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User Use</w:t>
            </w:r>
            <w:r w:rsidR="007B0280">
              <w:rPr>
                <w:rFonts w:ascii="Verdana" w:hAnsi="Verdana"/>
                <w:sz w:val="22"/>
                <w:szCs w:val="22"/>
                <w:lang w:val="en-GB"/>
              </w:rPr>
              <w:t xml:space="preserve">r_id </w:t>
            </w:r>
            <w:r w:rsidR="007B0280"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 w:rsidR="007B0280">
              <w:rPr>
                <w:rFonts w:ascii="Verdana" w:hAnsi="Verdana"/>
                <w:sz w:val="22"/>
                <w:szCs w:val="22"/>
                <w:lang w:val="en-GB"/>
              </w:rPr>
              <w:t xml:space="preserve"> CursistCurus User_id</w:t>
            </w:r>
          </w:p>
        </w:tc>
      </w:tr>
    </w:tbl>
    <w:p w:rsidR="004C2974" w:rsidRDefault="004C2974" w:rsidP="0027259B">
      <w:pPr>
        <w:rPr>
          <w:lang w:val="en-GB"/>
        </w:rPr>
      </w:pPr>
    </w:p>
    <w:p w:rsidR="004C2974" w:rsidRDefault="004C2974">
      <w:pPr>
        <w:rPr>
          <w:lang w:val="en-GB"/>
        </w:rPr>
      </w:pPr>
      <w:r>
        <w:rPr>
          <w:lang w:val="en-GB"/>
        </w:rPr>
        <w:br w:type="page"/>
      </w:r>
    </w:p>
    <w:p w:rsidR="009A402E" w:rsidRPr="009A402E" w:rsidRDefault="009A402E" w:rsidP="0027259B">
      <w:pPr>
        <w:rPr>
          <w:lang w:val="en-GB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019"/>
        <w:gridCol w:w="3585"/>
      </w:tblGrid>
      <w:tr w:rsidR="009A402E" w:rsidRPr="0070354B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9A402E" w:rsidRDefault="009A402E" w:rsidP="00972E53">
            <w:pPr>
              <w:rPr>
                <w:lang w:val="en-GB"/>
              </w:rPr>
            </w:pPr>
          </w:p>
        </w:tc>
        <w:tc>
          <w:tcPr>
            <w:tcW w:w="2019" w:type="dxa"/>
          </w:tcPr>
          <w:p w:rsidR="009A402E" w:rsidRP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85" w:type="dxa"/>
          </w:tcPr>
          <w:p w:rsidR="009A402E" w:rsidRP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9A402E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A54D74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Bijhouden van de verschillende schepen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585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Schip_id</w:t>
            </w:r>
          </w:p>
        </w:tc>
        <w:tc>
          <w:tcPr>
            <w:tcW w:w="2019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9A402E" w:rsidRPr="0027259B" w:rsidRDefault="00CD711F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Het nummer van een schip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E78FB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Ontwerp</w:t>
            </w:r>
          </w:p>
        </w:tc>
        <w:tc>
          <w:tcPr>
            <w:tcW w:w="2019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585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Ontwerp van </w:t>
            </w:r>
            <w:r w:rsidR="00CD711F">
              <w:rPr>
                <w:rFonts w:ascii="Verdana" w:hAnsi="Verdana"/>
                <w:sz w:val="22"/>
                <w:szCs w:val="22"/>
              </w:rPr>
              <w:t>een schip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Naam</w:t>
            </w:r>
          </w:p>
        </w:tc>
        <w:tc>
          <w:tcPr>
            <w:tcW w:w="2019" w:type="dxa"/>
          </w:tcPr>
          <w:p w:rsidR="009A402E" w:rsidRPr="0027259B" w:rsidRDefault="000C5C07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</w:t>
            </w:r>
            <w:r w:rsidR="00A54D74">
              <w:rPr>
                <w:rFonts w:ascii="Verdana" w:hAnsi="Verdana"/>
                <w:sz w:val="22"/>
                <w:szCs w:val="22"/>
              </w:rPr>
              <w:t>(32)</w:t>
            </w:r>
          </w:p>
        </w:tc>
        <w:tc>
          <w:tcPr>
            <w:tcW w:w="3585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Naam van </w:t>
            </w:r>
            <w:r w:rsidR="00CD711F">
              <w:rPr>
                <w:rFonts w:ascii="Verdana" w:hAnsi="Verdana"/>
                <w:sz w:val="22"/>
                <w:szCs w:val="22"/>
              </w:rPr>
              <w:t>een schip</w:t>
            </w:r>
          </w:p>
        </w:tc>
      </w:tr>
      <w:tr w:rsidR="000C5C07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0C5C07" w:rsidRDefault="000C5C07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Plaatsen</w:t>
            </w:r>
          </w:p>
        </w:tc>
        <w:tc>
          <w:tcPr>
            <w:tcW w:w="2019" w:type="dxa"/>
          </w:tcPr>
          <w:p w:rsidR="000C5C07" w:rsidRDefault="000C5C07" w:rsidP="000C5C07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0C5C07" w:rsidRDefault="000C5C07" w:rsidP="000C5C07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Aantal plaatsen</w:t>
            </w:r>
            <w:r w:rsidR="00CD711F">
              <w:rPr>
                <w:rFonts w:ascii="Verdana" w:hAnsi="Verdana"/>
                <w:sz w:val="22"/>
                <w:szCs w:val="22"/>
              </w:rPr>
              <w:t xml:space="preserve"> op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="00CD711F">
              <w:rPr>
                <w:rFonts w:ascii="Verdana" w:hAnsi="Verdana"/>
                <w:sz w:val="22"/>
                <w:szCs w:val="22"/>
              </w:rPr>
              <w:t>een schip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Averij</w:t>
            </w:r>
          </w:p>
        </w:tc>
        <w:tc>
          <w:tcPr>
            <w:tcW w:w="2019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Boolean</w:t>
            </w:r>
          </w:p>
        </w:tc>
        <w:tc>
          <w:tcPr>
            <w:tcW w:w="3585" w:type="dxa"/>
          </w:tcPr>
          <w:p w:rsidR="00A54D74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Of een boot schade heeft ja of nee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Pr="004C2974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Soort_id</w:t>
            </w:r>
          </w:p>
        </w:tc>
        <w:tc>
          <w:tcPr>
            <w:tcW w:w="2019" w:type="dxa"/>
          </w:tcPr>
          <w:p w:rsidR="00A54D74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A54D74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Foreign key van SoortCursus tabel</w:t>
            </w:r>
          </w:p>
        </w:tc>
      </w:tr>
      <w:tr w:rsidR="007B0280" w:rsidRPr="0027259B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7B0280" w:rsidRPr="00A54D74" w:rsidRDefault="007B0280" w:rsidP="007B0280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7B0280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Schip Soort_id</w:t>
            </w:r>
          </w:p>
        </w:tc>
      </w:tr>
    </w:tbl>
    <w:p w:rsidR="009A402E" w:rsidRDefault="009A402E" w:rsidP="0027259B"/>
    <w:p w:rsidR="00B3588C" w:rsidRDefault="00B3588C">
      <w:r>
        <w:br w:type="page"/>
      </w:r>
    </w:p>
    <w:p w:rsidR="00B3588C" w:rsidRDefault="00B3588C" w:rsidP="00B3588C">
      <w:pPr>
        <w:pStyle w:val="kop10"/>
      </w:pPr>
      <w:bookmarkStart w:id="6" w:name="_Toc473549155"/>
      <w:r>
        <w:lastRenderedPageBreak/>
        <w:t>Gegevens</w:t>
      </w:r>
      <w:bookmarkEnd w:id="6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595791" w:rsidTr="0097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Default="00595791" w:rsidP="00972E53"/>
        </w:tc>
        <w:tc>
          <w:tcPr>
            <w:tcW w:w="2551" w:type="dxa"/>
          </w:tcPr>
          <w:p w:rsidR="00595791" w:rsidRDefault="00595791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Userlevel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Admin</w:t>
            </w: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</w:t>
            </w: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Gebruiker</w:t>
            </w:r>
          </w:p>
        </w:tc>
      </w:tr>
    </w:tbl>
    <w:p w:rsidR="00595791" w:rsidRPr="00595791" w:rsidRDefault="00595791" w:rsidP="00595791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3588C" w:rsidTr="00B35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Default="00B3588C" w:rsidP="00B3588C"/>
        </w:tc>
        <w:tc>
          <w:tcPr>
            <w:tcW w:w="2551" w:type="dxa"/>
          </w:tcPr>
          <w:p w:rsidR="00B3588C" w:rsidRDefault="00B3588C" w:rsidP="00B35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B3588C">
              <w:rPr>
                <w:rFonts w:ascii="Verdana" w:hAnsi="Verdana"/>
                <w:b/>
                <w:sz w:val="22"/>
                <w:szCs w:val="22"/>
              </w:rPr>
              <w:t>Soort_id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B3588C">
              <w:rPr>
                <w:rFonts w:ascii="Verdana" w:hAnsi="Verdana"/>
                <w:b/>
                <w:sz w:val="22"/>
                <w:szCs w:val="22"/>
              </w:rPr>
              <w:t>CursusSoort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Beginnerscursus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Gevorderdencursus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Wad tochten</w:t>
            </w:r>
          </w:p>
        </w:tc>
      </w:tr>
    </w:tbl>
    <w:p w:rsidR="00B3588C" w:rsidRDefault="00B3588C" w:rsidP="00B3588C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3588C" w:rsidTr="0097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Default="00B3588C" w:rsidP="00972E53"/>
        </w:tc>
        <w:tc>
          <w:tcPr>
            <w:tcW w:w="2551" w:type="dxa"/>
          </w:tcPr>
          <w:p w:rsidR="00B3588C" w:rsidRDefault="00B3588C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Schip</w:t>
            </w:r>
            <w:r w:rsidRPr="00B3588C">
              <w:rPr>
                <w:rFonts w:ascii="Verdana" w:hAnsi="Verdana"/>
                <w:b/>
                <w:sz w:val="22"/>
                <w:szCs w:val="22"/>
              </w:rPr>
              <w:t>_id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Ontwerp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 kwadraat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Draak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Schouw</w:t>
            </w:r>
          </w:p>
        </w:tc>
      </w:tr>
    </w:tbl>
    <w:p w:rsidR="00090A11" w:rsidRDefault="00090A11" w:rsidP="00B3588C"/>
    <w:p w:rsidR="00090A11" w:rsidRDefault="00090A11">
      <w:r>
        <w:br w:type="page"/>
      </w:r>
      <w:bookmarkStart w:id="7" w:name="_GoBack"/>
      <w:bookmarkEnd w:id="7"/>
    </w:p>
    <w:p w:rsidR="00B3588C" w:rsidRDefault="00B3588C" w:rsidP="00B3588C">
      <w:pPr>
        <w:pStyle w:val="kop10"/>
      </w:pPr>
      <w:bookmarkStart w:id="8" w:name="_Toc473549156"/>
      <w:r>
        <w:lastRenderedPageBreak/>
        <w:t>(SQL-)script</w:t>
      </w:r>
      <w:bookmarkEnd w:id="8"/>
    </w:p>
    <w:p w:rsidR="00972E53" w:rsidRPr="00972E53" w:rsidRDefault="00972E53" w:rsidP="00972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972E53">
        <w:rPr>
          <w:rFonts w:ascii="Courier New" w:eastAsia="Times New Roman" w:hAnsi="Courier New" w:cs="Courier New"/>
          <w:color w:val="808080"/>
        </w:rPr>
        <w:t xml:space="preserve">-- 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phpMyAdmin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 xml:space="preserve"> SQL Dump</w:t>
      </w:r>
      <w:r w:rsidRPr="00972E53">
        <w:rPr>
          <w:rFonts w:ascii="Courier New" w:eastAsia="Times New Roman" w:hAnsi="Courier New" w:cs="Courier New"/>
          <w:color w:val="808080"/>
        </w:rPr>
        <w:br/>
        <w:t xml:space="preserve">-- 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version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 xml:space="preserve"> 4.6.4</w:t>
      </w:r>
      <w:r w:rsidRPr="00972E53">
        <w:rPr>
          <w:rFonts w:ascii="Courier New" w:eastAsia="Times New Roman" w:hAnsi="Courier New" w:cs="Courier New"/>
          <w:color w:val="808080"/>
        </w:rPr>
        <w:br/>
        <w:t>-- https://www.phpmyadmin.net/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Host: 127.0.0.1</w:t>
      </w:r>
      <w:r w:rsidRPr="00972E53">
        <w:rPr>
          <w:rFonts w:ascii="Courier New" w:eastAsia="Times New Roman" w:hAnsi="Courier New" w:cs="Courier New"/>
          <w:color w:val="808080"/>
        </w:rPr>
        <w:br/>
        <w:t>-- Gegenereerd op: 30 jan 2017 om 13:08</w:t>
      </w:r>
      <w:r w:rsidRPr="00972E53">
        <w:rPr>
          <w:rFonts w:ascii="Courier New" w:eastAsia="Times New Roman" w:hAnsi="Courier New" w:cs="Courier New"/>
          <w:color w:val="808080"/>
        </w:rPr>
        <w:br/>
        <w:t>-- Serverversie: 5.7.14</w:t>
      </w:r>
      <w:r w:rsidRPr="00972E53">
        <w:rPr>
          <w:rFonts w:ascii="Courier New" w:eastAsia="Times New Roman" w:hAnsi="Courier New" w:cs="Courier New"/>
          <w:color w:val="808080"/>
        </w:rPr>
        <w:br/>
        <w:t>-- PHP-versie: 5.6.25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r w:rsidRPr="00972E53">
        <w:rPr>
          <w:rFonts w:ascii="Courier New" w:eastAsia="Times New Roman" w:hAnsi="Courier New" w:cs="Courier New"/>
          <w:color w:val="A9B7C6"/>
        </w:rPr>
        <w:t xml:space="preserve">SQL_MODE = </w:t>
      </w:r>
      <w:r w:rsidRPr="00972E53">
        <w:rPr>
          <w:rFonts w:ascii="Courier New" w:eastAsia="Times New Roman" w:hAnsi="Courier New" w:cs="Courier New"/>
          <w:color w:val="FFC66D"/>
        </w:rPr>
        <w:t>"NO_AUTO_VALUE_ON_ZERO"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time_zone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 = </w:t>
      </w:r>
      <w:r w:rsidRPr="00972E53">
        <w:rPr>
          <w:rFonts w:ascii="Courier New" w:eastAsia="Times New Roman" w:hAnsi="Courier New" w:cs="Courier New"/>
          <w:color w:val="FFC66D"/>
        </w:rPr>
        <w:t>"+00:00"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 xml:space="preserve">/*!40101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r w:rsidRPr="00972E53">
        <w:rPr>
          <w:rFonts w:ascii="Courier New" w:eastAsia="Times New Roman" w:hAnsi="Courier New" w:cs="Courier New"/>
          <w:color w:val="FFC66D"/>
        </w:rPr>
        <w:t>@OLD_CHARACTER_SET_CLIENT</w:t>
      </w:r>
      <w:r w:rsidRPr="00972E53">
        <w:rPr>
          <w:rFonts w:ascii="Courier New" w:eastAsia="Times New Roman" w:hAnsi="Courier New" w:cs="Courier New"/>
          <w:color w:val="A9B7C6"/>
        </w:rPr>
        <w:t>=</w:t>
      </w:r>
      <w:r w:rsidRPr="00972E53">
        <w:rPr>
          <w:rFonts w:ascii="Courier New" w:eastAsia="Times New Roman" w:hAnsi="Courier New" w:cs="Courier New"/>
          <w:color w:val="FFC66D"/>
        </w:rPr>
        <w:t xml:space="preserve">@@CHARACTER_SET_CLIENT </w:t>
      </w:r>
      <w:r w:rsidRPr="00972E53">
        <w:rPr>
          <w:rFonts w:ascii="Courier New" w:eastAsia="Times New Roman" w:hAnsi="Courier New" w:cs="Courier New"/>
          <w:color w:val="808080"/>
        </w:rPr>
        <w:t>*/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 xml:space="preserve">/*!40101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r w:rsidRPr="00972E53">
        <w:rPr>
          <w:rFonts w:ascii="Courier New" w:eastAsia="Times New Roman" w:hAnsi="Courier New" w:cs="Courier New"/>
          <w:color w:val="FFC66D"/>
        </w:rPr>
        <w:t>@OLD_CHARACTER_SET_RESULTS</w:t>
      </w:r>
      <w:r w:rsidRPr="00972E53">
        <w:rPr>
          <w:rFonts w:ascii="Courier New" w:eastAsia="Times New Roman" w:hAnsi="Courier New" w:cs="Courier New"/>
          <w:color w:val="A9B7C6"/>
        </w:rPr>
        <w:t>=</w:t>
      </w:r>
      <w:r w:rsidRPr="00972E53">
        <w:rPr>
          <w:rFonts w:ascii="Courier New" w:eastAsia="Times New Roman" w:hAnsi="Courier New" w:cs="Courier New"/>
          <w:color w:val="FFC66D"/>
        </w:rPr>
        <w:t xml:space="preserve">@@CHARACTER_SET_RESULTS </w:t>
      </w:r>
      <w:r w:rsidRPr="00972E53">
        <w:rPr>
          <w:rFonts w:ascii="Courier New" w:eastAsia="Times New Roman" w:hAnsi="Courier New" w:cs="Courier New"/>
          <w:color w:val="808080"/>
        </w:rPr>
        <w:t>*/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 xml:space="preserve">/*!40101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r w:rsidRPr="00972E53">
        <w:rPr>
          <w:rFonts w:ascii="Courier New" w:eastAsia="Times New Roman" w:hAnsi="Courier New" w:cs="Courier New"/>
          <w:color w:val="FFC66D"/>
        </w:rPr>
        <w:t>@OLD_COLLATION_CONNECTION</w:t>
      </w:r>
      <w:r w:rsidRPr="00972E53">
        <w:rPr>
          <w:rFonts w:ascii="Courier New" w:eastAsia="Times New Roman" w:hAnsi="Courier New" w:cs="Courier New"/>
          <w:color w:val="A9B7C6"/>
        </w:rPr>
        <w:t>=</w:t>
      </w:r>
      <w:r w:rsidRPr="00972E53">
        <w:rPr>
          <w:rFonts w:ascii="Courier New" w:eastAsia="Times New Roman" w:hAnsi="Courier New" w:cs="Courier New"/>
          <w:color w:val="FFC66D"/>
        </w:rPr>
        <w:t xml:space="preserve">@@COLLATION_CONNECTION </w:t>
      </w:r>
      <w:r w:rsidRPr="00972E53">
        <w:rPr>
          <w:rFonts w:ascii="Courier New" w:eastAsia="Times New Roman" w:hAnsi="Courier New" w:cs="Courier New"/>
          <w:color w:val="808080"/>
        </w:rPr>
        <w:t>*/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 xml:space="preserve">/*!40101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NAMES </w:t>
      </w:r>
      <w:r w:rsidRPr="00972E53">
        <w:rPr>
          <w:rFonts w:ascii="Courier New" w:eastAsia="Times New Roman" w:hAnsi="Courier New" w:cs="Courier New"/>
          <w:color w:val="A9B7C6"/>
        </w:rPr>
        <w:t xml:space="preserve">utf8mb4 </w:t>
      </w:r>
      <w:r w:rsidRPr="00972E53">
        <w:rPr>
          <w:rFonts w:ascii="Courier New" w:eastAsia="Times New Roman" w:hAnsi="Courier New" w:cs="Courier New"/>
          <w:color w:val="808080"/>
        </w:rPr>
        <w:t>*/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Database: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dewaai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CREATE DATABASE IF NOT EXISTS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dewaai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DEFAULT CHARACTER SET </w:t>
      </w:r>
      <w:r w:rsidRPr="00972E53">
        <w:rPr>
          <w:rFonts w:ascii="Courier New" w:eastAsia="Times New Roman" w:hAnsi="Courier New" w:cs="Courier New"/>
          <w:color w:val="A9B7C6"/>
        </w:rPr>
        <w:t xml:space="preserve">utf8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COLLATE </w:t>
      </w:r>
      <w:r w:rsidRPr="00972E53">
        <w:rPr>
          <w:rFonts w:ascii="Courier New" w:eastAsia="Times New Roman" w:hAnsi="Courier New" w:cs="Courier New"/>
          <w:color w:val="A9B7C6"/>
        </w:rPr>
        <w:t>utf8_general_ci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USE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dewaai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 --------------------------------------------------------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Tabelstructuur voor tabel `adres`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CREATE TABLE </w:t>
      </w:r>
      <w:r w:rsidRPr="00972E53">
        <w:rPr>
          <w:rFonts w:ascii="Courier New" w:eastAsia="Times New Roman" w:hAnsi="Courier New" w:cs="Courier New"/>
          <w:color w:val="A9B7C6"/>
        </w:rPr>
        <w:t>`adres` (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`postcode`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6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`straatnaam`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`woonplaats`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ENGINE</w:t>
      </w:r>
      <w:r w:rsidRPr="00972E53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InnoDB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DEFAULT CHARSET</w:t>
      </w:r>
      <w:r w:rsidRPr="00972E53">
        <w:rPr>
          <w:rFonts w:ascii="Courier New" w:eastAsia="Times New Roman" w:hAnsi="Courier New" w:cs="Courier New"/>
          <w:color w:val="A9B7C6"/>
        </w:rPr>
        <w:t>=utf8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 --------------------------------------------------------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Tabelstructuur voor tabel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cursistcursus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CREATE TABLE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cursistcursus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user_id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ENGINE</w:t>
      </w:r>
      <w:r w:rsidRPr="00972E53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InnoDB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DEFAULT CHARSET</w:t>
      </w:r>
      <w:r w:rsidRPr="00972E53">
        <w:rPr>
          <w:rFonts w:ascii="Courier New" w:eastAsia="Times New Roman" w:hAnsi="Courier New" w:cs="Courier New"/>
          <w:color w:val="A9B7C6"/>
        </w:rPr>
        <w:t>=utf8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 --------------------------------------------------------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Tabelstructuur voor tabel `cursus`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CREATE TABLE </w:t>
      </w:r>
      <w:r w:rsidRPr="00972E53">
        <w:rPr>
          <w:rFonts w:ascii="Courier New" w:eastAsia="Times New Roman" w:hAnsi="Courier New" w:cs="Courier New"/>
          <w:color w:val="A9B7C6"/>
        </w:rPr>
        <w:t>`cursus` (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lastRenderedPageBreak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`begindatum`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date 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`einddatum`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date 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ENGINE</w:t>
      </w:r>
      <w:r w:rsidRPr="00972E53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InnoDB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DEFAULT CHARSET</w:t>
      </w:r>
      <w:r w:rsidRPr="00972E53">
        <w:rPr>
          <w:rFonts w:ascii="Courier New" w:eastAsia="Times New Roman" w:hAnsi="Courier New" w:cs="Courier New"/>
          <w:color w:val="A9B7C6"/>
        </w:rPr>
        <w:t>=utf8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 --------------------------------------------------------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Tabelstructuur voor tabel `schip`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CREATE TABLE </w:t>
      </w:r>
      <w:r w:rsidRPr="00972E53">
        <w:rPr>
          <w:rFonts w:ascii="Courier New" w:eastAsia="Times New Roman" w:hAnsi="Courier New" w:cs="Courier New"/>
          <w:color w:val="A9B7C6"/>
        </w:rPr>
        <w:t>`schip` (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schip_id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`ontwerp`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`naam`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`plaatsen`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`averij`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tinyint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ENGINE</w:t>
      </w:r>
      <w:r w:rsidRPr="00972E53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InnoDB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DEFAULT CHARSET</w:t>
      </w:r>
      <w:r w:rsidRPr="00972E53">
        <w:rPr>
          <w:rFonts w:ascii="Courier New" w:eastAsia="Times New Roman" w:hAnsi="Courier New" w:cs="Courier New"/>
          <w:color w:val="A9B7C6"/>
        </w:rPr>
        <w:t>=utf8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 --------------------------------------------------------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Tabelstructuur voor tabel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CREATE TABLE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cursussoort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`prijs`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double NOT NULL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ENGINE</w:t>
      </w:r>
      <w:r w:rsidRPr="00972E53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InnoDB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DEFAULT CHARSET</w:t>
      </w:r>
      <w:r w:rsidRPr="00972E53">
        <w:rPr>
          <w:rFonts w:ascii="Courier New" w:eastAsia="Times New Roman" w:hAnsi="Courier New" w:cs="Courier New"/>
          <w:color w:val="A9B7C6"/>
        </w:rPr>
        <w:t>=utf8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Gegevens worden geëxporteerd voor tabel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INSERT INTO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cursussoort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9876AA"/>
        </w:rPr>
        <w:t>`prijs`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VALUES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6A8759"/>
        </w:rPr>
        <w:t>'beginner'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6897BB"/>
        </w:rPr>
        <w:t>500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2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6A8759"/>
        </w:rPr>
        <w:t>'gevorderden'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6897BB"/>
        </w:rPr>
        <w:t>700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6A8759"/>
        </w:rPr>
        <w:t>'</w:t>
      </w:r>
      <w:proofErr w:type="spellStart"/>
      <w:r w:rsidRPr="00972E53">
        <w:rPr>
          <w:rFonts w:ascii="Courier New" w:eastAsia="Times New Roman" w:hAnsi="Courier New" w:cs="Courier New"/>
          <w:color w:val="6A8759"/>
        </w:rPr>
        <w:t>wadtochten</w:t>
      </w:r>
      <w:proofErr w:type="spellEnd"/>
      <w:r w:rsidRPr="00972E53">
        <w:rPr>
          <w:rFonts w:ascii="Courier New" w:eastAsia="Times New Roman" w:hAnsi="Courier New" w:cs="Courier New"/>
          <w:color w:val="6A8759"/>
        </w:rPr>
        <w:t>'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color w:val="6897BB"/>
        </w:rPr>
        <w:t>800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 --------------------------------------------------------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Tabelstructuur voor tabel `user`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CREATE TABLE </w:t>
      </w:r>
      <w:r w:rsidRPr="00972E53">
        <w:rPr>
          <w:rFonts w:ascii="Courier New" w:eastAsia="Times New Roman" w:hAnsi="Courier New" w:cs="Courier New"/>
          <w:color w:val="A9B7C6"/>
        </w:rPr>
        <w:t>`user` (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user_id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4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`email`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64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`voornaam`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`achternaam`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`wachtwoord`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32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`telefoonnummer`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`IBAN`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18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`postcode`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6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`huisnummer` </w:t>
      </w:r>
      <w:proofErr w:type="spellStart"/>
      <w:r w:rsidRPr="00972E53">
        <w:rPr>
          <w:rFonts w:ascii="Courier New" w:eastAsia="Times New Roman" w:hAnsi="Courier New" w:cs="Courier New"/>
          <w:b/>
          <w:bCs/>
          <w:color w:val="CC7832"/>
        </w:rPr>
        <w:t>varchar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5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lastRenderedPageBreak/>
        <w:t xml:space="preserve">  </w:t>
      </w:r>
      <w:r w:rsidRPr="00972E53">
        <w:rPr>
          <w:rFonts w:ascii="Courier New" w:eastAsia="Times New Roman" w:hAnsi="Courier New" w:cs="Courier New"/>
          <w:color w:val="9876AA"/>
        </w:rPr>
        <w:t xml:space="preserve">`userlevel`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br/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ENGINE</w:t>
      </w:r>
      <w:r w:rsidRPr="00972E53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InnoDB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DEFAULT CHARSET</w:t>
      </w:r>
      <w:r w:rsidRPr="00972E53">
        <w:rPr>
          <w:rFonts w:ascii="Courier New" w:eastAsia="Times New Roman" w:hAnsi="Courier New" w:cs="Courier New"/>
          <w:color w:val="A9B7C6"/>
        </w:rPr>
        <w:t>=utf8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Indexen voor geëxporteerde tabellen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Indexen voor tabel `adres`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`adres`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PRIMARY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`postcode`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Indexen voor tabel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cursistcursus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cursistcursus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KEY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cursistcursus_user_user_id_fk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user_id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KEY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cursistcursus_cursus_cursus_id_fk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Indexen voor tabel `cursus`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`cursus`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PRIMARY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KEY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cursus_soortcursus_soort_id_fk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Indexen voor tabel `schip`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`schip`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PRIMARY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schip_id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KEY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schip_soortcursus_soort_id_fk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Indexen voor tabel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PRIMARY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Indexen voor tabel `user`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`user`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PRIMARY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user_id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KEY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user_adres_postcode_fk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`postcode`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AUTO_INCREMENT voor geëxporteerde tabellen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AUTO_INCREMENT voor een tabel `cursus`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`cursus`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MODIFY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 AUTO_INCREMENT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AUTO_INCREMENT</w:t>
      </w:r>
      <w:r w:rsidRPr="00972E53">
        <w:rPr>
          <w:rFonts w:ascii="Courier New" w:eastAsia="Times New Roman" w:hAnsi="Courier New" w:cs="Courier New"/>
          <w:color w:val="A9B7C6"/>
        </w:rPr>
        <w:t>=</w:t>
      </w:r>
      <w:r w:rsidRPr="00972E53">
        <w:rPr>
          <w:rFonts w:ascii="Courier New" w:eastAsia="Times New Roman" w:hAnsi="Courier New" w:cs="Courier New"/>
          <w:color w:val="6897BB"/>
        </w:rPr>
        <w:t>3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AUTO_INCREMENT voor een tabel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lastRenderedPageBreak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MODIFY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11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 AUTO_INCREMENT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AUTO_INCREMENT</w:t>
      </w:r>
      <w:r w:rsidRPr="00972E53">
        <w:rPr>
          <w:rFonts w:ascii="Courier New" w:eastAsia="Times New Roman" w:hAnsi="Courier New" w:cs="Courier New"/>
          <w:color w:val="A9B7C6"/>
        </w:rPr>
        <w:t>=</w:t>
      </w:r>
      <w:r w:rsidRPr="00972E53">
        <w:rPr>
          <w:rFonts w:ascii="Courier New" w:eastAsia="Times New Roman" w:hAnsi="Courier New" w:cs="Courier New"/>
          <w:color w:val="6897BB"/>
        </w:rPr>
        <w:t>4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AUTO_INCREMENT voor een tabel `user`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`user`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MODIFY 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user_id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int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6897BB"/>
        </w:rPr>
        <w:t>4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NOT NULL AUTO_INCREMENT</w:t>
      </w:r>
      <w:r w:rsidRPr="00972E53">
        <w:rPr>
          <w:rFonts w:ascii="Courier New" w:eastAsia="Times New Roman" w:hAnsi="Courier New" w:cs="Courier New"/>
          <w:color w:val="CC7832"/>
        </w:rPr>
        <w:t xml:space="preserve">,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>AUTO_INCREMENT</w:t>
      </w:r>
      <w:r w:rsidRPr="00972E53">
        <w:rPr>
          <w:rFonts w:ascii="Courier New" w:eastAsia="Times New Roman" w:hAnsi="Courier New" w:cs="Courier New"/>
          <w:color w:val="A9B7C6"/>
        </w:rPr>
        <w:t>=</w:t>
      </w:r>
      <w:r w:rsidRPr="00972E53">
        <w:rPr>
          <w:rFonts w:ascii="Courier New" w:eastAsia="Times New Roman" w:hAnsi="Courier New" w:cs="Courier New"/>
          <w:color w:val="6897BB"/>
        </w:rPr>
        <w:t>4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Beperkingen voor geëxporteerde tabellen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Beperkingen voor tabel `</w:t>
      </w:r>
      <w:proofErr w:type="spellStart"/>
      <w:r w:rsidRPr="00972E53">
        <w:rPr>
          <w:rFonts w:ascii="Courier New" w:eastAsia="Times New Roman" w:hAnsi="Courier New" w:cs="Courier New"/>
          <w:color w:val="808080"/>
        </w:rPr>
        <w:t>cursistcursus</w:t>
      </w:r>
      <w:proofErr w:type="spellEnd"/>
      <w:r w:rsidRPr="00972E53">
        <w:rPr>
          <w:rFonts w:ascii="Courier New" w:eastAsia="Times New Roman" w:hAnsi="Courier New" w:cs="Courier New"/>
          <w:color w:val="808080"/>
        </w:rPr>
        <w:t>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cursistcursus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CONSTRAINT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cursistcursus_cursus_cursus_id_fk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FOREIGN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REFERENCES </w:t>
      </w:r>
      <w:r w:rsidRPr="00972E53">
        <w:rPr>
          <w:rFonts w:ascii="Courier New" w:eastAsia="Times New Roman" w:hAnsi="Courier New" w:cs="Courier New"/>
          <w:color w:val="A9B7C6"/>
        </w:rPr>
        <w:t>`cursus`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cursus_id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,</w:t>
      </w:r>
      <w:r w:rsidRPr="00972E53">
        <w:rPr>
          <w:rFonts w:ascii="Courier New" w:eastAsia="Times New Roman" w:hAnsi="Courier New" w:cs="Courier New"/>
          <w:color w:val="CC7832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CONSTRAINT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cursistcursus_user_user_id_fk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FOREIGN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user_id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REFERENCES </w:t>
      </w:r>
      <w:r w:rsidRPr="00972E53">
        <w:rPr>
          <w:rFonts w:ascii="Courier New" w:eastAsia="Times New Roman" w:hAnsi="Courier New" w:cs="Courier New"/>
          <w:color w:val="A9B7C6"/>
        </w:rPr>
        <w:t>`user`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user_id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Beperkingen voor tabel `cursus`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`cursus`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CONSTRAINT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cursus_soortcursus_soort_id_fk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FOREIGN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REFERENCES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Beperkingen voor tabel `schip`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`schip`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CONSTRAINT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schip_soortcursus_soort_id_fk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FOREIGN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REFERENCES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soortcursus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>` (</w:t>
      </w:r>
      <w:r w:rsidRPr="00972E53">
        <w:rPr>
          <w:rFonts w:ascii="Courier New" w:eastAsia="Times New Roman" w:hAnsi="Courier New" w:cs="Courier New"/>
          <w:color w:val="9876AA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9876AA"/>
        </w:rPr>
        <w:t>soort_id</w:t>
      </w:r>
      <w:proofErr w:type="spellEnd"/>
      <w:r w:rsidRPr="00972E53">
        <w:rPr>
          <w:rFonts w:ascii="Courier New" w:eastAsia="Times New Roman" w:hAnsi="Courier New" w:cs="Courier New"/>
          <w:color w:val="9876AA"/>
        </w:rPr>
        <w:t>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>--</w:t>
      </w:r>
      <w:r w:rsidRPr="00972E53">
        <w:rPr>
          <w:rFonts w:ascii="Courier New" w:eastAsia="Times New Roman" w:hAnsi="Courier New" w:cs="Courier New"/>
          <w:color w:val="808080"/>
        </w:rPr>
        <w:br/>
        <w:t>-- Beperkingen voor tabel `user`</w:t>
      </w:r>
      <w:r w:rsidRPr="00972E53">
        <w:rPr>
          <w:rFonts w:ascii="Courier New" w:eastAsia="Times New Roman" w:hAnsi="Courier New" w:cs="Courier New"/>
          <w:color w:val="808080"/>
        </w:rPr>
        <w:br/>
        <w:t>--</w:t>
      </w:r>
      <w:r w:rsidRPr="00972E53">
        <w:rPr>
          <w:rFonts w:ascii="Courier New" w:eastAsia="Times New Roman" w:hAnsi="Courier New" w:cs="Courier New"/>
          <w:color w:val="808080"/>
        </w:rPr>
        <w:br/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ALTER TABLE </w:t>
      </w:r>
      <w:r w:rsidRPr="00972E53">
        <w:rPr>
          <w:rFonts w:ascii="Courier New" w:eastAsia="Times New Roman" w:hAnsi="Courier New" w:cs="Courier New"/>
          <w:color w:val="A9B7C6"/>
        </w:rPr>
        <w:t>`user`</w:t>
      </w:r>
      <w:r w:rsidRPr="00972E53">
        <w:rPr>
          <w:rFonts w:ascii="Courier New" w:eastAsia="Times New Roman" w:hAnsi="Courier New" w:cs="Courier New"/>
          <w:color w:val="A9B7C6"/>
        </w:rPr>
        <w:br/>
        <w:t xml:space="preserve"> 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ADD CONSTRAINT </w:t>
      </w:r>
      <w:r w:rsidRPr="00972E53">
        <w:rPr>
          <w:rFonts w:ascii="Courier New" w:eastAsia="Times New Roman" w:hAnsi="Courier New" w:cs="Courier New"/>
          <w:color w:val="A9B7C6"/>
        </w:rPr>
        <w:t>`</w:t>
      </w:r>
      <w:proofErr w:type="spellStart"/>
      <w:r w:rsidRPr="00972E53">
        <w:rPr>
          <w:rFonts w:ascii="Courier New" w:eastAsia="Times New Roman" w:hAnsi="Courier New" w:cs="Courier New"/>
          <w:color w:val="A9B7C6"/>
        </w:rPr>
        <w:t>user_adres_postcode_fk</w:t>
      </w:r>
      <w:proofErr w:type="spellEnd"/>
      <w:r w:rsidRPr="00972E53">
        <w:rPr>
          <w:rFonts w:ascii="Courier New" w:eastAsia="Times New Roman" w:hAnsi="Courier New" w:cs="Courier New"/>
          <w:color w:val="A9B7C6"/>
        </w:rPr>
        <w:t xml:space="preserve">`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FOREIGN KEY </w:t>
      </w:r>
      <w:r w:rsidRPr="00972E53">
        <w:rPr>
          <w:rFonts w:ascii="Courier New" w:eastAsia="Times New Roman" w:hAnsi="Courier New" w:cs="Courier New"/>
          <w:color w:val="A9B7C6"/>
        </w:rPr>
        <w:t>(</w:t>
      </w:r>
      <w:r w:rsidRPr="00972E53">
        <w:rPr>
          <w:rFonts w:ascii="Courier New" w:eastAsia="Times New Roman" w:hAnsi="Courier New" w:cs="Courier New"/>
          <w:color w:val="9876AA"/>
        </w:rPr>
        <w:t>`postcode`</w:t>
      </w:r>
      <w:r w:rsidRPr="00972E53">
        <w:rPr>
          <w:rFonts w:ascii="Courier New" w:eastAsia="Times New Roman" w:hAnsi="Courier New" w:cs="Courier New"/>
          <w:color w:val="A9B7C6"/>
        </w:rPr>
        <w:t xml:space="preserve">)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REFERENCES </w:t>
      </w:r>
      <w:r w:rsidRPr="00972E53">
        <w:rPr>
          <w:rFonts w:ascii="Courier New" w:eastAsia="Times New Roman" w:hAnsi="Courier New" w:cs="Courier New"/>
          <w:color w:val="A9B7C6"/>
        </w:rPr>
        <w:t>`adres` (</w:t>
      </w:r>
      <w:r w:rsidRPr="00972E53">
        <w:rPr>
          <w:rFonts w:ascii="Courier New" w:eastAsia="Times New Roman" w:hAnsi="Courier New" w:cs="Courier New"/>
          <w:color w:val="9876AA"/>
        </w:rPr>
        <w:t>`postcode`</w:t>
      </w:r>
      <w:r w:rsidRPr="00972E53">
        <w:rPr>
          <w:rFonts w:ascii="Courier New" w:eastAsia="Times New Roman" w:hAnsi="Courier New" w:cs="Courier New"/>
          <w:color w:val="A9B7C6"/>
        </w:rPr>
        <w:t>)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 xml:space="preserve">/*!40101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r w:rsidRPr="00972E53">
        <w:rPr>
          <w:rFonts w:ascii="Courier New" w:eastAsia="Times New Roman" w:hAnsi="Courier New" w:cs="Courier New"/>
          <w:color w:val="A9B7C6"/>
        </w:rPr>
        <w:t xml:space="preserve">CHARACTER_SET_CLIENT=@OLD_CHARACTER_SET_CLIENT </w:t>
      </w:r>
      <w:r w:rsidRPr="00972E53">
        <w:rPr>
          <w:rFonts w:ascii="Courier New" w:eastAsia="Times New Roman" w:hAnsi="Courier New" w:cs="Courier New"/>
          <w:color w:val="808080"/>
        </w:rPr>
        <w:t>*/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 xml:space="preserve">/*!40101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r w:rsidRPr="00972E53">
        <w:rPr>
          <w:rFonts w:ascii="Courier New" w:eastAsia="Times New Roman" w:hAnsi="Courier New" w:cs="Courier New"/>
          <w:color w:val="A9B7C6"/>
        </w:rPr>
        <w:t xml:space="preserve">CHARACTER_SET_RESULTS=@OLD_CHARACTER_SET_RESULTS </w:t>
      </w:r>
      <w:r w:rsidRPr="00972E53">
        <w:rPr>
          <w:rFonts w:ascii="Courier New" w:eastAsia="Times New Roman" w:hAnsi="Courier New" w:cs="Courier New"/>
          <w:color w:val="808080"/>
        </w:rPr>
        <w:t>*/</w:t>
      </w:r>
      <w:r w:rsidRPr="00972E53">
        <w:rPr>
          <w:rFonts w:ascii="Courier New" w:eastAsia="Times New Roman" w:hAnsi="Courier New" w:cs="Courier New"/>
          <w:color w:val="CC7832"/>
        </w:rPr>
        <w:t>;</w:t>
      </w:r>
      <w:r w:rsidRPr="00972E53">
        <w:rPr>
          <w:rFonts w:ascii="Courier New" w:eastAsia="Times New Roman" w:hAnsi="Courier New" w:cs="Courier New"/>
          <w:color w:val="CC7832"/>
        </w:rPr>
        <w:br/>
      </w:r>
      <w:r w:rsidRPr="00972E53">
        <w:rPr>
          <w:rFonts w:ascii="Courier New" w:eastAsia="Times New Roman" w:hAnsi="Courier New" w:cs="Courier New"/>
          <w:color w:val="808080"/>
        </w:rPr>
        <w:t xml:space="preserve">/*!40101 </w:t>
      </w:r>
      <w:r w:rsidRPr="00972E53">
        <w:rPr>
          <w:rFonts w:ascii="Courier New" w:eastAsia="Times New Roman" w:hAnsi="Courier New" w:cs="Courier New"/>
          <w:b/>
          <w:bCs/>
          <w:color w:val="CC7832"/>
        </w:rPr>
        <w:t xml:space="preserve">SET </w:t>
      </w:r>
      <w:r w:rsidRPr="00972E53">
        <w:rPr>
          <w:rFonts w:ascii="Courier New" w:eastAsia="Times New Roman" w:hAnsi="Courier New" w:cs="Courier New"/>
          <w:color w:val="A9B7C6"/>
        </w:rPr>
        <w:t xml:space="preserve">COLLATION_CONNECTION=@OLD_COLLATION_CONNECTION </w:t>
      </w:r>
      <w:r w:rsidRPr="00972E53">
        <w:rPr>
          <w:rFonts w:ascii="Courier New" w:eastAsia="Times New Roman" w:hAnsi="Courier New" w:cs="Courier New"/>
          <w:color w:val="808080"/>
        </w:rPr>
        <w:t>*/</w:t>
      </w:r>
      <w:r w:rsidRPr="00972E53">
        <w:rPr>
          <w:rFonts w:ascii="Courier New" w:eastAsia="Times New Roman" w:hAnsi="Courier New" w:cs="Courier New"/>
          <w:color w:val="CC7832"/>
        </w:rPr>
        <w:t>;</w:t>
      </w:r>
    </w:p>
    <w:p w:rsidR="0070354B" w:rsidRPr="00B3588C" w:rsidRDefault="0070354B" w:rsidP="00B3588C">
      <w:pPr>
        <w:pStyle w:val="Geenregelafstand"/>
        <w:rPr>
          <w:rFonts w:ascii="Verdana" w:hAnsi="Verdana"/>
          <w:sz w:val="22"/>
          <w:szCs w:val="22"/>
        </w:rPr>
      </w:pPr>
    </w:p>
    <w:sectPr w:rsidR="0070354B" w:rsidRPr="00B3588C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6BA" w:rsidRDefault="009076BA">
      <w:pPr>
        <w:spacing w:before="0" w:after="0" w:line="240" w:lineRule="auto"/>
      </w:pPr>
      <w:r>
        <w:separator/>
      </w:r>
    </w:p>
  </w:endnote>
  <w:endnote w:type="continuationSeparator" w:id="0">
    <w:p w:rsidR="009076BA" w:rsidRDefault="009076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53" w:rsidRDefault="00972E53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[Zeilschool de Waai]</w:t>
        </w:r>
      </w:sdtContent>
    </w:sdt>
    <w:r>
      <w:ptab w:relativeTo="margin" w:alignment="center" w:leader="none"/>
    </w:r>
    <w:r>
      <w:t>[Versie 2.0]</w:t>
    </w:r>
    <w:r>
      <w:ptab w:relativeTo="margin" w:alignment="right" w:leader="none"/>
    </w:r>
    <w:r>
      <w:t xml:space="preserve">[Pagina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90A11">
      <w:rPr>
        <w:b/>
        <w:bCs/>
        <w:noProof/>
      </w:rPr>
      <w:t>7</w:t>
    </w:r>
    <w:r>
      <w:rPr>
        <w:b/>
        <w:bCs/>
      </w:rPr>
      <w:fldChar w:fldCharType="end"/>
    </w:r>
    <w:r>
      <w:t xml:space="preserve"> </w:t>
    </w:r>
    <w:proofErr w:type="gramStart"/>
    <w:r>
      <w:t>van</w:t>
    </w:r>
    <w:proofErr w:type="gramEnd"/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90A11">
      <w:rPr>
        <w:b/>
        <w:bCs/>
        <w:noProof/>
      </w:rPr>
      <w:t>9</w:t>
    </w:r>
    <w:r>
      <w:rPr>
        <w:b/>
        <w:bCs/>
      </w:rPr>
      <w:fldChar w:fldCharType="end"/>
    </w:r>
    <w:r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53" w:rsidRDefault="00972E53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[Zeilschool de Waai]</w:t>
        </w:r>
      </w:sdtContent>
    </w:sdt>
    <w:r>
      <w:ptab w:relativeTo="margin" w:alignment="center" w:leader="none"/>
    </w:r>
    <w:r>
      <w:t>[Versie: 2.0]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6BA" w:rsidRDefault="009076BA">
      <w:pPr>
        <w:spacing w:before="0" w:after="0" w:line="240" w:lineRule="auto"/>
      </w:pPr>
      <w:r>
        <w:separator/>
      </w:r>
    </w:p>
  </w:footnote>
  <w:footnote w:type="continuationSeparator" w:id="0">
    <w:p w:rsidR="009076BA" w:rsidRDefault="009076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2009B"/>
    <w:rsid w:val="00065D4F"/>
    <w:rsid w:val="00090A11"/>
    <w:rsid w:val="000C5C07"/>
    <w:rsid w:val="000E324A"/>
    <w:rsid w:val="001013EB"/>
    <w:rsid w:val="00112E45"/>
    <w:rsid w:val="001169EE"/>
    <w:rsid w:val="0013419D"/>
    <w:rsid w:val="00136038"/>
    <w:rsid w:val="00145929"/>
    <w:rsid w:val="00196C26"/>
    <w:rsid w:val="00213F1C"/>
    <w:rsid w:val="00247A55"/>
    <w:rsid w:val="0027259B"/>
    <w:rsid w:val="00285ADD"/>
    <w:rsid w:val="002C53FE"/>
    <w:rsid w:val="002E4830"/>
    <w:rsid w:val="00346637"/>
    <w:rsid w:val="003866E5"/>
    <w:rsid w:val="003F0277"/>
    <w:rsid w:val="00406C7F"/>
    <w:rsid w:val="00413C14"/>
    <w:rsid w:val="004617E0"/>
    <w:rsid w:val="004C2974"/>
    <w:rsid w:val="00595791"/>
    <w:rsid w:val="005A2EA5"/>
    <w:rsid w:val="005B11E0"/>
    <w:rsid w:val="00644630"/>
    <w:rsid w:val="00652F37"/>
    <w:rsid w:val="0066168D"/>
    <w:rsid w:val="006A0DA4"/>
    <w:rsid w:val="006F2BEB"/>
    <w:rsid w:val="0070354B"/>
    <w:rsid w:val="007221E0"/>
    <w:rsid w:val="007355FD"/>
    <w:rsid w:val="00742F60"/>
    <w:rsid w:val="00775D1E"/>
    <w:rsid w:val="007B0280"/>
    <w:rsid w:val="007D6CCB"/>
    <w:rsid w:val="00817185"/>
    <w:rsid w:val="00874ACA"/>
    <w:rsid w:val="008776AF"/>
    <w:rsid w:val="009076BA"/>
    <w:rsid w:val="00972E53"/>
    <w:rsid w:val="009A402E"/>
    <w:rsid w:val="00A02AD7"/>
    <w:rsid w:val="00A51CE8"/>
    <w:rsid w:val="00A54D74"/>
    <w:rsid w:val="00A604A8"/>
    <w:rsid w:val="00AB20A5"/>
    <w:rsid w:val="00AE1450"/>
    <w:rsid w:val="00AE78FB"/>
    <w:rsid w:val="00AF11AB"/>
    <w:rsid w:val="00B3588C"/>
    <w:rsid w:val="00B77EA2"/>
    <w:rsid w:val="00BA113B"/>
    <w:rsid w:val="00BF35A9"/>
    <w:rsid w:val="00C04B26"/>
    <w:rsid w:val="00C876C5"/>
    <w:rsid w:val="00CB2595"/>
    <w:rsid w:val="00CD711F"/>
    <w:rsid w:val="00CE09E0"/>
    <w:rsid w:val="00CF2E0F"/>
    <w:rsid w:val="00D134AA"/>
    <w:rsid w:val="00D325AB"/>
    <w:rsid w:val="00D54DBF"/>
    <w:rsid w:val="00D8562A"/>
    <w:rsid w:val="00DC5F53"/>
    <w:rsid w:val="00DE145F"/>
    <w:rsid w:val="00DF5F08"/>
    <w:rsid w:val="00E011FB"/>
    <w:rsid w:val="00E13482"/>
    <w:rsid w:val="00E462C6"/>
    <w:rsid w:val="00EA2C37"/>
    <w:rsid w:val="00F66735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8C0D5A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7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72E53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65CD7"/>
    <w:rsid w:val="00884B60"/>
    <w:rsid w:val="008B74B6"/>
    <w:rsid w:val="008C4606"/>
    <w:rsid w:val="009D753F"/>
    <w:rsid w:val="00A10BA6"/>
    <w:rsid w:val="00AB6F4B"/>
    <w:rsid w:val="00AC13F9"/>
    <w:rsid w:val="00D7208C"/>
    <w:rsid w:val="00D822AD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D2B55-C73C-4E26-9DEF-58A51F1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205</TotalTime>
  <Pages>10</Pages>
  <Words>1222</Words>
  <Characters>6727</Characters>
  <Application>Microsoft Office Word</Application>
  <DocSecurity>0</DocSecurity>
  <Lines>56</Lines>
  <Paragraphs>15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[gegevensverzameling]</dc:subject>
  <dc:creator>[Gerrit A. Wieberdink]</dc:creator>
  <cp:keywords>[95311]</cp:keywords>
  <cp:lastModifiedBy>Gerrit A. Wieberdink</cp:lastModifiedBy>
  <cp:revision>8</cp:revision>
  <dcterms:created xsi:type="dcterms:W3CDTF">2017-01-30T10:49:00Z</dcterms:created>
  <dcterms:modified xsi:type="dcterms:W3CDTF">2017-01-30T14:25:00Z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