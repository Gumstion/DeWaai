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E120BD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26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776AF">
                                      <w:t>26 januari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  <w:r>
                                  <w:t>[Laurens van der Loo] | 26 januari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A0391F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26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776AF">
                                <w:t>26 januari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  <w:r>
                            <w:t>[Laurens van der Loo] | 26 januari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E120BD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412E16">
                                      <w:t>Functioneel ontwerp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A0391F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412E16">
                                <w:t>Functioneel ontwerp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E120BD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6F55FF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212190" w:history="1">
            <w:r w:rsidR="006F55FF" w:rsidRPr="00912387">
              <w:rPr>
                <w:rStyle w:val="Hyperlink"/>
                <w:noProof/>
              </w:rPr>
              <w:t>Introductie</w:t>
            </w:r>
            <w:r w:rsidR="006F55FF">
              <w:rPr>
                <w:noProof/>
                <w:webHidden/>
              </w:rPr>
              <w:tab/>
            </w:r>
            <w:r w:rsidR="006F55FF">
              <w:rPr>
                <w:noProof/>
                <w:webHidden/>
              </w:rPr>
              <w:fldChar w:fldCharType="begin"/>
            </w:r>
            <w:r w:rsidR="006F55FF">
              <w:rPr>
                <w:noProof/>
                <w:webHidden/>
              </w:rPr>
              <w:instrText xml:space="preserve"> PAGEREF _Toc473212190 \h </w:instrText>
            </w:r>
            <w:r w:rsidR="006F55FF">
              <w:rPr>
                <w:noProof/>
                <w:webHidden/>
              </w:rPr>
            </w:r>
            <w:r w:rsidR="006F55FF">
              <w:rPr>
                <w:noProof/>
                <w:webHidden/>
              </w:rPr>
              <w:fldChar w:fldCharType="separate"/>
            </w:r>
            <w:r w:rsidR="006F55FF">
              <w:rPr>
                <w:noProof/>
                <w:webHidden/>
              </w:rPr>
              <w:t>2</w:t>
            </w:r>
            <w:r w:rsidR="006F55FF">
              <w:rPr>
                <w:noProof/>
                <w:webHidden/>
              </w:rPr>
              <w:fldChar w:fldCharType="end"/>
            </w:r>
          </w:hyperlink>
        </w:p>
        <w:p w:rsidR="006F55FF" w:rsidRDefault="006F55FF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12191" w:history="1">
            <w:r w:rsidRPr="00912387">
              <w:rPr>
                <w:rStyle w:val="Hyperlink"/>
                <w:noProof/>
              </w:rPr>
              <w:t>De 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_Toc473212191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5FF" w:rsidRDefault="006F55FF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12192" w:history="1">
            <w:r w:rsidRPr="00912387">
              <w:rPr>
                <w:rStyle w:val="Hyperlink"/>
                <w:noProof/>
              </w:rPr>
              <w:t>De navigatie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_Toc473212192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5FF" w:rsidRDefault="006F55FF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12193" w:history="1">
            <w:r w:rsidRPr="00912387">
              <w:rPr>
                <w:rStyle w:val="Hyperlink"/>
                <w:noProof/>
              </w:rPr>
              <w:t>Lijst met pagina’s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_Toc473212193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5FF" w:rsidRDefault="006F55FF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12194" w:history="1">
            <w:r w:rsidRPr="00912387">
              <w:rPr>
                <w:rStyle w:val="Hyperlink"/>
                <w:noProof/>
              </w:rPr>
              <w:t>Paginaontwerp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_Toc473212194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5FF" w:rsidRDefault="006F55FF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12195" w:history="1">
            <w:r w:rsidRPr="00912387">
              <w:rPr>
                <w:rStyle w:val="Hyperlink"/>
                <w:noProof/>
              </w:rPr>
              <w:t>Formulierontwerp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_Toc473212195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5FF" w:rsidRDefault="006F55FF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12196" w:history="1">
            <w:r w:rsidRPr="00912387">
              <w:rPr>
                <w:rStyle w:val="Hyperlink"/>
                <w:noProof/>
              </w:rPr>
              <w:t>Grafisch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_Toc473212196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412E16" w:rsidRPr="007D072F" w:rsidRDefault="00EA2C37" w:rsidP="00412E16">
      <w:pPr>
        <w:pStyle w:val="kop10"/>
      </w:pPr>
      <w:r>
        <w:br w:type="page"/>
      </w:r>
      <w:bookmarkStart w:id="5" w:name="_Toc473212190"/>
      <w:r w:rsidR="00412E16" w:rsidRPr="007D072F">
        <w:lastRenderedPageBreak/>
        <w:t>Introductie</w:t>
      </w:r>
      <w:bookmarkEnd w:id="5"/>
    </w:p>
    <w:p w:rsidR="00412E16" w:rsidRPr="00412E16" w:rsidRDefault="00412E16" w:rsidP="00412E16">
      <w:pPr>
        <w:rPr>
          <w:rFonts w:ascii="Verdana" w:hAnsi="Verdana"/>
          <w:color w:val="auto"/>
          <w:sz w:val="22"/>
          <w:szCs w:val="22"/>
        </w:rPr>
      </w:pPr>
      <w:r w:rsidRPr="00412E16">
        <w:rPr>
          <w:rFonts w:ascii="Verdana" w:hAnsi="Verdana"/>
          <w:color w:val="auto"/>
          <w:sz w:val="22"/>
          <w:szCs w:val="22"/>
        </w:rPr>
        <w:t>In dit functioneel ontwerp geven we aandacht aan de functionaliteiten, navigatie, lijst met pagina’s, grafisch ontwerp, paginaontwerp en formulierontwerp.</w:t>
      </w:r>
    </w:p>
    <w:p w:rsidR="00412E16" w:rsidRPr="00412E16" w:rsidRDefault="00412E16" w:rsidP="00412E16">
      <w:pPr>
        <w:pStyle w:val="kop10"/>
      </w:pPr>
      <w:bookmarkStart w:id="6" w:name="_Toc473212191"/>
      <w:r w:rsidRPr="00412E16">
        <w:t>De functionaliteiten</w:t>
      </w:r>
      <w:bookmarkEnd w:id="6"/>
    </w:p>
    <w:p w:rsidR="00412E16" w:rsidRPr="00476582" w:rsidRDefault="00476582" w:rsidP="00476582">
      <w:pPr>
        <w:pStyle w:val="Geenafstand"/>
        <w:rPr>
          <w:rFonts w:ascii="Verdana" w:hAnsi="Verdana"/>
        </w:rPr>
      </w:pPr>
      <w:r w:rsidRPr="00476582">
        <w:rPr>
          <w:rFonts w:ascii="Verdana" w:hAnsi="Verdana"/>
        </w:rPr>
        <w:t>- Registreren en inloggen</w:t>
      </w:r>
    </w:p>
    <w:p w:rsidR="00476582" w:rsidRPr="00476582" w:rsidRDefault="00476582" w:rsidP="00476582">
      <w:pPr>
        <w:pStyle w:val="Geenafstand"/>
        <w:rPr>
          <w:rFonts w:ascii="Verdana" w:hAnsi="Verdana"/>
        </w:rPr>
      </w:pPr>
      <w:r w:rsidRPr="00476582">
        <w:rPr>
          <w:rFonts w:ascii="Verdana" w:hAnsi="Verdana"/>
        </w:rPr>
        <w:t>- Cursussen reserveren</w:t>
      </w:r>
    </w:p>
    <w:p w:rsidR="00476582" w:rsidRPr="00476582" w:rsidRDefault="00476582" w:rsidP="00476582">
      <w:pPr>
        <w:pStyle w:val="Geenafstand"/>
        <w:rPr>
          <w:rFonts w:ascii="Verdana" w:hAnsi="Verdana"/>
        </w:rPr>
      </w:pPr>
      <w:r w:rsidRPr="00476582">
        <w:rPr>
          <w:rFonts w:ascii="Verdana" w:hAnsi="Verdana"/>
        </w:rPr>
        <w:t>- Cursussen bekijken</w:t>
      </w:r>
    </w:p>
    <w:p w:rsidR="00476582" w:rsidRPr="00476582" w:rsidRDefault="00476582" w:rsidP="00476582">
      <w:pPr>
        <w:pStyle w:val="Geenafstand"/>
        <w:rPr>
          <w:rFonts w:ascii="Verdana" w:hAnsi="Verdana"/>
        </w:rPr>
      </w:pPr>
      <w:r w:rsidRPr="00476582">
        <w:rPr>
          <w:rFonts w:ascii="Verdana" w:hAnsi="Verdana"/>
        </w:rPr>
        <w:t>- Contactformulier opsturen</w:t>
      </w:r>
    </w:p>
    <w:p w:rsidR="00476582" w:rsidRPr="00476582" w:rsidRDefault="00476582" w:rsidP="00476582">
      <w:pPr>
        <w:pStyle w:val="Geenafstand"/>
        <w:rPr>
          <w:rFonts w:ascii="Verdana" w:hAnsi="Verdana"/>
        </w:rPr>
      </w:pPr>
      <w:r w:rsidRPr="00476582">
        <w:rPr>
          <w:rFonts w:ascii="Verdana" w:hAnsi="Verdana"/>
        </w:rPr>
        <w:t>- Reserveringen bekijken, wijzigen en/of printen</w:t>
      </w:r>
    </w:p>
    <w:p w:rsidR="00476582" w:rsidRPr="00476582" w:rsidRDefault="00476582" w:rsidP="00476582">
      <w:pPr>
        <w:pStyle w:val="Geenafstand"/>
        <w:rPr>
          <w:rFonts w:ascii="Verdana" w:hAnsi="Verdana"/>
        </w:rPr>
      </w:pPr>
      <w:r w:rsidRPr="00476582">
        <w:rPr>
          <w:rFonts w:ascii="Verdana" w:hAnsi="Verdana"/>
        </w:rPr>
        <w:t xml:space="preserve">- </w:t>
      </w:r>
      <w:proofErr w:type="spellStart"/>
      <w:r w:rsidRPr="00476582">
        <w:rPr>
          <w:rFonts w:ascii="Verdana" w:hAnsi="Verdana"/>
        </w:rPr>
        <w:t>Admin</w:t>
      </w:r>
      <w:proofErr w:type="spellEnd"/>
      <w:r w:rsidRPr="00476582">
        <w:rPr>
          <w:rFonts w:ascii="Verdana" w:hAnsi="Verdana"/>
        </w:rPr>
        <w:t xml:space="preserve"> kan reserveringen per week bekijken, wijzigen en/of printen</w:t>
      </w:r>
    </w:p>
    <w:p w:rsidR="00412E16" w:rsidRPr="00412E16" w:rsidRDefault="00412E16" w:rsidP="00412E16">
      <w:pPr>
        <w:rPr>
          <w:rFonts w:ascii="Verdana" w:hAnsi="Verdana"/>
          <w:color w:val="auto"/>
          <w:sz w:val="22"/>
          <w:szCs w:val="22"/>
        </w:rPr>
      </w:pPr>
    </w:p>
    <w:p w:rsidR="00412E16" w:rsidRPr="00412E16" w:rsidRDefault="00412E16" w:rsidP="00412E16">
      <w:pPr>
        <w:pStyle w:val="kop10"/>
      </w:pPr>
      <w:bookmarkStart w:id="7" w:name="_Toc473212192"/>
      <w:r w:rsidRPr="00412E16">
        <w:t>De navigatie</w:t>
      </w:r>
      <w:bookmarkEnd w:id="7"/>
    </w:p>
    <w:p w:rsidR="00412E16" w:rsidRDefault="007F6D1D" w:rsidP="00412E16">
      <w:p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>Hieronder is de sitemap van de site te zien. Hier kun je bekijken waar elke pagina heengaat.</w:t>
      </w:r>
    </w:p>
    <w:p w:rsidR="007F6D1D" w:rsidRDefault="007F6D1D" w:rsidP="00412E16">
      <w:pPr>
        <w:rPr>
          <w:rFonts w:ascii="Verdana" w:hAnsi="Verdana"/>
          <w:color w:val="auto"/>
          <w:sz w:val="22"/>
          <w:szCs w:val="22"/>
        </w:rPr>
      </w:pPr>
    </w:p>
    <w:p w:rsidR="007F6D1D" w:rsidRPr="00412E16" w:rsidRDefault="006C2788" w:rsidP="00412E16">
      <w:pPr>
        <w:rPr>
          <w:rFonts w:ascii="Verdana" w:hAnsi="Verdana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31AE355B" wp14:editId="419F85EA">
            <wp:extent cx="5825895" cy="3724275"/>
            <wp:effectExtent l="0" t="0" r="381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997" cy="372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1D" w:rsidRDefault="007F6D1D">
      <w:pPr>
        <w:rPr>
          <w:rFonts w:asciiTheme="majorHAnsi" w:eastAsiaTheme="majorEastAsia" w:hAnsiTheme="majorHAnsi" w:cstheme="majorBidi"/>
          <w:color w:val="A5300F" w:themeColor="accent1"/>
          <w:sz w:val="30"/>
        </w:rPr>
      </w:pPr>
      <w:r>
        <w:br w:type="page"/>
      </w:r>
    </w:p>
    <w:p w:rsidR="00412E16" w:rsidRDefault="00412E16" w:rsidP="00412E16">
      <w:pPr>
        <w:pStyle w:val="kop10"/>
      </w:pPr>
      <w:bookmarkStart w:id="8" w:name="_Toc473212193"/>
      <w:r w:rsidRPr="00412E16">
        <w:lastRenderedPageBreak/>
        <w:t>Lijst met pagina’s</w:t>
      </w:r>
      <w:bookmarkEnd w:id="8"/>
    </w:p>
    <w:tbl>
      <w:tblPr>
        <w:tblStyle w:val="Tabelraster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2607"/>
        <w:gridCol w:w="1406"/>
        <w:gridCol w:w="2313"/>
        <w:gridCol w:w="2069"/>
      </w:tblGrid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Naam pagina</w:t>
            </w:r>
          </w:p>
        </w:tc>
        <w:tc>
          <w:tcPr>
            <w:tcW w:w="1608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Formulier</w:t>
            </w:r>
          </w:p>
        </w:tc>
        <w:tc>
          <w:tcPr>
            <w:tcW w:w="2313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Functie</w:t>
            </w:r>
          </w:p>
        </w:tc>
        <w:tc>
          <w:tcPr>
            <w:tcW w:w="2069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Afwijkend paginaontwerp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Start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Belangstelling voor de website en voor de cursussen opwekken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Cursus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Keuze uit drie cursussen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Beginnerscursus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Informatie over de beginnerscursus en reserveerknop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Gevorderdencursus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Informatie over de gevorderdencursus en reserveerknop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Wad tochten cursus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Informatie over de wad tochten cursus en reserveerknop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Contact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Adresgegevens van De Waai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Registreer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Klant kan zich registreren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Login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Klant kan inloggen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</w:tbl>
    <w:p w:rsidR="00412E16" w:rsidRPr="00412E16" w:rsidRDefault="00412E16" w:rsidP="00412E16"/>
    <w:p w:rsidR="00412E16" w:rsidRPr="00412E16" w:rsidRDefault="00412E16" w:rsidP="00412E16">
      <w:pPr>
        <w:rPr>
          <w:rFonts w:ascii="Verdana" w:hAnsi="Verdana"/>
          <w:color w:val="auto"/>
          <w:sz w:val="22"/>
          <w:szCs w:val="22"/>
        </w:rPr>
      </w:pPr>
      <w:r w:rsidRPr="00412E16">
        <w:rPr>
          <w:rFonts w:ascii="Verdana" w:hAnsi="Verdana"/>
          <w:color w:val="auto"/>
          <w:sz w:val="22"/>
          <w:szCs w:val="22"/>
        </w:rPr>
        <w:br w:type="page"/>
      </w:r>
    </w:p>
    <w:p w:rsidR="00412E16" w:rsidRDefault="00412E16" w:rsidP="00412E16">
      <w:pPr>
        <w:pStyle w:val="kop10"/>
      </w:pPr>
      <w:bookmarkStart w:id="9" w:name="_Toc473212194"/>
      <w:r w:rsidRPr="00412E16">
        <w:lastRenderedPageBreak/>
        <w:t>Paginaontwerp</w:t>
      </w:r>
      <w:bookmarkEnd w:id="9"/>
    </w:p>
    <w:p w:rsidR="006F55FF" w:rsidRPr="006F55FF" w:rsidRDefault="006F55FF" w:rsidP="006F55FF">
      <w:pPr>
        <w:pStyle w:val="Geenregelafstand"/>
        <w:rPr>
          <w:rFonts w:ascii="Verdana" w:hAnsi="Verdana"/>
          <w:b/>
          <w:sz w:val="22"/>
          <w:szCs w:val="22"/>
        </w:rPr>
      </w:pPr>
      <w:r w:rsidRPr="006F55FF">
        <w:rPr>
          <w:rFonts w:ascii="Verdana" w:hAnsi="Verdana"/>
          <w:b/>
          <w:sz w:val="22"/>
          <w:szCs w:val="22"/>
        </w:rPr>
        <w:t>Home</w:t>
      </w:r>
    </w:p>
    <w:p w:rsidR="007F6D1D" w:rsidRDefault="00412E16" w:rsidP="007F6D1D">
      <w:pPr>
        <w:jc w:val="center"/>
        <w:rPr>
          <w:rFonts w:ascii="Verdana" w:hAnsi="Verdana"/>
          <w:color w:val="auto"/>
          <w:sz w:val="22"/>
          <w:szCs w:val="22"/>
        </w:rPr>
      </w:pPr>
      <w:r w:rsidRPr="00412E16">
        <w:rPr>
          <w:rFonts w:ascii="Verdana" w:hAnsi="Verdana"/>
          <w:noProof/>
          <w:color w:val="auto"/>
          <w:sz w:val="22"/>
          <w:szCs w:val="22"/>
        </w:rPr>
        <w:drawing>
          <wp:inline distT="0" distB="0" distL="0" distR="0" wp14:anchorId="5E65BE17" wp14:editId="003A50ED">
            <wp:extent cx="2873036" cy="2867025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4031" cy="28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FF" w:rsidRDefault="006F55FF" w:rsidP="006F55FF">
      <w:pPr>
        <w:rPr>
          <w:rFonts w:ascii="Verdana" w:hAnsi="Verdana"/>
          <w:color w:val="auto"/>
          <w:sz w:val="22"/>
          <w:szCs w:val="22"/>
        </w:rPr>
      </w:pPr>
    </w:p>
    <w:p w:rsidR="006F55FF" w:rsidRPr="006F55FF" w:rsidRDefault="006F55FF" w:rsidP="006F55FF">
      <w:pPr>
        <w:rPr>
          <w:rFonts w:ascii="Verdana" w:hAnsi="Verdana"/>
          <w:b/>
          <w:color w:val="auto"/>
          <w:sz w:val="22"/>
          <w:szCs w:val="22"/>
        </w:rPr>
      </w:pPr>
      <w:r w:rsidRPr="006F55FF">
        <w:rPr>
          <w:rFonts w:ascii="Verdana" w:hAnsi="Verdana"/>
          <w:b/>
          <w:color w:val="auto"/>
          <w:sz w:val="22"/>
          <w:szCs w:val="22"/>
        </w:rPr>
        <w:t>Cursussen</w:t>
      </w:r>
    </w:p>
    <w:p w:rsidR="00412E16" w:rsidRPr="00412E16" w:rsidRDefault="00412E16" w:rsidP="007F6D1D">
      <w:pPr>
        <w:jc w:val="center"/>
        <w:rPr>
          <w:rFonts w:ascii="Verdana" w:hAnsi="Verdana"/>
          <w:color w:val="auto"/>
          <w:sz w:val="22"/>
          <w:szCs w:val="22"/>
        </w:rPr>
      </w:pPr>
      <w:r w:rsidRPr="00412E16">
        <w:rPr>
          <w:rFonts w:ascii="Verdana" w:hAnsi="Verdana"/>
          <w:noProof/>
          <w:color w:val="auto"/>
          <w:sz w:val="22"/>
          <w:szCs w:val="22"/>
        </w:rPr>
        <w:drawing>
          <wp:inline distT="0" distB="0" distL="0" distR="0" wp14:anchorId="583F3C09" wp14:editId="0CEEF7FF">
            <wp:extent cx="2853629" cy="2865595"/>
            <wp:effectExtent l="0" t="0" r="444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9630" cy="291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1D" w:rsidRDefault="007F6D1D">
      <w:pPr>
        <w:rPr>
          <w:rFonts w:asciiTheme="majorHAnsi" w:eastAsiaTheme="majorEastAsia" w:hAnsiTheme="majorHAnsi" w:cstheme="majorBidi"/>
          <w:color w:val="A5300F" w:themeColor="accent1"/>
          <w:sz w:val="30"/>
        </w:rPr>
      </w:pPr>
      <w:r>
        <w:br w:type="page"/>
      </w:r>
    </w:p>
    <w:p w:rsidR="00412E16" w:rsidRDefault="00412E16" w:rsidP="00412E16">
      <w:pPr>
        <w:pStyle w:val="kop10"/>
      </w:pPr>
      <w:bookmarkStart w:id="10" w:name="_Toc473212195"/>
      <w:r w:rsidRPr="00412E16">
        <w:lastRenderedPageBreak/>
        <w:t>Formulierontwerp</w:t>
      </w:r>
      <w:bookmarkEnd w:id="10"/>
    </w:p>
    <w:p w:rsidR="006F55FF" w:rsidRPr="006F55FF" w:rsidRDefault="006F55FF" w:rsidP="006F55FF"/>
    <w:p w:rsidR="00412E16" w:rsidRPr="00412E16" w:rsidRDefault="00412E16" w:rsidP="006F55FF">
      <w:pPr>
        <w:jc w:val="center"/>
        <w:rPr>
          <w:rFonts w:ascii="Verdana" w:hAnsi="Verdana"/>
          <w:color w:val="auto"/>
          <w:sz w:val="22"/>
          <w:szCs w:val="22"/>
        </w:rPr>
      </w:pPr>
      <w:bookmarkStart w:id="11" w:name="_GoBack"/>
      <w:bookmarkEnd w:id="11"/>
    </w:p>
    <w:p w:rsidR="00476582" w:rsidRDefault="00476582">
      <w:pPr>
        <w:rPr>
          <w:rFonts w:asciiTheme="majorHAnsi" w:eastAsiaTheme="majorEastAsia" w:hAnsiTheme="majorHAnsi" w:cstheme="majorBidi"/>
          <w:color w:val="A5300F" w:themeColor="accent1"/>
          <w:sz w:val="30"/>
        </w:rPr>
      </w:pPr>
      <w:r>
        <w:br w:type="page"/>
      </w:r>
    </w:p>
    <w:p w:rsidR="00412E16" w:rsidRPr="00412E16" w:rsidRDefault="00412E16" w:rsidP="00412E16">
      <w:pPr>
        <w:pStyle w:val="kop10"/>
      </w:pPr>
      <w:bookmarkStart w:id="12" w:name="_Toc473212196"/>
      <w:r w:rsidRPr="00412E16">
        <w:lastRenderedPageBreak/>
        <w:t>Grafisch Ontwerp</w:t>
      </w:r>
      <w:bookmarkEnd w:id="12"/>
    </w:p>
    <w:p w:rsidR="00412E16" w:rsidRDefault="007F6D1D" w:rsidP="00412E16">
      <w:pPr>
        <w:rPr>
          <w:rFonts w:ascii="Verdana" w:hAnsi="Verdana"/>
          <w:b/>
          <w:color w:val="auto"/>
          <w:sz w:val="22"/>
          <w:szCs w:val="22"/>
        </w:rPr>
      </w:pPr>
      <w:r w:rsidRPr="007F6D1D">
        <w:rPr>
          <w:rFonts w:ascii="Verdana" w:hAnsi="Verdana"/>
          <w:b/>
          <w:color w:val="auto"/>
          <w:sz w:val="22"/>
          <w:szCs w:val="22"/>
        </w:rPr>
        <w:t>Header</w:t>
      </w:r>
    </w:p>
    <w:p w:rsidR="007F6D1D" w:rsidRPr="007F6D1D" w:rsidRDefault="007F6D1D" w:rsidP="00412E16">
      <w:p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>Hieronder staat het ontwerp voor de header.</w:t>
      </w:r>
    </w:p>
    <w:p w:rsidR="00E011FB" w:rsidRDefault="007F6D1D" w:rsidP="00E011FB">
      <w:r>
        <w:rPr>
          <w:noProof/>
        </w:rPr>
        <w:drawing>
          <wp:inline distT="0" distB="0" distL="0" distR="0" wp14:anchorId="042FB8D9" wp14:editId="35D302AC">
            <wp:extent cx="5337175" cy="3389630"/>
            <wp:effectExtent l="0" t="0" r="0" b="127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1D" w:rsidRDefault="007F6D1D" w:rsidP="00E011FB"/>
    <w:p w:rsidR="007F6D1D" w:rsidRDefault="007F6D1D" w:rsidP="00E011FB">
      <w:pPr>
        <w:rPr>
          <w:rFonts w:ascii="Verdana" w:hAnsi="Verdana"/>
          <w:b/>
          <w:color w:val="auto"/>
          <w:sz w:val="22"/>
          <w:szCs w:val="22"/>
        </w:rPr>
      </w:pPr>
      <w:proofErr w:type="spellStart"/>
      <w:r w:rsidRPr="007F6D1D">
        <w:rPr>
          <w:rFonts w:ascii="Verdana" w:hAnsi="Verdana"/>
          <w:b/>
          <w:color w:val="auto"/>
          <w:sz w:val="22"/>
          <w:szCs w:val="22"/>
        </w:rPr>
        <w:t>Footer</w:t>
      </w:r>
      <w:proofErr w:type="spellEnd"/>
    </w:p>
    <w:p w:rsidR="007F6D1D" w:rsidRDefault="007F6D1D" w:rsidP="00E011FB">
      <w:pPr>
        <w:rPr>
          <w:rFonts w:ascii="Verdana" w:hAnsi="Verdana"/>
          <w:b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746D6772" wp14:editId="24267528">
            <wp:extent cx="5337175" cy="8191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FF" w:rsidRDefault="006F55FF">
      <w:pPr>
        <w:rPr>
          <w:rFonts w:ascii="Verdana" w:hAnsi="Verdana"/>
          <w:b/>
          <w:color w:val="auto"/>
          <w:sz w:val="22"/>
          <w:szCs w:val="22"/>
        </w:rPr>
      </w:pPr>
      <w:r>
        <w:rPr>
          <w:rFonts w:ascii="Verdana" w:hAnsi="Verdana"/>
          <w:b/>
          <w:color w:val="auto"/>
          <w:sz w:val="22"/>
          <w:szCs w:val="22"/>
        </w:rPr>
        <w:br w:type="page"/>
      </w:r>
    </w:p>
    <w:p w:rsidR="007F6D1D" w:rsidRDefault="007F6D1D" w:rsidP="00E011FB">
      <w:pPr>
        <w:rPr>
          <w:rFonts w:ascii="Verdana" w:hAnsi="Verdana"/>
          <w:b/>
          <w:color w:val="auto"/>
          <w:sz w:val="22"/>
          <w:szCs w:val="22"/>
        </w:rPr>
      </w:pPr>
      <w:r>
        <w:rPr>
          <w:rFonts w:ascii="Verdana" w:hAnsi="Verdana"/>
          <w:b/>
          <w:color w:val="auto"/>
          <w:sz w:val="22"/>
          <w:szCs w:val="22"/>
        </w:rPr>
        <w:lastRenderedPageBreak/>
        <w:t>Cursussen</w:t>
      </w:r>
    </w:p>
    <w:p w:rsidR="007F6D1D" w:rsidRPr="007F6D1D" w:rsidRDefault="006F55FF" w:rsidP="006F55FF">
      <w:pPr>
        <w:jc w:val="center"/>
        <w:rPr>
          <w:rFonts w:ascii="Verdana" w:hAnsi="Verdana"/>
          <w:b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1BE33110" wp14:editId="5D968170">
            <wp:extent cx="4229100" cy="421957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D1D" w:rsidRPr="007F6D1D" w:rsidSect="00F66735">
      <w:footerReference w:type="default" r:id="rId17"/>
      <w:footerReference w:type="first" r:id="rId18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0BD" w:rsidRDefault="00E120BD">
      <w:pPr>
        <w:spacing w:before="0" w:after="0" w:line="240" w:lineRule="auto"/>
      </w:pPr>
      <w:r>
        <w:separator/>
      </w:r>
    </w:p>
  </w:endnote>
  <w:endnote w:type="continuationSeparator" w:id="0">
    <w:p w:rsidR="00E120BD" w:rsidRDefault="00E120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E120BD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6C2788">
      <w:rPr>
        <w:b/>
        <w:bCs/>
        <w:noProof/>
      </w:rPr>
      <w:t>2</w:t>
    </w:r>
    <w:r w:rsidR="00EA2C37">
      <w:rPr>
        <w:b/>
        <w:bCs/>
      </w:rPr>
      <w:fldChar w:fldCharType="end"/>
    </w:r>
    <w:r w:rsidR="00EA2C37">
      <w:t xml:space="preserve"> </w:t>
    </w:r>
    <w:proofErr w:type="gramStart"/>
    <w:r w:rsidR="00EA2C37">
      <w:t>van</w:t>
    </w:r>
    <w:proofErr w:type="gramEnd"/>
    <w:r w:rsidR="00EA2C37">
      <w:t xml:space="preserve">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6C2788">
      <w:rPr>
        <w:b/>
        <w:bCs/>
        <w:noProof/>
      </w:rPr>
      <w:t>7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E120BD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6C2788">
      <w:t>[Versie: 2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0BD" w:rsidRDefault="00E120BD">
      <w:pPr>
        <w:spacing w:before="0" w:after="0" w:line="240" w:lineRule="auto"/>
      </w:pPr>
      <w:r>
        <w:separator/>
      </w:r>
    </w:p>
  </w:footnote>
  <w:footnote w:type="continuationSeparator" w:id="0">
    <w:p w:rsidR="00E120BD" w:rsidRDefault="00E120B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65D4F"/>
    <w:rsid w:val="001013EB"/>
    <w:rsid w:val="001169EE"/>
    <w:rsid w:val="00136038"/>
    <w:rsid w:val="00145929"/>
    <w:rsid w:val="00247A55"/>
    <w:rsid w:val="002C53FE"/>
    <w:rsid w:val="002E4830"/>
    <w:rsid w:val="003866E5"/>
    <w:rsid w:val="003F0277"/>
    <w:rsid w:val="00406C7F"/>
    <w:rsid w:val="00412E16"/>
    <w:rsid w:val="00413C14"/>
    <w:rsid w:val="004617E0"/>
    <w:rsid w:val="00476582"/>
    <w:rsid w:val="005A2EA5"/>
    <w:rsid w:val="005B11E0"/>
    <w:rsid w:val="00644630"/>
    <w:rsid w:val="00652F37"/>
    <w:rsid w:val="0066168D"/>
    <w:rsid w:val="006C2788"/>
    <w:rsid w:val="006F2BEB"/>
    <w:rsid w:val="006F55FF"/>
    <w:rsid w:val="007355FD"/>
    <w:rsid w:val="00742F60"/>
    <w:rsid w:val="00775D1E"/>
    <w:rsid w:val="007D6CCB"/>
    <w:rsid w:val="007F6D1D"/>
    <w:rsid w:val="00874ACA"/>
    <w:rsid w:val="008776AF"/>
    <w:rsid w:val="009A7DF2"/>
    <w:rsid w:val="00A02AD7"/>
    <w:rsid w:val="00A0391F"/>
    <w:rsid w:val="00A604A8"/>
    <w:rsid w:val="00AE1450"/>
    <w:rsid w:val="00AF11AB"/>
    <w:rsid w:val="00B77EA2"/>
    <w:rsid w:val="00BA113B"/>
    <w:rsid w:val="00BD0EB4"/>
    <w:rsid w:val="00BF35A9"/>
    <w:rsid w:val="00C013DC"/>
    <w:rsid w:val="00C04B26"/>
    <w:rsid w:val="00C876C5"/>
    <w:rsid w:val="00CB2595"/>
    <w:rsid w:val="00CE09E0"/>
    <w:rsid w:val="00D134AA"/>
    <w:rsid w:val="00D325AB"/>
    <w:rsid w:val="00D54DBF"/>
    <w:rsid w:val="00D8562A"/>
    <w:rsid w:val="00DC5F53"/>
    <w:rsid w:val="00DF5F08"/>
    <w:rsid w:val="00E011FB"/>
    <w:rsid w:val="00E120BD"/>
    <w:rsid w:val="00E13482"/>
    <w:rsid w:val="00EA2C37"/>
    <w:rsid w:val="00F6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5DEC32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223CC4"/>
    <w:rsid w:val="0037640C"/>
    <w:rsid w:val="003C2762"/>
    <w:rsid w:val="00614B2B"/>
    <w:rsid w:val="00747243"/>
    <w:rsid w:val="00884B60"/>
    <w:rsid w:val="008B74B6"/>
    <w:rsid w:val="00A10BA6"/>
    <w:rsid w:val="00A73A2E"/>
    <w:rsid w:val="00AB6F4B"/>
    <w:rsid w:val="00AC13F9"/>
    <w:rsid w:val="00D822AD"/>
    <w:rsid w:val="00EF62B4"/>
    <w:rsid w:val="00F1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8B37CE-7DA5-474B-823B-D7280B398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13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[Functioneel ontwerp]</dc:subject>
  <dc:creator>[Gerrit A. Wieberdink]</dc:creator>
  <cp:keywords>[95311]</cp:keywords>
  <cp:lastModifiedBy>Gerrit A. Wieberdink</cp:lastModifiedBy>
  <cp:revision>4</cp:revision>
  <dcterms:created xsi:type="dcterms:W3CDTF">2017-01-26T15:42:00Z</dcterms:created>
  <dcterms:modified xsi:type="dcterms:W3CDTF">2017-01-26T15:55:00Z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