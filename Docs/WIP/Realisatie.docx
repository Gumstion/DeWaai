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EB1A75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30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7259B">
                                      <w:t>30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27259B" w:rsidP="00D134AA">
                                <w:pPr>
                                  <w:pStyle w:val="Contactgegevens"/>
                                </w:pPr>
                                <w:r>
                                  <w:t>[Laurens van der Loo] | 30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DE09FE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3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7259B">
                                <w:t>30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27259B" w:rsidP="00D134AA">
                          <w:pPr>
                            <w:pStyle w:val="Contactgegevens"/>
                          </w:pPr>
                          <w:r>
                            <w:t>[Laurens van der Loo] | 30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EB1A75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FE5C95">
                                      <w:t>Realisatie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DE09F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FE5C95">
                                <w:t>Realisatie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EB1A75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7C683C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4943" w:history="1">
            <w:r w:rsidR="007C683C" w:rsidRPr="0044355F">
              <w:rPr>
                <w:rStyle w:val="Hyperlink"/>
                <w:noProof/>
              </w:rPr>
              <w:t>Kwaliteitshandboek</w:t>
            </w:r>
            <w:r w:rsidR="007C683C">
              <w:rPr>
                <w:noProof/>
                <w:webHidden/>
              </w:rPr>
              <w:tab/>
            </w:r>
            <w:r w:rsidR="007C683C">
              <w:rPr>
                <w:noProof/>
                <w:webHidden/>
              </w:rPr>
              <w:fldChar w:fldCharType="begin"/>
            </w:r>
            <w:r w:rsidR="007C683C">
              <w:rPr>
                <w:noProof/>
                <w:webHidden/>
              </w:rPr>
              <w:instrText xml:space="preserve"> PAGEREF _Toc473554943 \h </w:instrText>
            </w:r>
            <w:r w:rsidR="007C683C">
              <w:rPr>
                <w:noProof/>
                <w:webHidden/>
              </w:rPr>
            </w:r>
            <w:r w:rsidR="007C683C">
              <w:rPr>
                <w:noProof/>
                <w:webHidden/>
              </w:rPr>
              <w:fldChar w:fldCharType="separate"/>
            </w:r>
            <w:r w:rsidR="007C683C">
              <w:rPr>
                <w:noProof/>
                <w:webHidden/>
              </w:rPr>
              <w:t>2</w:t>
            </w:r>
            <w:r w:rsidR="007C683C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8810DC" w:rsidP="005B11E0">
      <w:pPr>
        <w:pStyle w:val="kop10"/>
      </w:pPr>
      <w:bookmarkStart w:id="5" w:name="_Toc473554943"/>
      <w:r>
        <w:lastRenderedPageBreak/>
        <w:t>Kwaliteitshandboek</w:t>
      </w:r>
      <w:bookmarkEnd w:id="5"/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1 = Hoog</w:t>
      </w:r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2 = Middelmatig</w:t>
      </w:r>
    </w:p>
    <w:p w:rsidR="00417BA0" w:rsidRPr="00417BA0" w:rsidRDefault="00417BA0" w:rsidP="00417BA0">
      <w:pPr>
        <w:pStyle w:val="Geenregelafstand"/>
        <w:rPr>
          <w:rFonts w:ascii="Verdana" w:hAnsi="Verdana"/>
          <w:sz w:val="22"/>
          <w:szCs w:val="22"/>
        </w:rPr>
      </w:pPr>
      <w:r w:rsidRPr="00417BA0">
        <w:rPr>
          <w:rFonts w:ascii="Verdana" w:hAnsi="Verdana"/>
          <w:sz w:val="22"/>
          <w:szCs w:val="22"/>
        </w:rPr>
        <w:t>3 = Laag</w:t>
      </w:r>
    </w:p>
    <w:tbl>
      <w:tblPr>
        <w:tblStyle w:val="Tabelrapport"/>
        <w:tblW w:w="8871" w:type="dxa"/>
        <w:tblInd w:w="10" w:type="dxa"/>
        <w:tblLook w:val="04A0" w:firstRow="1" w:lastRow="0" w:firstColumn="1" w:lastColumn="0" w:noHBand="0" w:noVBand="1"/>
      </w:tblPr>
      <w:tblGrid>
        <w:gridCol w:w="3873"/>
        <w:gridCol w:w="1926"/>
        <w:gridCol w:w="876"/>
        <w:gridCol w:w="876"/>
        <w:gridCol w:w="1320"/>
      </w:tblGrid>
      <w:tr w:rsidR="00417BA0" w:rsidTr="0044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Default="00417BA0" w:rsidP="00441467"/>
        </w:tc>
        <w:tc>
          <w:tcPr>
            <w:tcW w:w="192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</w:tcPr>
          <w:p w:rsidR="00417BA0" w:rsidRDefault="00417BA0" w:rsidP="00441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1" w:type="dxa"/>
            <w:gridSpan w:val="5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810DC">
              <w:rPr>
                <w:rFonts w:ascii="Verdana" w:hAnsi="Verdana"/>
                <w:b/>
                <w:sz w:val="24"/>
                <w:szCs w:val="24"/>
              </w:rPr>
              <w:t>Planning van de realisatie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Van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8810DC">
              <w:rPr>
                <w:rFonts w:ascii="Verdana" w:hAnsi="Verdana"/>
                <w:b/>
                <w:sz w:val="22"/>
                <w:szCs w:val="22"/>
              </w:rPr>
              <w:t>Tot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Prioriteit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1320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12:30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08:30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09:00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09:30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10:00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toevoegen/wijzigen/verwijderen/ overzicht</w:t>
            </w:r>
          </w:p>
        </w:tc>
        <w:tc>
          <w:tcPr>
            <w:tcW w:w="1926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Laurens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Pr="008810DC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11:30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</w:p>
        </w:tc>
      </w:tr>
      <w:tr w:rsidR="00417BA0" w:rsidTr="0044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3" w:type="dxa"/>
          </w:tcPr>
          <w:p w:rsidR="00417BA0" w:rsidRDefault="00417BA0" w:rsidP="00441467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</w:t>
            </w:r>
            <w:r w:rsidR="00796F78">
              <w:rPr>
                <w:rFonts w:ascii="Verdana" w:hAnsi="Verdana"/>
                <w:sz w:val="22"/>
                <w:szCs w:val="22"/>
              </w:rPr>
              <w:t xml:space="preserve"> </w:t>
            </w:r>
            <w:r w:rsidR="00796F78">
              <w:rPr>
                <w:rFonts w:ascii="Verdana" w:hAnsi="Verdana"/>
                <w:sz w:val="22"/>
                <w:szCs w:val="22"/>
              </w:rPr>
              <w:t>toevoegen/wijzigen/verwijderen/ overzicht</w:t>
            </w:r>
          </w:p>
        </w:tc>
        <w:tc>
          <w:tcPr>
            <w:tcW w:w="1926" w:type="dxa"/>
          </w:tcPr>
          <w:p w:rsidR="00417BA0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Gerrit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13:30</w:t>
            </w:r>
          </w:p>
        </w:tc>
        <w:tc>
          <w:tcPr>
            <w:tcW w:w="876" w:type="dxa"/>
          </w:tcPr>
          <w:p w:rsidR="00417BA0" w:rsidRPr="008810DC" w:rsidRDefault="00796F78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15:30</w:t>
            </w:r>
          </w:p>
        </w:tc>
        <w:tc>
          <w:tcPr>
            <w:tcW w:w="1320" w:type="dxa"/>
          </w:tcPr>
          <w:p w:rsidR="00417BA0" w:rsidRPr="008810DC" w:rsidRDefault="00417BA0" w:rsidP="00441467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</w:tbl>
    <w:p w:rsidR="00417BA0" w:rsidRPr="008810DC" w:rsidRDefault="00417BA0" w:rsidP="00417BA0"/>
    <w:p w:rsidR="003D48CC" w:rsidRDefault="003D48CC" w:rsidP="008810DC"/>
    <w:p w:rsidR="003D48CC" w:rsidRDefault="003D48CC" w:rsidP="008810DC">
      <w:r>
        <w:br w:type="page"/>
      </w:r>
      <w:bookmarkStart w:id="6" w:name="_GoBack"/>
      <w:bookmarkEnd w:id="6"/>
    </w:p>
    <w:tbl>
      <w:tblPr>
        <w:tblStyle w:val="Tabelrapport"/>
        <w:tblW w:w="0" w:type="auto"/>
        <w:tblInd w:w="5" w:type="dxa"/>
        <w:tblLook w:val="04A0" w:firstRow="1" w:lastRow="0" w:firstColumn="1" w:lastColumn="0" w:noHBand="0" w:noVBand="1"/>
      </w:tblPr>
      <w:tblGrid>
        <w:gridCol w:w="3873"/>
        <w:gridCol w:w="2467"/>
        <w:gridCol w:w="2060"/>
      </w:tblGrid>
      <w:tr w:rsidR="003D48CC" w:rsidTr="00B5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3D48CC" w:rsidRDefault="003D48CC" w:rsidP="008810DC"/>
        </w:tc>
        <w:tc>
          <w:tcPr>
            <w:tcW w:w="2800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8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CC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gridSpan w:val="3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sz w:val="24"/>
                <w:szCs w:val="24"/>
              </w:rPr>
              <w:t>Realisatie</w:t>
            </w:r>
          </w:p>
        </w:tc>
      </w:tr>
      <w:tr w:rsidR="003D48CC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Pagina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Programmeur</w:t>
            </w:r>
          </w:p>
        </w:tc>
        <w:tc>
          <w:tcPr>
            <w:tcW w:w="2798" w:type="dxa"/>
            <w:shd w:val="clear" w:color="auto" w:fill="BFBFBF" w:themeFill="background1" w:themeFillShade="BF"/>
          </w:tcPr>
          <w:p w:rsidR="003D48CC" w:rsidRPr="003D48CC" w:rsidRDefault="003D48CC" w:rsidP="003D48CC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sz w:val="22"/>
                <w:szCs w:val="22"/>
              </w:rPr>
              <w:t>Klaar op</w:t>
            </w: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Home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Cursussen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Inloggen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Registreren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Contact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 wijzigen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Cursus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Medewerker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Pr="008810DC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Schip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B571B2" w:rsidTr="00B5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B571B2" w:rsidRDefault="00B571B2" w:rsidP="00B571B2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Reserveringen toevoegen/wijzigen/verwijderen/ overzicht</w:t>
            </w:r>
          </w:p>
        </w:tc>
        <w:tc>
          <w:tcPr>
            <w:tcW w:w="2800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798" w:type="dxa"/>
          </w:tcPr>
          <w:p w:rsidR="00B571B2" w:rsidRPr="003D48CC" w:rsidRDefault="00B571B2" w:rsidP="00B571B2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3D48CC" w:rsidRDefault="003D48CC" w:rsidP="008810DC"/>
    <w:p w:rsidR="003D48CC" w:rsidRDefault="003D48CC">
      <w:r>
        <w:br w:type="page"/>
      </w: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1953"/>
        <w:gridCol w:w="1926"/>
        <w:gridCol w:w="987"/>
        <w:gridCol w:w="987"/>
        <w:gridCol w:w="2542"/>
      </w:tblGrid>
      <w:tr w:rsidR="003D48CC" w:rsidTr="003D4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Default="003D48CC" w:rsidP="008810DC"/>
        </w:tc>
        <w:tc>
          <w:tcPr>
            <w:tcW w:w="1843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3D48CC" w:rsidRDefault="003D48CC" w:rsidP="0088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5" w:type="dxa"/>
            <w:gridSpan w:val="5"/>
            <w:shd w:val="clear" w:color="auto" w:fill="BFBFBF" w:themeFill="background1" w:themeFillShade="BF"/>
          </w:tcPr>
          <w:p w:rsidR="003D48CC" w:rsidRPr="003D48CC" w:rsidRDefault="003D48CC" w:rsidP="008810DC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3D48CC">
              <w:rPr>
                <w:rFonts w:ascii="Verdana" w:hAnsi="Verdana"/>
                <w:b/>
                <w:color w:val="auto"/>
                <w:sz w:val="24"/>
                <w:szCs w:val="24"/>
              </w:rPr>
              <w:t>Wijzigingen</w:t>
            </w: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Naam bestand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Programmeur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Van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Tot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auto"/>
                <w:sz w:val="22"/>
                <w:szCs w:val="22"/>
              </w:rPr>
            </w:pPr>
            <w:r w:rsidRPr="003D48CC">
              <w:rPr>
                <w:rFonts w:ascii="Verdana" w:hAnsi="Verdana"/>
                <w:b/>
                <w:color w:val="auto"/>
                <w:sz w:val="22"/>
                <w:szCs w:val="22"/>
              </w:rPr>
              <w:t>Wijziging</w:t>
            </w: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</w:rPr>
              <w:t>14:30</w:t>
            </w: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  <w:tr w:rsidR="003D48CC" w:rsidRPr="003D48CC" w:rsidTr="003D4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D48CC" w:rsidRPr="003D48CC" w:rsidRDefault="003D48CC" w:rsidP="008810DC">
            <w:pPr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  <w:tc>
          <w:tcPr>
            <w:tcW w:w="2593" w:type="dxa"/>
          </w:tcPr>
          <w:p w:rsidR="003D48CC" w:rsidRPr="003D48CC" w:rsidRDefault="003D48CC" w:rsidP="0088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2"/>
                <w:szCs w:val="22"/>
              </w:rPr>
            </w:pPr>
          </w:p>
        </w:tc>
      </w:tr>
    </w:tbl>
    <w:p w:rsidR="003D48CC" w:rsidRPr="003D48CC" w:rsidRDefault="003D48CC" w:rsidP="008810DC">
      <w:pPr>
        <w:rPr>
          <w:color w:val="auto"/>
        </w:rPr>
      </w:pPr>
    </w:p>
    <w:sectPr w:rsidR="003D48CC" w:rsidRPr="003D48CC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A75" w:rsidRDefault="00EB1A75">
      <w:pPr>
        <w:spacing w:before="0" w:after="0" w:line="240" w:lineRule="auto"/>
      </w:pPr>
      <w:r>
        <w:separator/>
      </w:r>
    </w:p>
  </w:endnote>
  <w:endnote w:type="continuationSeparator" w:id="0">
    <w:p w:rsidR="00EB1A75" w:rsidRDefault="00EB1A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EB1A75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B571B2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B571B2">
      <w:rPr>
        <w:b/>
        <w:bCs/>
        <w:noProof/>
      </w:rPr>
      <w:t>4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EB1A75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A75" w:rsidRDefault="00EB1A75">
      <w:pPr>
        <w:spacing w:before="0" w:after="0" w:line="240" w:lineRule="auto"/>
      </w:pPr>
      <w:r>
        <w:separator/>
      </w:r>
    </w:p>
  </w:footnote>
  <w:footnote w:type="continuationSeparator" w:id="0">
    <w:p w:rsidR="00EB1A75" w:rsidRDefault="00EB1A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53FE"/>
    <w:rsid w:val="002E4830"/>
    <w:rsid w:val="00321C8D"/>
    <w:rsid w:val="00346637"/>
    <w:rsid w:val="003866E5"/>
    <w:rsid w:val="003D48CC"/>
    <w:rsid w:val="003F0277"/>
    <w:rsid w:val="00406C7F"/>
    <w:rsid w:val="00413C14"/>
    <w:rsid w:val="00417BA0"/>
    <w:rsid w:val="004617E0"/>
    <w:rsid w:val="00517CED"/>
    <w:rsid w:val="00580762"/>
    <w:rsid w:val="005832D1"/>
    <w:rsid w:val="005A2EA5"/>
    <w:rsid w:val="005B11E0"/>
    <w:rsid w:val="00644630"/>
    <w:rsid w:val="00652F37"/>
    <w:rsid w:val="0066168D"/>
    <w:rsid w:val="006F2BEB"/>
    <w:rsid w:val="007355FD"/>
    <w:rsid w:val="00742F60"/>
    <w:rsid w:val="00775D1E"/>
    <w:rsid w:val="00796F78"/>
    <w:rsid w:val="007B0280"/>
    <w:rsid w:val="007C683C"/>
    <w:rsid w:val="007D6CCB"/>
    <w:rsid w:val="00874ACA"/>
    <w:rsid w:val="008776AF"/>
    <w:rsid w:val="008810DC"/>
    <w:rsid w:val="00945709"/>
    <w:rsid w:val="009A402E"/>
    <w:rsid w:val="00A02AD7"/>
    <w:rsid w:val="00A51CE8"/>
    <w:rsid w:val="00A54D74"/>
    <w:rsid w:val="00A604A8"/>
    <w:rsid w:val="00AE1450"/>
    <w:rsid w:val="00AE78FB"/>
    <w:rsid w:val="00AF11AB"/>
    <w:rsid w:val="00B3588C"/>
    <w:rsid w:val="00B571B2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C5F53"/>
    <w:rsid w:val="00DE09FE"/>
    <w:rsid w:val="00DF5F08"/>
    <w:rsid w:val="00E011FB"/>
    <w:rsid w:val="00E13482"/>
    <w:rsid w:val="00EA2C37"/>
    <w:rsid w:val="00EB1A75"/>
    <w:rsid w:val="00EB7AB9"/>
    <w:rsid w:val="00F66735"/>
    <w:rsid w:val="00FE5C95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CFE2A1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9B2C54"/>
    <w:rsid w:val="00A10BA6"/>
    <w:rsid w:val="00AB6F4B"/>
    <w:rsid w:val="00AC13F9"/>
    <w:rsid w:val="00D7208C"/>
    <w:rsid w:val="00D822AD"/>
    <w:rsid w:val="00DA5BC0"/>
    <w:rsid w:val="00E85645"/>
    <w:rsid w:val="00EF62B4"/>
    <w:rsid w:val="00F178E6"/>
    <w:rsid w:val="00F2198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96EB0-7D3F-4F91-BE6C-784C9A4C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140</TotalTime>
  <Pages>5</Pages>
  <Words>193</Words>
  <Characters>1063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[Realisatie]</dc:subject>
  <dc:creator>[Gerrit A. Wieberdink]</dc:creator>
  <cp:keywords>[95311]</cp:keywords>
  <cp:lastModifiedBy>Gerrit A. Wieberdink</cp:lastModifiedBy>
  <cp:revision>10</cp:revision>
  <dcterms:created xsi:type="dcterms:W3CDTF">2017-01-30T12:07:00Z</dcterms:created>
  <dcterms:modified xsi:type="dcterms:W3CDTF">2017-01-31T07:53:00Z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