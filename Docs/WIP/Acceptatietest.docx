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CC707E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3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E31A9">
                                      <w:t>3</w:t>
                                    </w:r>
                                    <w:r w:rsidR="009B1202">
                                      <w:t xml:space="preserve">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3E31A9" w:rsidP="00D134AA">
                                <w:pPr>
                                  <w:pStyle w:val="Contactgegevens"/>
                                </w:pPr>
                                <w:r>
                                  <w:t>[Laurens van der Loo] | 3</w:t>
                                </w:r>
                                <w:r w:rsidR="009B1202">
                                  <w:t xml:space="preserve">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CC707E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3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31A9">
                                <w:t>3</w:t>
                              </w:r>
                              <w:r w:rsidR="009B1202">
                                <w:t xml:space="preserve">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3E31A9" w:rsidP="00D134AA">
                          <w:pPr>
                            <w:pStyle w:val="Contactgegevens"/>
                          </w:pPr>
                          <w:r>
                            <w:t>[Laurens van der Loo] | 3</w:t>
                          </w:r>
                          <w:r w:rsidR="009B1202">
                            <w:t xml:space="preserve">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CC707E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5A25B5">
                                      <w:t>acceptatietest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884B1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356F65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5A25B5">
                                <w:t>acceptatietest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CC707E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3E31A9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75806" w:history="1">
            <w:r w:rsidR="003E31A9" w:rsidRPr="00DB341B">
              <w:rPr>
                <w:rStyle w:val="Hyperlink"/>
                <w:noProof/>
              </w:rPr>
              <w:t>Gegevens set</w:t>
            </w:r>
            <w:r w:rsidR="003E31A9">
              <w:rPr>
                <w:noProof/>
                <w:webHidden/>
              </w:rPr>
              <w:tab/>
            </w:r>
            <w:r w:rsidR="003E31A9">
              <w:rPr>
                <w:noProof/>
                <w:webHidden/>
              </w:rPr>
              <w:fldChar w:fldCharType="begin"/>
            </w:r>
            <w:r w:rsidR="003E31A9">
              <w:rPr>
                <w:noProof/>
                <w:webHidden/>
              </w:rPr>
              <w:instrText xml:space="preserve"> PAGEREF _Toc473875806 \h </w:instrText>
            </w:r>
            <w:r w:rsidR="003E31A9">
              <w:rPr>
                <w:noProof/>
                <w:webHidden/>
              </w:rPr>
            </w:r>
            <w:r w:rsidR="003E31A9">
              <w:rPr>
                <w:noProof/>
                <w:webHidden/>
              </w:rPr>
              <w:fldChar w:fldCharType="separate"/>
            </w:r>
            <w:r w:rsidR="003E31A9">
              <w:rPr>
                <w:noProof/>
                <w:webHidden/>
              </w:rPr>
              <w:t>2</w:t>
            </w:r>
            <w:r w:rsidR="003E31A9">
              <w:rPr>
                <w:noProof/>
                <w:webHidden/>
              </w:rPr>
              <w:fldChar w:fldCharType="end"/>
            </w:r>
          </w:hyperlink>
        </w:p>
        <w:p w:rsidR="003E31A9" w:rsidRDefault="003E31A9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07" w:history="1">
            <w:r w:rsidRPr="00DB341B">
              <w:rPr>
                <w:rStyle w:val="Hyperlink"/>
                <w:noProof/>
              </w:rPr>
              <w:t>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1A9" w:rsidRDefault="003E31A9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08" w:history="1">
            <w:r w:rsidRPr="00DB341B">
              <w:rPr>
                <w:rStyle w:val="Hyperlink"/>
                <w:noProof/>
              </w:rPr>
              <w:t>Vragen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1A9" w:rsidRDefault="003E31A9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09" w:history="1">
            <w:r w:rsidRPr="00DB341B">
              <w:rPr>
                <w:rStyle w:val="Hyperlink"/>
                <w:noProof/>
              </w:rPr>
              <w:t>Registratiesysteem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1A9" w:rsidRDefault="003E31A9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875810" w:history="1">
            <w:r w:rsidRPr="00DB341B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  <w:bookmarkStart w:id="5" w:name="_GoBack"/>
      <w:bookmarkEnd w:id="5"/>
    </w:p>
    <w:p w:rsidR="00A45C3E" w:rsidRDefault="00A45C3E" w:rsidP="005B11E0">
      <w:pPr>
        <w:pStyle w:val="kop10"/>
      </w:pPr>
      <w:bookmarkStart w:id="6" w:name="_Toc473875806"/>
      <w:r>
        <w:lastRenderedPageBreak/>
        <w:t>Gegevens set</w:t>
      </w:r>
      <w:bookmarkEnd w:id="6"/>
    </w:p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A45C3E" w:rsidRDefault="00A45C3E" w:rsidP="005B11E0">
      <w:pPr>
        <w:pStyle w:val="kop10"/>
      </w:pPr>
      <w:bookmarkStart w:id="7" w:name="_Toc473875807"/>
      <w:r>
        <w:lastRenderedPageBreak/>
        <w:t>Scenario’s</w:t>
      </w:r>
      <w:bookmarkEnd w:id="7"/>
    </w:p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A45C3E" w:rsidRDefault="00A45C3E" w:rsidP="005B11E0">
      <w:pPr>
        <w:pStyle w:val="kop10"/>
      </w:pPr>
      <w:bookmarkStart w:id="8" w:name="_Toc473875808"/>
      <w:r>
        <w:lastRenderedPageBreak/>
        <w:t>Vragen opdrachtgever</w:t>
      </w:r>
      <w:bookmarkEnd w:id="8"/>
    </w:p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A45C3E" w:rsidRDefault="00A45C3E" w:rsidP="005B11E0">
      <w:pPr>
        <w:pStyle w:val="kop10"/>
      </w:pPr>
      <w:bookmarkStart w:id="9" w:name="_Toc473875809"/>
      <w:r>
        <w:lastRenderedPageBreak/>
        <w:t>Registratiesysteem</w:t>
      </w:r>
      <w:bookmarkEnd w:id="9"/>
    </w:p>
    <w:p w:rsidR="00A45C3E" w:rsidRDefault="00A45C3E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B77EA2" w:rsidRDefault="00A45C3E" w:rsidP="005B11E0">
      <w:pPr>
        <w:pStyle w:val="kop10"/>
      </w:pPr>
      <w:bookmarkStart w:id="10" w:name="_Toc473875810"/>
      <w:r>
        <w:lastRenderedPageBreak/>
        <w:t>Conclusie</w:t>
      </w:r>
      <w:bookmarkEnd w:id="10"/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sectPr w:rsidR="004B21FE" w:rsidRPr="004B21FE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07E" w:rsidRDefault="00CC707E">
      <w:pPr>
        <w:spacing w:before="0" w:after="0" w:line="240" w:lineRule="auto"/>
      </w:pPr>
      <w:r>
        <w:separator/>
      </w:r>
    </w:p>
  </w:endnote>
  <w:endnote w:type="continuationSeparator" w:id="0">
    <w:p w:rsidR="00CC707E" w:rsidRDefault="00CC7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CC707E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3E31A9">
      <w:rPr>
        <w:b/>
        <w:bCs/>
        <w:noProof/>
      </w:rPr>
      <w:t>1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3E31A9">
      <w:rPr>
        <w:b/>
        <w:bCs/>
        <w:noProof/>
      </w:rPr>
      <w:t>6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CC707E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07E" w:rsidRDefault="00CC707E">
      <w:pPr>
        <w:spacing w:before="0" w:after="0" w:line="240" w:lineRule="auto"/>
      </w:pPr>
      <w:r>
        <w:separator/>
      </w:r>
    </w:p>
  </w:footnote>
  <w:footnote w:type="continuationSeparator" w:id="0">
    <w:p w:rsidR="00CC707E" w:rsidRDefault="00CC70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4D28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56F65"/>
    <w:rsid w:val="003866E5"/>
    <w:rsid w:val="003E31A9"/>
    <w:rsid w:val="003F0277"/>
    <w:rsid w:val="00406C7F"/>
    <w:rsid w:val="00413C14"/>
    <w:rsid w:val="004329B6"/>
    <w:rsid w:val="004617E0"/>
    <w:rsid w:val="004B21FE"/>
    <w:rsid w:val="004F5A46"/>
    <w:rsid w:val="00517CED"/>
    <w:rsid w:val="00580762"/>
    <w:rsid w:val="00584190"/>
    <w:rsid w:val="005A25B5"/>
    <w:rsid w:val="005A2EA5"/>
    <w:rsid w:val="005B11E0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541B"/>
    <w:rsid w:val="007D6CCB"/>
    <w:rsid w:val="00874ACA"/>
    <w:rsid w:val="008776AF"/>
    <w:rsid w:val="00981949"/>
    <w:rsid w:val="009A402E"/>
    <w:rsid w:val="009B1202"/>
    <w:rsid w:val="00A02AD7"/>
    <w:rsid w:val="00A45C3E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C707E"/>
    <w:rsid w:val="00CE09E0"/>
    <w:rsid w:val="00D134AA"/>
    <w:rsid w:val="00D325AB"/>
    <w:rsid w:val="00D54DBF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98A2D1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7F43DB"/>
    <w:rsid w:val="00884B60"/>
    <w:rsid w:val="008B74B6"/>
    <w:rsid w:val="00A10BA6"/>
    <w:rsid w:val="00AB302D"/>
    <w:rsid w:val="00AB6F4B"/>
    <w:rsid w:val="00AC13F9"/>
    <w:rsid w:val="00BD3E1E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D9C07-3416-4A49-9451-01C10D68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3</TotalTime>
  <Pages>7</Pages>
  <Words>82</Words>
  <Characters>454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[acceptatietest]</dc:subject>
  <dc:creator>[Gerrit A. Wieberdink]</dc:creator>
  <cp:keywords>[95311]</cp:keywords>
  <cp:lastModifiedBy>Gerrit A. Wieberdink</cp:lastModifiedBy>
  <cp:revision>4</cp:revision>
  <dcterms:created xsi:type="dcterms:W3CDTF">2017-02-02T09:27:00Z</dcterms:created>
  <dcterms:modified xsi:type="dcterms:W3CDTF">2017-02-03T08:01:00Z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