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B65408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01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4D26E4">
                                      <w:t>1 februari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4D26E4" w:rsidP="00D134AA">
                                <w:pPr>
                                  <w:pStyle w:val="Contactgegevens"/>
                                </w:pPr>
                                <w:r>
                                  <w:t>[Laurens van der Loo] | 1 februari</w:t>
                                </w:r>
                                <w:r w:rsidR="00D134AA">
                                  <w:t xml:space="preserve">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B65408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1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D26E4">
                                <w:t>1 februari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4D26E4" w:rsidP="00D134AA">
                          <w:pPr>
                            <w:pStyle w:val="Contactgegevens"/>
                          </w:pPr>
                          <w:r>
                            <w:t>[Laurens van der Loo] | 1 februari</w:t>
                          </w:r>
                          <w:r w:rsidR="00D134AA">
                            <w:t xml:space="preserve">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B65408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4D26E4">
                                      <w:t>test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84B19"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B65408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4D26E4">
                                <w:t>test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B65408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6374DE" w:rsidRPr="002236EA" w:rsidRDefault="00EA2C37">
          <w:pPr>
            <w:pStyle w:val="Inhopg1"/>
            <w:tabs>
              <w:tab w:val="right" w:leader="dot" w:pos="8395"/>
            </w:tabs>
            <w:rPr>
              <w:rFonts w:asciiTheme="majorHAnsi" w:hAnsiTheme="maj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12427" w:history="1">
            <w:r w:rsidR="006374DE" w:rsidRPr="002236EA">
              <w:rPr>
                <w:rStyle w:val="Hyperlink"/>
                <w:rFonts w:asciiTheme="majorHAnsi" w:hAnsiTheme="majorHAnsi"/>
                <w:noProof/>
              </w:rPr>
              <w:t>Testplan</w:t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tab/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instrText xml:space="preserve"> PAGEREF _Toc473712427 \h </w:instrText>
            </w:r>
            <w:r w:rsidR="006374DE" w:rsidRPr="002236EA">
              <w:rPr>
                <w:rFonts w:asciiTheme="majorHAnsi" w:hAnsiTheme="majorHAnsi"/>
                <w:noProof/>
                <w:webHidden/>
              </w:rPr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t>2</w:t>
            </w:r>
            <w:r w:rsidR="006374DE" w:rsidRPr="002236E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6374DE" w:rsidRPr="002236EA" w:rsidRDefault="006374DE">
          <w:pPr>
            <w:pStyle w:val="Inhopg2"/>
            <w:tabs>
              <w:tab w:val="right" w:leader="dot" w:pos="8395"/>
            </w:tabs>
            <w:rPr>
              <w:rFonts w:asciiTheme="majorHAnsi" w:hAnsiTheme="majorHAnsi" w:cstheme="minorBidi"/>
              <w:noProof/>
            </w:rPr>
          </w:pPr>
          <w:hyperlink w:anchor="_Toc473712428" w:history="1">
            <w:r w:rsidRPr="002236EA">
              <w:rPr>
                <w:rStyle w:val="Hyperlink"/>
                <w:rFonts w:asciiTheme="majorHAnsi" w:hAnsiTheme="majorHAnsi"/>
                <w:noProof/>
              </w:rPr>
              <w:t>Gegevensset</w:t>
            </w:r>
            <w:r w:rsidRPr="002236EA">
              <w:rPr>
                <w:rFonts w:asciiTheme="majorHAnsi" w:hAnsiTheme="majorHAnsi"/>
                <w:noProof/>
                <w:webHidden/>
              </w:rPr>
              <w:tab/>
            </w:r>
            <w:r w:rsidRPr="002236E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2236EA">
              <w:rPr>
                <w:rFonts w:asciiTheme="majorHAnsi" w:hAnsiTheme="majorHAnsi"/>
                <w:noProof/>
                <w:webHidden/>
              </w:rPr>
              <w:instrText xml:space="preserve"> PAGEREF _Toc473712428 \h </w:instrText>
            </w:r>
            <w:r w:rsidRPr="002236EA">
              <w:rPr>
                <w:rFonts w:asciiTheme="majorHAnsi" w:hAnsiTheme="majorHAnsi"/>
                <w:noProof/>
                <w:webHidden/>
              </w:rPr>
            </w:r>
            <w:r w:rsidRPr="002236E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2236EA">
              <w:rPr>
                <w:rFonts w:asciiTheme="majorHAnsi" w:hAnsiTheme="majorHAnsi"/>
                <w:noProof/>
                <w:webHidden/>
              </w:rPr>
              <w:t>2</w:t>
            </w:r>
            <w:r w:rsidRPr="002236E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6374DE" w:rsidRPr="002236EA" w:rsidRDefault="006374DE">
          <w:pPr>
            <w:pStyle w:val="Inhopg2"/>
            <w:tabs>
              <w:tab w:val="right" w:leader="dot" w:pos="8395"/>
            </w:tabs>
            <w:rPr>
              <w:rFonts w:asciiTheme="majorHAnsi" w:hAnsiTheme="majorHAnsi" w:cstheme="minorBidi"/>
              <w:noProof/>
            </w:rPr>
          </w:pPr>
          <w:hyperlink w:anchor="_Toc473712429" w:history="1">
            <w:r w:rsidRPr="002236EA">
              <w:rPr>
                <w:rStyle w:val="Hyperlink"/>
                <w:rFonts w:asciiTheme="majorHAnsi" w:hAnsiTheme="majorHAnsi"/>
                <w:noProof/>
              </w:rPr>
              <w:t>Paginalijst</w:t>
            </w:r>
            <w:r w:rsidRPr="002236EA">
              <w:rPr>
                <w:rFonts w:asciiTheme="majorHAnsi" w:hAnsiTheme="majorHAnsi"/>
                <w:noProof/>
                <w:webHidden/>
              </w:rPr>
              <w:tab/>
            </w:r>
            <w:r w:rsidRPr="002236E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2236EA">
              <w:rPr>
                <w:rFonts w:asciiTheme="majorHAnsi" w:hAnsiTheme="majorHAnsi"/>
                <w:noProof/>
                <w:webHidden/>
              </w:rPr>
              <w:instrText xml:space="preserve"> PAGEREF _Toc473712429 \h </w:instrText>
            </w:r>
            <w:r w:rsidRPr="002236EA">
              <w:rPr>
                <w:rFonts w:asciiTheme="majorHAnsi" w:hAnsiTheme="majorHAnsi"/>
                <w:noProof/>
                <w:webHidden/>
              </w:rPr>
            </w:r>
            <w:r w:rsidRPr="002236E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2236EA">
              <w:rPr>
                <w:rFonts w:asciiTheme="majorHAnsi" w:hAnsiTheme="majorHAnsi"/>
                <w:noProof/>
                <w:webHidden/>
              </w:rPr>
              <w:t>2</w:t>
            </w:r>
            <w:r w:rsidRPr="002236E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6374DE" w:rsidRPr="002236EA" w:rsidRDefault="006374DE">
          <w:pPr>
            <w:pStyle w:val="Inhopg1"/>
            <w:tabs>
              <w:tab w:val="right" w:leader="dot" w:pos="8395"/>
            </w:tabs>
            <w:rPr>
              <w:rFonts w:asciiTheme="majorHAnsi" w:hAnsiTheme="majorHAnsi" w:cstheme="minorBidi"/>
              <w:noProof/>
            </w:rPr>
          </w:pPr>
          <w:hyperlink w:anchor="_Toc473712430" w:history="1">
            <w:r w:rsidRPr="002236EA">
              <w:rPr>
                <w:rStyle w:val="Hyperlink"/>
                <w:rFonts w:asciiTheme="majorHAnsi" w:hAnsiTheme="majorHAnsi"/>
                <w:noProof/>
              </w:rPr>
              <w:t>Test log</w:t>
            </w:r>
            <w:r w:rsidRPr="002236EA">
              <w:rPr>
                <w:rFonts w:asciiTheme="majorHAnsi" w:hAnsiTheme="majorHAnsi"/>
                <w:noProof/>
                <w:webHidden/>
              </w:rPr>
              <w:tab/>
            </w:r>
            <w:r w:rsidRPr="002236E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2236EA">
              <w:rPr>
                <w:rFonts w:asciiTheme="majorHAnsi" w:hAnsiTheme="majorHAnsi"/>
                <w:noProof/>
                <w:webHidden/>
              </w:rPr>
              <w:instrText xml:space="preserve"> PAGEREF _Toc473712430 \h </w:instrText>
            </w:r>
            <w:r w:rsidRPr="002236EA">
              <w:rPr>
                <w:rFonts w:asciiTheme="majorHAnsi" w:hAnsiTheme="majorHAnsi"/>
                <w:noProof/>
                <w:webHidden/>
              </w:rPr>
            </w:r>
            <w:r w:rsidRPr="002236E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2236EA">
              <w:rPr>
                <w:rFonts w:asciiTheme="majorHAnsi" w:hAnsiTheme="majorHAnsi"/>
                <w:noProof/>
                <w:webHidden/>
              </w:rPr>
              <w:t>3</w:t>
            </w:r>
            <w:r w:rsidRPr="002236E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6374DE" w:rsidRPr="002236EA" w:rsidRDefault="006374DE">
          <w:pPr>
            <w:pStyle w:val="Inhopg2"/>
            <w:tabs>
              <w:tab w:val="right" w:leader="dot" w:pos="8395"/>
            </w:tabs>
            <w:rPr>
              <w:rFonts w:asciiTheme="majorHAnsi" w:hAnsiTheme="majorHAnsi" w:cstheme="minorBidi"/>
              <w:noProof/>
            </w:rPr>
          </w:pPr>
          <w:hyperlink w:anchor="_Toc473712431" w:history="1">
            <w:r w:rsidRPr="002236EA">
              <w:rPr>
                <w:rStyle w:val="Hyperlink"/>
                <w:rFonts w:asciiTheme="majorHAnsi" w:hAnsiTheme="majorHAnsi"/>
                <w:noProof/>
              </w:rPr>
              <w:t>Test log - Test</w:t>
            </w:r>
            <w:r w:rsidRPr="002236EA">
              <w:rPr>
                <w:rFonts w:asciiTheme="majorHAnsi" w:hAnsiTheme="majorHAnsi"/>
                <w:noProof/>
                <w:webHidden/>
              </w:rPr>
              <w:tab/>
            </w:r>
            <w:r w:rsidRPr="002236E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2236EA">
              <w:rPr>
                <w:rFonts w:asciiTheme="majorHAnsi" w:hAnsiTheme="majorHAnsi"/>
                <w:noProof/>
                <w:webHidden/>
              </w:rPr>
              <w:instrText xml:space="preserve"> PAGEREF _Toc473712431 \h </w:instrText>
            </w:r>
            <w:r w:rsidRPr="002236EA">
              <w:rPr>
                <w:rFonts w:asciiTheme="majorHAnsi" w:hAnsiTheme="majorHAnsi"/>
                <w:noProof/>
                <w:webHidden/>
              </w:rPr>
            </w:r>
            <w:r w:rsidRPr="002236E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2236EA">
              <w:rPr>
                <w:rFonts w:asciiTheme="majorHAnsi" w:hAnsiTheme="majorHAnsi"/>
                <w:noProof/>
                <w:webHidden/>
              </w:rPr>
              <w:t>3</w:t>
            </w:r>
            <w:r w:rsidRPr="002236E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6374DE" w:rsidRDefault="006374DE">
          <w:pPr>
            <w:pStyle w:val="Inhopg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712432" w:history="1">
            <w:r w:rsidRPr="002236EA">
              <w:rPr>
                <w:rStyle w:val="Hyperlink"/>
                <w:rFonts w:asciiTheme="majorHAnsi" w:hAnsiTheme="majorHAnsi"/>
                <w:noProof/>
              </w:rPr>
              <w:t>Test log - Verbetering</w:t>
            </w:r>
            <w:r w:rsidRPr="002236EA">
              <w:rPr>
                <w:rFonts w:asciiTheme="majorHAnsi" w:hAnsiTheme="majorHAnsi"/>
                <w:noProof/>
                <w:webHidden/>
              </w:rPr>
              <w:tab/>
            </w:r>
            <w:r w:rsidRPr="002236EA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2236EA">
              <w:rPr>
                <w:rFonts w:asciiTheme="majorHAnsi" w:hAnsiTheme="majorHAnsi"/>
                <w:noProof/>
                <w:webHidden/>
              </w:rPr>
              <w:instrText xml:space="preserve"> PAGEREF _Toc473712432 \h </w:instrText>
            </w:r>
            <w:r w:rsidRPr="002236EA">
              <w:rPr>
                <w:rFonts w:asciiTheme="majorHAnsi" w:hAnsiTheme="majorHAnsi"/>
                <w:noProof/>
                <w:webHidden/>
              </w:rPr>
            </w:r>
            <w:r w:rsidRPr="002236EA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2236EA">
              <w:rPr>
                <w:rFonts w:asciiTheme="majorHAnsi" w:hAnsiTheme="majorHAnsi"/>
                <w:noProof/>
                <w:webHidden/>
              </w:rPr>
              <w:t>3</w:t>
            </w:r>
            <w:r w:rsidRPr="002236EA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</w:p>
    <w:p w:rsidR="00456FF1" w:rsidRDefault="00456FF1" w:rsidP="005B11E0">
      <w:pPr>
        <w:pStyle w:val="kop10"/>
      </w:pPr>
      <w:bookmarkStart w:id="5" w:name="_Toc473712427"/>
      <w:r>
        <w:lastRenderedPageBreak/>
        <w:t>Testplan</w:t>
      </w:r>
      <w:bookmarkEnd w:id="5"/>
    </w:p>
    <w:p w:rsidR="00456FF1" w:rsidRPr="00456FF1" w:rsidRDefault="00456FF1" w:rsidP="00456FF1">
      <w:pPr>
        <w:pStyle w:val="Geenregelafstand"/>
        <w:rPr>
          <w:rFonts w:ascii="Verdana" w:hAnsi="Verdana"/>
          <w:sz w:val="22"/>
          <w:szCs w:val="22"/>
        </w:rPr>
      </w:pPr>
    </w:p>
    <w:p w:rsidR="00456FF1" w:rsidRDefault="00B05C8D" w:rsidP="00B05C8D">
      <w:pPr>
        <w:pStyle w:val="Kop2"/>
      </w:pPr>
      <w:bookmarkStart w:id="6" w:name="_Toc473712428"/>
      <w:proofErr w:type="spellStart"/>
      <w:r w:rsidRPr="00B05C8D">
        <w:t>Gegevensset</w:t>
      </w:r>
      <w:bookmarkEnd w:id="6"/>
      <w:proofErr w:type="spellEnd"/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127"/>
        <w:gridCol w:w="2551"/>
      </w:tblGrid>
      <w:tr w:rsidR="00B05C8D" w:rsidTr="00124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Default="00B05C8D" w:rsidP="001249E2"/>
        </w:tc>
        <w:tc>
          <w:tcPr>
            <w:tcW w:w="2551" w:type="dxa"/>
          </w:tcPr>
          <w:p w:rsidR="00B05C8D" w:rsidRDefault="00B05C8D" w:rsidP="00124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C8D" w:rsidRPr="00B3588C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2"/>
            <w:shd w:val="clear" w:color="auto" w:fill="BFBFBF" w:themeFill="background1" w:themeFillShade="BF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User</w:t>
            </w:r>
          </w:p>
        </w:tc>
      </w:tr>
      <w:tr w:rsidR="00B05C8D" w:rsidRPr="00B3588C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Userlevel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B05C8D" w:rsidRPr="00B3588C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Admin</w:t>
            </w:r>
            <w:proofErr w:type="spellEnd"/>
          </w:p>
        </w:tc>
      </w:tr>
      <w:tr w:rsidR="00B05C8D" w:rsidRPr="00B3588C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</w:t>
            </w:r>
          </w:p>
        </w:tc>
      </w:tr>
      <w:tr w:rsidR="00B05C8D" w:rsidRPr="00B3588C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Gebruiker</w:t>
            </w:r>
          </w:p>
        </w:tc>
      </w:tr>
    </w:tbl>
    <w:p w:rsidR="00B05C8D" w:rsidRPr="00595791" w:rsidRDefault="00B05C8D" w:rsidP="00B05C8D"/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127"/>
        <w:gridCol w:w="2551"/>
      </w:tblGrid>
      <w:tr w:rsidR="00B05C8D" w:rsidTr="00124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Default="00B05C8D" w:rsidP="001249E2"/>
        </w:tc>
        <w:tc>
          <w:tcPr>
            <w:tcW w:w="2551" w:type="dxa"/>
          </w:tcPr>
          <w:p w:rsidR="00B05C8D" w:rsidRDefault="00B05C8D" w:rsidP="00124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2"/>
            <w:shd w:val="clear" w:color="auto" w:fill="BFBFBF" w:themeFill="background1" w:themeFillShade="BF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SoortCursus</w:t>
            </w:r>
            <w:proofErr w:type="spellEnd"/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proofErr w:type="spellStart"/>
            <w:r w:rsidRPr="00B3588C">
              <w:rPr>
                <w:rFonts w:ascii="Verdana" w:hAnsi="Verdana"/>
                <w:b/>
                <w:sz w:val="22"/>
                <w:szCs w:val="22"/>
              </w:rPr>
              <w:t>Soort_id</w:t>
            </w:r>
            <w:proofErr w:type="spellEnd"/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proofErr w:type="spellStart"/>
            <w:r w:rsidRPr="00B3588C">
              <w:rPr>
                <w:rFonts w:ascii="Verdana" w:hAnsi="Verdana"/>
                <w:b/>
                <w:sz w:val="22"/>
                <w:szCs w:val="22"/>
              </w:rPr>
              <w:t>CursusSoort</w:t>
            </w:r>
            <w:proofErr w:type="spellEnd"/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Beginnerscursus</w:t>
            </w:r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Gevorderdencursus</w:t>
            </w:r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Wad tochten</w:t>
            </w:r>
          </w:p>
        </w:tc>
      </w:tr>
    </w:tbl>
    <w:p w:rsidR="00B05C8D" w:rsidRDefault="00B05C8D" w:rsidP="00B05C8D"/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127"/>
        <w:gridCol w:w="2551"/>
      </w:tblGrid>
      <w:tr w:rsidR="00B05C8D" w:rsidTr="00124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Default="00B05C8D" w:rsidP="001249E2"/>
        </w:tc>
        <w:tc>
          <w:tcPr>
            <w:tcW w:w="2551" w:type="dxa"/>
          </w:tcPr>
          <w:p w:rsidR="00B05C8D" w:rsidRDefault="00B05C8D" w:rsidP="00124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2"/>
            <w:shd w:val="clear" w:color="auto" w:fill="BFBFBF" w:themeFill="background1" w:themeFillShade="BF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Schip</w:t>
            </w:r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b/>
                <w:sz w:val="22"/>
                <w:szCs w:val="22"/>
              </w:rPr>
              <w:t>Schip</w:t>
            </w:r>
            <w:r w:rsidRPr="00B3588C">
              <w:rPr>
                <w:rFonts w:ascii="Verdana" w:hAnsi="Verdana"/>
                <w:b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Ontwerp</w:t>
            </w:r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16 kwadraat</w:t>
            </w:r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Draak</w:t>
            </w:r>
          </w:p>
        </w:tc>
      </w:tr>
      <w:tr w:rsidR="00B05C8D" w:rsidTr="00124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C8D" w:rsidRPr="00B3588C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2551" w:type="dxa"/>
          </w:tcPr>
          <w:p w:rsidR="00B05C8D" w:rsidRPr="00B3588C" w:rsidRDefault="00B05C8D" w:rsidP="001249E2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Schouw</w:t>
            </w:r>
          </w:p>
        </w:tc>
      </w:tr>
    </w:tbl>
    <w:p w:rsidR="00B05C8D" w:rsidRPr="00B05C8D" w:rsidRDefault="00B05C8D" w:rsidP="00456FF1">
      <w:pPr>
        <w:pStyle w:val="Geenregelafstand"/>
        <w:rPr>
          <w:rFonts w:ascii="Verdana" w:hAnsi="Verdana"/>
          <w:b/>
          <w:sz w:val="22"/>
          <w:szCs w:val="22"/>
        </w:rPr>
      </w:pPr>
    </w:p>
    <w:p w:rsidR="00456FF1" w:rsidRPr="00456FF1" w:rsidRDefault="00456FF1" w:rsidP="00456FF1">
      <w:pPr>
        <w:pStyle w:val="Geenregelafstand"/>
        <w:rPr>
          <w:rFonts w:ascii="Verdana" w:hAnsi="Verdana"/>
          <w:sz w:val="22"/>
          <w:szCs w:val="22"/>
        </w:rPr>
      </w:pPr>
    </w:p>
    <w:p w:rsidR="00176CE5" w:rsidRDefault="00176CE5">
      <w:pPr>
        <w:rPr>
          <w:rFonts w:asciiTheme="majorHAnsi" w:eastAsiaTheme="majorEastAsia" w:hAnsiTheme="majorHAnsi" w:cstheme="majorBidi"/>
          <w:color w:val="7B230B" w:themeColor="accent1" w:themeShade="BF"/>
          <w:sz w:val="26"/>
          <w:szCs w:val="26"/>
          <w:lang w:eastAsia="en-US"/>
        </w:rPr>
      </w:pPr>
      <w:bookmarkStart w:id="7" w:name="_Toc473712429"/>
      <w:r>
        <w:br w:type="page"/>
      </w:r>
    </w:p>
    <w:p w:rsidR="00176CE5" w:rsidRDefault="00B05C8D" w:rsidP="00176CE5">
      <w:pPr>
        <w:pStyle w:val="Kop2"/>
      </w:pPr>
      <w:r>
        <w:lastRenderedPageBreak/>
        <w:t>Paginalijst</w:t>
      </w:r>
      <w:bookmarkEnd w:id="7"/>
    </w:p>
    <w:tbl>
      <w:tblPr>
        <w:tblStyle w:val="Tabelraster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2329"/>
        <w:gridCol w:w="1422"/>
        <w:gridCol w:w="2561"/>
        <w:gridCol w:w="2083"/>
      </w:tblGrid>
      <w:tr w:rsidR="00176CE5" w:rsidRPr="00412E16" w:rsidTr="00176CE5">
        <w:tc>
          <w:tcPr>
            <w:tcW w:w="2400" w:type="dxa"/>
            <w:shd w:val="clear" w:color="auto" w:fill="BFBFBF" w:themeFill="background1" w:themeFillShade="BF"/>
          </w:tcPr>
          <w:p w:rsidR="00176CE5" w:rsidRPr="007F6D1D" w:rsidRDefault="00176CE5" w:rsidP="001249E2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Naam pagina</w:t>
            </w:r>
          </w:p>
        </w:tc>
        <w:tc>
          <w:tcPr>
            <w:tcW w:w="1423" w:type="dxa"/>
            <w:shd w:val="clear" w:color="auto" w:fill="BFBFBF" w:themeFill="background1" w:themeFillShade="BF"/>
          </w:tcPr>
          <w:p w:rsidR="00176CE5" w:rsidRPr="007F6D1D" w:rsidRDefault="00176CE5" w:rsidP="001249E2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Formulier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176CE5" w:rsidRPr="007F6D1D" w:rsidRDefault="00176CE5" w:rsidP="001249E2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Functie</w:t>
            </w:r>
          </w:p>
        </w:tc>
        <w:tc>
          <w:tcPr>
            <w:tcW w:w="1879" w:type="dxa"/>
            <w:shd w:val="clear" w:color="auto" w:fill="BFBFBF" w:themeFill="background1" w:themeFillShade="BF"/>
          </w:tcPr>
          <w:p w:rsidR="00176CE5" w:rsidRPr="007F6D1D" w:rsidRDefault="00176CE5" w:rsidP="001249E2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7F6D1D">
              <w:rPr>
                <w:rFonts w:ascii="Verdana" w:hAnsi="Verdana"/>
                <w:b/>
                <w:color w:val="auto"/>
                <w:sz w:val="22"/>
                <w:szCs w:val="22"/>
              </w:rPr>
              <w:t>Afwijkend paginaontwerp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Home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Belangstelling voor de website en voor de cursussen opwekken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Cursussen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Keuze uit drie cursussen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76CE5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176CE5">
              <w:rPr>
                <w:rFonts w:ascii="Verdana" w:hAnsi="Verdana"/>
                <w:color w:val="auto"/>
                <w:sz w:val="22"/>
                <w:szCs w:val="22"/>
              </w:rPr>
              <w:t>Contact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Adresgegevens van De Waai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76CE5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176CE5">
              <w:rPr>
                <w:rFonts w:ascii="Verdana" w:hAnsi="Verdana"/>
                <w:color w:val="auto"/>
                <w:sz w:val="22"/>
                <w:szCs w:val="22"/>
              </w:rPr>
              <w:t>Registreer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Klant kan zich registreren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76CE5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Login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Klant kan inloggen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412E16"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Reserveren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Klant kan datum kiezen en aantal personen dan reserveren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Medewerker toevoegen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Medewerker kan nieuwe medewerker toevoegen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Cursus toevoegen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Medewerker kan nieuwe cursus toevoegen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Schip toevoegen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Ja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Medewerker kan nieuw schip toevoegen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Medewerker overzicht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Overzicht van alle medewerkers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P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Cursusoverzicht</w:t>
            </w:r>
          </w:p>
        </w:tc>
        <w:tc>
          <w:tcPr>
            <w:tcW w:w="142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693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Overzicht van alle cursussen</w:t>
            </w:r>
          </w:p>
        </w:tc>
        <w:tc>
          <w:tcPr>
            <w:tcW w:w="1879" w:type="dxa"/>
          </w:tcPr>
          <w:p w:rsidR="00176CE5" w:rsidRPr="00412E16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  <w:tr w:rsidR="00176CE5" w:rsidRPr="00412E16" w:rsidTr="00176CE5">
        <w:tc>
          <w:tcPr>
            <w:tcW w:w="2400" w:type="dxa"/>
          </w:tcPr>
          <w:p w:rsid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Schepen overzicht</w:t>
            </w:r>
          </w:p>
        </w:tc>
        <w:tc>
          <w:tcPr>
            <w:tcW w:w="1423" w:type="dxa"/>
          </w:tcPr>
          <w:p w:rsid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  <w:tc>
          <w:tcPr>
            <w:tcW w:w="2693" w:type="dxa"/>
          </w:tcPr>
          <w:p w:rsid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Overzicht van alle cursussen</w:t>
            </w:r>
          </w:p>
        </w:tc>
        <w:tc>
          <w:tcPr>
            <w:tcW w:w="1879" w:type="dxa"/>
          </w:tcPr>
          <w:p w:rsidR="00176CE5" w:rsidRDefault="00176CE5" w:rsidP="001249E2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Nee</w:t>
            </w:r>
          </w:p>
        </w:tc>
      </w:tr>
    </w:tbl>
    <w:p w:rsidR="00176CE5" w:rsidRPr="00412E16" w:rsidRDefault="00176CE5" w:rsidP="00176CE5"/>
    <w:p w:rsidR="002236EA" w:rsidRPr="002236EA" w:rsidRDefault="002236EA" w:rsidP="002236EA">
      <w:pPr>
        <w:pStyle w:val="Geenregelafstand"/>
        <w:rPr>
          <w:rFonts w:ascii="Verdana" w:hAnsi="Verdana"/>
          <w:sz w:val="22"/>
          <w:szCs w:val="22"/>
        </w:rPr>
      </w:pPr>
    </w:p>
    <w:p w:rsidR="002236EA" w:rsidRPr="002236EA" w:rsidRDefault="002236EA" w:rsidP="002236EA">
      <w:pPr>
        <w:pStyle w:val="Geenregelafstand"/>
        <w:rPr>
          <w:rFonts w:ascii="Verdana" w:hAnsi="Verdana"/>
          <w:sz w:val="22"/>
          <w:szCs w:val="22"/>
        </w:rPr>
      </w:pPr>
    </w:p>
    <w:p w:rsidR="002236EA" w:rsidRPr="002236EA" w:rsidRDefault="002236EA" w:rsidP="002236EA">
      <w:pPr>
        <w:pStyle w:val="Geenregelafstand"/>
        <w:rPr>
          <w:rFonts w:ascii="Verdana" w:hAnsi="Verdana"/>
          <w:sz w:val="22"/>
          <w:szCs w:val="22"/>
        </w:rPr>
      </w:pPr>
    </w:p>
    <w:p w:rsidR="00456FF1" w:rsidRPr="002236EA" w:rsidRDefault="00456FF1" w:rsidP="002236EA">
      <w:pPr>
        <w:pStyle w:val="Geenregelafstand"/>
        <w:rPr>
          <w:rFonts w:ascii="Verdana" w:hAnsi="Verdana"/>
          <w:color w:val="A5300F" w:themeColor="accent1"/>
          <w:sz w:val="22"/>
          <w:szCs w:val="22"/>
        </w:rPr>
      </w:pPr>
      <w:r w:rsidRPr="002236EA">
        <w:rPr>
          <w:rFonts w:ascii="Verdana" w:hAnsi="Verdana"/>
          <w:sz w:val="22"/>
          <w:szCs w:val="22"/>
        </w:rPr>
        <w:br w:type="page"/>
      </w:r>
    </w:p>
    <w:p w:rsidR="00B77EA2" w:rsidRDefault="00456FF1" w:rsidP="005B11E0">
      <w:pPr>
        <w:pStyle w:val="kop10"/>
      </w:pPr>
      <w:bookmarkStart w:id="8" w:name="_Toc473712430"/>
      <w:r>
        <w:lastRenderedPageBreak/>
        <w:t>Test log</w:t>
      </w:r>
      <w:bookmarkEnd w:id="8"/>
    </w:p>
    <w:p w:rsidR="00775A7B" w:rsidRPr="00775A7B" w:rsidRDefault="00775A7B" w:rsidP="00775A7B">
      <w:pPr>
        <w:pStyle w:val="Geenregelafstand"/>
        <w:rPr>
          <w:rFonts w:ascii="Verdana" w:hAnsi="Verdana"/>
          <w:b/>
        </w:rPr>
      </w:pPr>
      <w:r w:rsidRPr="00775A7B">
        <w:rPr>
          <w:rFonts w:ascii="Verdana" w:hAnsi="Verdana"/>
          <w:b/>
        </w:rPr>
        <w:t>Prioriteit</w:t>
      </w:r>
    </w:p>
    <w:p w:rsidR="00775A7B" w:rsidRPr="00775A7B" w:rsidRDefault="00775A7B" w:rsidP="00775A7B">
      <w:pPr>
        <w:pStyle w:val="Geenregelafstand"/>
        <w:rPr>
          <w:rFonts w:ascii="Verdana" w:hAnsi="Verdana"/>
        </w:rPr>
      </w:pPr>
      <w:r w:rsidRPr="00775A7B">
        <w:rPr>
          <w:rFonts w:ascii="Verdana" w:hAnsi="Verdana"/>
        </w:rPr>
        <w:t>0 = Geen</w:t>
      </w:r>
    </w:p>
    <w:p w:rsidR="00775A7B" w:rsidRPr="00775A7B" w:rsidRDefault="00775A7B" w:rsidP="00775A7B">
      <w:pPr>
        <w:pStyle w:val="Geenregelafstand"/>
        <w:rPr>
          <w:rFonts w:ascii="Verdana" w:hAnsi="Verdana"/>
        </w:rPr>
      </w:pPr>
      <w:r w:rsidRPr="00775A7B">
        <w:rPr>
          <w:rFonts w:ascii="Verdana" w:hAnsi="Verdana"/>
        </w:rPr>
        <w:t>1 = Laag</w:t>
      </w:r>
    </w:p>
    <w:p w:rsidR="00775A7B" w:rsidRPr="00775A7B" w:rsidRDefault="00775A7B" w:rsidP="00775A7B">
      <w:pPr>
        <w:pStyle w:val="Geenregelafstand"/>
        <w:rPr>
          <w:rFonts w:ascii="Verdana" w:hAnsi="Verdana"/>
        </w:rPr>
      </w:pPr>
      <w:r w:rsidRPr="00775A7B">
        <w:rPr>
          <w:rFonts w:ascii="Verdana" w:hAnsi="Verdana"/>
        </w:rPr>
        <w:t>2 = Middelmatig</w:t>
      </w:r>
    </w:p>
    <w:p w:rsidR="00775A7B" w:rsidRPr="00775A7B" w:rsidRDefault="00775A7B" w:rsidP="00775A7B">
      <w:pPr>
        <w:pStyle w:val="Geenregelafstand"/>
        <w:rPr>
          <w:rFonts w:ascii="Verdana" w:hAnsi="Verdana"/>
        </w:rPr>
      </w:pPr>
      <w:r w:rsidRPr="00775A7B">
        <w:rPr>
          <w:rFonts w:ascii="Verdana" w:hAnsi="Verdana"/>
        </w:rPr>
        <w:t>3 = Hoog</w:t>
      </w:r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592"/>
        <w:gridCol w:w="1818"/>
        <w:gridCol w:w="1134"/>
        <w:gridCol w:w="1425"/>
        <w:gridCol w:w="2686"/>
        <w:gridCol w:w="750"/>
      </w:tblGrid>
      <w:tr w:rsidR="00B05C8D" w:rsidTr="00B05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818" w:type="dxa"/>
          </w:tcPr>
          <w:p w:rsidR="00B05C8D" w:rsidRDefault="00B05C8D" w:rsidP="001249E2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5C8D" w:rsidRDefault="00B05C8D" w:rsidP="001249E2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425" w:type="dxa"/>
          </w:tcPr>
          <w:p w:rsidR="00B05C8D" w:rsidRDefault="00B05C8D" w:rsidP="001249E2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686" w:type="dxa"/>
          </w:tcPr>
          <w:p w:rsidR="00B05C8D" w:rsidRDefault="00B05C8D" w:rsidP="001249E2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50" w:type="dxa"/>
          </w:tcPr>
          <w:p w:rsidR="00B05C8D" w:rsidRDefault="00B05C8D" w:rsidP="001249E2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F2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5" w:type="dxa"/>
            <w:gridSpan w:val="6"/>
            <w:shd w:val="clear" w:color="auto" w:fill="BFBFBF" w:themeFill="background1" w:themeFillShade="BF"/>
          </w:tcPr>
          <w:p w:rsidR="00B05C8D" w:rsidRPr="00B05C8D" w:rsidRDefault="00B05C8D" w:rsidP="00B05C8D">
            <w:pPr>
              <w:pStyle w:val="Kop2"/>
              <w:rPr>
                <w:rFonts w:ascii="Verdana" w:hAnsi="Verdana"/>
                <w:b/>
                <w:sz w:val="24"/>
                <w:szCs w:val="24"/>
              </w:rPr>
            </w:pPr>
            <w:bookmarkStart w:id="9" w:name="_Toc473712431"/>
            <w:r w:rsidRPr="00B05C8D">
              <w:rPr>
                <w:rFonts w:ascii="Verdana" w:hAnsi="Verdana"/>
                <w:b/>
                <w:color w:val="auto"/>
                <w:sz w:val="24"/>
                <w:szCs w:val="24"/>
              </w:rPr>
              <w:t>Test log - Test</w:t>
            </w:r>
            <w:bookmarkEnd w:id="9"/>
          </w:p>
        </w:tc>
      </w:tr>
      <w:tr w:rsidR="00B05C8D" w:rsidTr="00B05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Nr.</w:t>
            </w:r>
          </w:p>
        </w:tc>
        <w:tc>
          <w:tcPr>
            <w:tcW w:w="1818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6D2FE3">
              <w:rPr>
                <w:rFonts w:ascii="Verdana" w:hAnsi="Verdana"/>
                <w:b/>
                <w:sz w:val="22"/>
                <w:szCs w:val="22"/>
              </w:rPr>
              <w:t>Pagina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6D2FE3">
              <w:rPr>
                <w:rFonts w:ascii="Verdana" w:hAnsi="Verdana"/>
                <w:b/>
                <w:sz w:val="22"/>
                <w:szCs w:val="22"/>
              </w:rPr>
              <w:t>Datum test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6D2FE3">
              <w:rPr>
                <w:rFonts w:ascii="Verdana" w:hAnsi="Verdana"/>
                <w:b/>
                <w:sz w:val="22"/>
                <w:szCs w:val="22"/>
              </w:rPr>
              <w:t>Tester</w:t>
            </w:r>
          </w:p>
        </w:tc>
        <w:tc>
          <w:tcPr>
            <w:tcW w:w="2686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6D2FE3">
              <w:rPr>
                <w:rFonts w:ascii="Verdana" w:hAnsi="Verdana"/>
                <w:b/>
                <w:sz w:val="22"/>
                <w:szCs w:val="22"/>
              </w:rPr>
              <w:t>Defect</w:t>
            </w:r>
          </w:p>
        </w:tc>
        <w:tc>
          <w:tcPr>
            <w:tcW w:w="750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6D2FE3">
              <w:rPr>
                <w:rFonts w:ascii="Verdana" w:hAnsi="Verdana"/>
                <w:b/>
                <w:sz w:val="22"/>
                <w:szCs w:val="22"/>
              </w:rPr>
              <w:t>Prio</w:t>
            </w:r>
          </w:p>
        </w:tc>
      </w:tr>
      <w:tr w:rsidR="00B05C8D" w:rsidTr="00B05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1818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Home</w:t>
            </w: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25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2686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Slider laat zich niet goed zien.</w:t>
            </w:r>
          </w:p>
        </w:tc>
        <w:tc>
          <w:tcPr>
            <w:tcW w:w="750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B05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1818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Registreren</w:t>
            </w: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25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2686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Gaat naar kale pagina</w:t>
            </w:r>
          </w:p>
        </w:tc>
        <w:tc>
          <w:tcPr>
            <w:tcW w:w="750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B05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1818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Login</w:t>
            </w: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25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2686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Laat foutmelding zien op kale pagina</w:t>
            </w:r>
          </w:p>
        </w:tc>
        <w:tc>
          <w:tcPr>
            <w:tcW w:w="750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B05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</w:t>
            </w:r>
          </w:p>
        </w:tc>
        <w:tc>
          <w:tcPr>
            <w:tcW w:w="1818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‘Overall’</w:t>
            </w: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25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2686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Connectie geslaagd melding staat op elke pagina</w:t>
            </w:r>
          </w:p>
        </w:tc>
        <w:tc>
          <w:tcPr>
            <w:tcW w:w="750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B05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1249E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1818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25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686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50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B05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</w:t>
            </w:r>
          </w:p>
        </w:tc>
        <w:tc>
          <w:tcPr>
            <w:tcW w:w="1818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25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686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50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B05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7</w:t>
            </w:r>
          </w:p>
        </w:tc>
        <w:tc>
          <w:tcPr>
            <w:tcW w:w="1818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25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686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50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B05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8</w:t>
            </w:r>
          </w:p>
        </w:tc>
        <w:tc>
          <w:tcPr>
            <w:tcW w:w="1818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25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686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50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6D2FE3" w:rsidRPr="00456FF1" w:rsidRDefault="006D2FE3" w:rsidP="006D2FE3">
      <w:pPr>
        <w:pStyle w:val="Geenregelafstand"/>
        <w:rPr>
          <w:rFonts w:ascii="Verdana" w:hAnsi="Verdana"/>
          <w:sz w:val="22"/>
          <w:szCs w:val="22"/>
        </w:rPr>
      </w:pPr>
    </w:p>
    <w:p w:rsidR="006D2FE3" w:rsidRPr="00456FF1" w:rsidRDefault="006D2FE3" w:rsidP="006D2FE3">
      <w:pPr>
        <w:pStyle w:val="Geenregelafstand"/>
        <w:rPr>
          <w:rFonts w:ascii="Verdana" w:hAnsi="Verdana"/>
          <w:sz w:val="22"/>
          <w:szCs w:val="22"/>
        </w:rPr>
      </w:pPr>
    </w:p>
    <w:p w:rsidR="00456FF1" w:rsidRPr="00456FF1" w:rsidRDefault="00456FF1" w:rsidP="00456FF1">
      <w:pPr>
        <w:pStyle w:val="Geenregelafstand"/>
        <w:rPr>
          <w:rFonts w:ascii="Verdana" w:hAnsi="Verdana"/>
          <w:sz w:val="22"/>
          <w:szCs w:val="22"/>
        </w:rPr>
      </w:pPr>
      <w:bookmarkStart w:id="10" w:name="_GoBack"/>
      <w:bookmarkEnd w:id="10"/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592"/>
        <w:gridCol w:w="1818"/>
        <w:gridCol w:w="3402"/>
        <w:gridCol w:w="1134"/>
        <w:gridCol w:w="1459"/>
      </w:tblGrid>
      <w:tr w:rsidR="00B05C8D" w:rsidTr="00E94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456FF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818" w:type="dxa"/>
          </w:tcPr>
          <w:p w:rsidR="00B05C8D" w:rsidRDefault="00B05C8D" w:rsidP="00456FF1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402" w:type="dxa"/>
          </w:tcPr>
          <w:p w:rsidR="00B05C8D" w:rsidRDefault="00B05C8D" w:rsidP="00456FF1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5C8D" w:rsidRDefault="00B05C8D" w:rsidP="00456FF1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459" w:type="dxa"/>
          </w:tcPr>
          <w:p w:rsidR="00B05C8D" w:rsidRDefault="00B05C8D" w:rsidP="00456FF1">
            <w:pPr>
              <w:pStyle w:val="Geenregel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6D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5" w:type="dxa"/>
            <w:gridSpan w:val="5"/>
            <w:shd w:val="clear" w:color="auto" w:fill="BFBFBF" w:themeFill="background1" w:themeFillShade="BF"/>
          </w:tcPr>
          <w:p w:rsidR="00B05C8D" w:rsidRPr="00B05C8D" w:rsidRDefault="00B05C8D" w:rsidP="00B05C8D">
            <w:pPr>
              <w:pStyle w:val="Kop2"/>
              <w:rPr>
                <w:rFonts w:ascii="Verdana" w:hAnsi="Verdana"/>
                <w:b/>
                <w:sz w:val="24"/>
                <w:szCs w:val="24"/>
              </w:rPr>
            </w:pPr>
            <w:bookmarkStart w:id="11" w:name="_Toc473712432"/>
            <w:r w:rsidRPr="00B05C8D">
              <w:rPr>
                <w:rFonts w:ascii="Verdana" w:hAnsi="Verdana"/>
                <w:b/>
                <w:color w:val="auto"/>
                <w:sz w:val="24"/>
                <w:szCs w:val="24"/>
              </w:rPr>
              <w:t>Test log - Verbetering</w:t>
            </w:r>
            <w:bookmarkEnd w:id="11"/>
          </w:p>
        </w:tc>
      </w:tr>
      <w:tr w:rsidR="00B05C8D" w:rsidTr="00E9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shd w:val="clear" w:color="auto" w:fill="BFBFBF" w:themeFill="background1" w:themeFillShade="BF"/>
          </w:tcPr>
          <w:p w:rsidR="00B05C8D" w:rsidRDefault="00B05C8D" w:rsidP="00B05C8D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Nr.</w:t>
            </w:r>
          </w:p>
        </w:tc>
        <w:tc>
          <w:tcPr>
            <w:tcW w:w="1818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Pagina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Verbeteractie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05C8D" w:rsidRPr="006D2FE3" w:rsidRDefault="00B05C8D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Datum actie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:rsidR="00B05C8D" w:rsidRPr="006D2FE3" w:rsidRDefault="00E94675" w:rsidP="00B05C8D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Af handelaar</w:t>
            </w:r>
          </w:p>
        </w:tc>
      </w:tr>
      <w:tr w:rsidR="00B05C8D" w:rsidTr="00E9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456FF1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1818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Home</w:t>
            </w:r>
          </w:p>
        </w:tc>
        <w:tc>
          <w:tcPr>
            <w:tcW w:w="3402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Verbeteren of nieuwe slider</w:t>
            </w: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59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E9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1818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Registreren</w:t>
            </w:r>
          </w:p>
        </w:tc>
        <w:tc>
          <w:tcPr>
            <w:tcW w:w="3402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Doorsturen naar login pagina</w:t>
            </w: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59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E9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1818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Login</w:t>
            </w:r>
          </w:p>
        </w:tc>
        <w:tc>
          <w:tcPr>
            <w:tcW w:w="3402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Foutmelding laten zien op login pagina zelf</w:t>
            </w: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59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E9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</w:t>
            </w:r>
          </w:p>
        </w:tc>
        <w:tc>
          <w:tcPr>
            <w:tcW w:w="1818" w:type="dxa"/>
          </w:tcPr>
          <w:p w:rsidR="00B05C8D" w:rsidRDefault="00C9065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‘Overall’</w:t>
            </w:r>
          </w:p>
        </w:tc>
        <w:tc>
          <w:tcPr>
            <w:tcW w:w="3402" w:type="dxa"/>
          </w:tcPr>
          <w:p w:rsidR="00B05C8D" w:rsidRDefault="00306300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Melding uitzetten</w:t>
            </w: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59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E9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1818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402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59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E9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</w:t>
            </w:r>
          </w:p>
        </w:tc>
        <w:tc>
          <w:tcPr>
            <w:tcW w:w="1818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402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59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E9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7</w:t>
            </w:r>
          </w:p>
        </w:tc>
        <w:tc>
          <w:tcPr>
            <w:tcW w:w="1818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402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59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05C8D" w:rsidTr="00E9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:rsidR="00B05C8D" w:rsidRDefault="00B05C8D" w:rsidP="006D2FE3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8</w:t>
            </w:r>
          </w:p>
        </w:tc>
        <w:tc>
          <w:tcPr>
            <w:tcW w:w="1818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402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134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01-02</w:t>
            </w:r>
          </w:p>
        </w:tc>
        <w:tc>
          <w:tcPr>
            <w:tcW w:w="1459" w:type="dxa"/>
          </w:tcPr>
          <w:p w:rsidR="00B05C8D" w:rsidRDefault="00B05C8D" w:rsidP="00E94675">
            <w:pPr>
              <w:pStyle w:val="Geenregel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456FF1" w:rsidRPr="00456FF1" w:rsidRDefault="00456FF1" w:rsidP="00456FF1">
      <w:pPr>
        <w:pStyle w:val="Geenregelafstand"/>
        <w:rPr>
          <w:rFonts w:ascii="Verdana" w:hAnsi="Verdana"/>
          <w:sz w:val="22"/>
          <w:szCs w:val="22"/>
        </w:rPr>
      </w:pPr>
    </w:p>
    <w:sectPr w:rsidR="00456FF1" w:rsidRPr="00456FF1" w:rsidSect="00F66735">
      <w:footerReference w:type="default" r:id="rId11"/>
      <w:footerReference w:type="first" r:id="rId12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408" w:rsidRDefault="00B65408">
      <w:pPr>
        <w:spacing w:before="0" w:after="0" w:line="240" w:lineRule="auto"/>
      </w:pPr>
      <w:r>
        <w:separator/>
      </w:r>
    </w:p>
  </w:endnote>
  <w:endnote w:type="continuationSeparator" w:id="0">
    <w:p w:rsidR="00B65408" w:rsidRDefault="00B654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B65408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F35A9">
      <w:t>[Versie 1.0]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E94675">
      <w:rPr>
        <w:b/>
        <w:bCs/>
        <w:noProof/>
      </w:rPr>
      <w:t>3</w:t>
    </w:r>
    <w:r w:rsidR="00EA2C37">
      <w:rPr>
        <w:b/>
        <w:bCs/>
      </w:rPr>
      <w:fldChar w:fldCharType="end"/>
    </w:r>
    <w:r w:rsidR="00EA2C37">
      <w:t xml:space="preserve"> </w:t>
    </w:r>
    <w:proofErr w:type="gramStart"/>
    <w:r w:rsidR="00EA2C37">
      <w:t>van</w:t>
    </w:r>
    <w:proofErr w:type="gramEnd"/>
    <w:r w:rsidR="00EA2C37">
      <w:t xml:space="preserve">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E94675">
      <w:rPr>
        <w:b/>
        <w:bCs/>
        <w:noProof/>
      </w:rPr>
      <w:t>4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B65408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4617E0">
      <w:t>[Versie: 1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408" w:rsidRDefault="00B65408">
      <w:pPr>
        <w:spacing w:before="0" w:after="0" w:line="240" w:lineRule="auto"/>
      </w:pPr>
      <w:r>
        <w:separator/>
      </w:r>
    </w:p>
  </w:footnote>
  <w:footnote w:type="continuationSeparator" w:id="0">
    <w:p w:rsidR="00B65408" w:rsidRDefault="00B6540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65D4F"/>
    <w:rsid w:val="000E324A"/>
    <w:rsid w:val="001013EB"/>
    <w:rsid w:val="00112E45"/>
    <w:rsid w:val="001169EE"/>
    <w:rsid w:val="0013419D"/>
    <w:rsid w:val="00136038"/>
    <w:rsid w:val="00145929"/>
    <w:rsid w:val="00176CE5"/>
    <w:rsid w:val="00196C26"/>
    <w:rsid w:val="002236EA"/>
    <w:rsid w:val="00247A55"/>
    <w:rsid w:val="0027259B"/>
    <w:rsid w:val="00285ADD"/>
    <w:rsid w:val="002C53FE"/>
    <w:rsid w:val="002E4830"/>
    <w:rsid w:val="00306300"/>
    <w:rsid w:val="00321C8D"/>
    <w:rsid w:val="00346637"/>
    <w:rsid w:val="003866E5"/>
    <w:rsid w:val="003F0277"/>
    <w:rsid w:val="00406C7F"/>
    <w:rsid w:val="00413C14"/>
    <w:rsid w:val="00456FF1"/>
    <w:rsid w:val="004617E0"/>
    <w:rsid w:val="004D26E4"/>
    <w:rsid w:val="00517CED"/>
    <w:rsid w:val="00580762"/>
    <w:rsid w:val="005A2EA5"/>
    <w:rsid w:val="005B11E0"/>
    <w:rsid w:val="006374DE"/>
    <w:rsid w:val="00644630"/>
    <w:rsid w:val="00652F37"/>
    <w:rsid w:val="0066168D"/>
    <w:rsid w:val="006D2FE3"/>
    <w:rsid w:val="006F2BEB"/>
    <w:rsid w:val="007355FD"/>
    <w:rsid w:val="00742F60"/>
    <w:rsid w:val="00775A7B"/>
    <w:rsid w:val="00775D1E"/>
    <w:rsid w:val="007B0280"/>
    <w:rsid w:val="007D6CCB"/>
    <w:rsid w:val="00874ACA"/>
    <w:rsid w:val="008776AF"/>
    <w:rsid w:val="009A402E"/>
    <w:rsid w:val="00A02AD7"/>
    <w:rsid w:val="00A51CE8"/>
    <w:rsid w:val="00A54D74"/>
    <w:rsid w:val="00A604A8"/>
    <w:rsid w:val="00AE1450"/>
    <w:rsid w:val="00AE78FB"/>
    <w:rsid w:val="00AF11AB"/>
    <w:rsid w:val="00B05C8D"/>
    <w:rsid w:val="00B3588C"/>
    <w:rsid w:val="00B65408"/>
    <w:rsid w:val="00B77EA2"/>
    <w:rsid w:val="00BA113B"/>
    <w:rsid w:val="00BF35A9"/>
    <w:rsid w:val="00C04B26"/>
    <w:rsid w:val="00C876C5"/>
    <w:rsid w:val="00C90650"/>
    <w:rsid w:val="00CB2595"/>
    <w:rsid w:val="00CE09E0"/>
    <w:rsid w:val="00D134AA"/>
    <w:rsid w:val="00D325AB"/>
    <w:rsid w:val="00D54DBF"/>
    <w:rsid w:val="00D8562A"/>
    <w:rsid w:val="00DC5F53"/>
    <w:rsid w:val="00DF5F08"/>
    <w:rsid w:val="00E011FB"/>
    <w:rsid w:val="00E13482"/>
    <w:rsid w:val="00E94675"/>
    <w:rsid w:val="00EA2C37"/>
    <w:rsid w:val="00F6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5147AF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37640C"/>
    <w:rsid w:val="003C2762"/>
    <w:rsid w:val="00614B2B"/>
    <w:rsid w:val="00884B60"/>
    <w:rsid w:val="008B74B6"/>
    <w:rsid w:val="00A10BA6"/>
    <w:rsid w:val="00AB6F4B"/>
    <w:rsid w:val="00AC13F9"/>
    <w:rsid w:val="00CC7F8B"/>
    <w:rsid w:val="00D7208C"/>
    <w:rsid w:val="00D822AD"/>
    <w:rsid w:val="00DA5BC0"/>
    <w:rsid w:val="00E85645"/>
    <w:rsid w:val="00EF62B4"/>
    <w:rsid w:val="00F178E6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EF93F1-81E8-401E-AB31-8A9917528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83</TotalTime>
  <Pages>5</Pages>
  <Words>348</Words>
  <Characters>1919</Characters>
  <Application>Microsoft Office Word</Application>
  <DocSecurity>0</DocSecurity>
  <Lines>15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[test]</dc:subject>
  <dc:creator>[Gerrit A. Wieberdink]</dc:creator>
  <cp:keywords>[95311]</cp:keywords>
  <cp:lastModifiedBy>Gerrit A. Wieberdink</cp:lastModifiedBy>
  <cp:revision>8</cp:revision>
  <dcterms:created xsi:type="dcterms:W3CDTF">2017-02-01T09:06:00Z</dcterms:created>
  <dcterms:modified xsi:type="dcterms:W3CDTF">2017-02-01T10:49:00Z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