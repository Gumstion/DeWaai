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AB20A5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30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7259B">
                                      <w:t>30 januari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27259B" w:rsidP="00D134AA">
                                <w:pPr>
                                  <w:pStyle w:val="Contactgegevens"/>
                                </w:pPr>
                                <w:r>
                                  <w:t>[Laurens van der Loo] | 30</w:t>
                                </w:r>
                                <w:r w:rsidR="00D134AA">
                                  <w:t xml:space="preserve"> januari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817185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30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7259B">
                                <w:t>30 januari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27259B" w:rsidP="00D134AA">
                          <w:pPr>
                            <w:pStyle w:val="Contactgegevens"/>
                          </w:pPr>
                          <w:r>
                            <w:t>[Laurens van der Loo] | 30</w:t>
                          </w:r>
                          <w:r w:rsidR="00D134AA">
                            <w:t xml:space="preserve"> januari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AB20A5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27259B">
                                      <w:t>gegevensverzameling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817185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27259B">
                                <w:t>gegevensverzameling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AB20A5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E462C6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534798" w:history="1">
            <w:r w:rsidR="00E462C6" w:rsidRPr="00F23DF0">
              <w:rPr>
                <w:rStyle w:val="Hyperlink"/>
                <w:noProof/>
              </w:rPr>
              <w:t>Data Dictionary</w:t>
            </w:r>
            <w:r w:rsidR="00E462C6">
              <w:rPr>
                <w:noProof/>
                <w:webHidden/>
              </w:rPr>
              <w:tab/>
            </w:r>
            <w:r w:rsidR="00E462C6">
              <w:rPr>
                <w:noProof/>
                <w:webHidden/>
              </w:rPr>
              <w:fldChar w:fldCharType="begin"/>
            </w:r>
            <w:r w:rsidR="00E462C6">
              <w:rPr>
                <w:noProof/>
                <w:webHidden/>
              </w:rPr>
              <w:instrText xml:space="preserve"> PAGEREF _Toc473534798 \h </w:instrText>
            </w:r>
            <w:r w:rsidR="00E462C6">
              <w:rPr>
                <w:noProof/>
                <w:webHidden/>
              </w:rPr>
            </w:r>
            <w:r w:rsidR="00E462C6">
              <w:rPr>
                <w:noProof/>
                <w:webHidden/>
              </w:rPr>
              <w:fldChar w:fldCharType="separate"/>
            </w:r>
            <w:r w:rsidR="00E462C6">
              <w:rPr>
                <w:noProof/>
                <w:webHidden/>
              </w:rPr>
              <w:t>2</w:t>
            </w:r>
            <w:r w:rsidR="00E462C6">
              <w:rPr>
                <w:noProof/>
                <w:webHidden/>
              </w:rPr>
              <w:fldChar w:fldCharType="end"/>
            </w:r>
          </w:hyperlink>
        </w:p>
        <w:p w:rsidR="00E462C6" w:rsidRDefault="00AB20A5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534799" w:history="1">
            <w:r w:rsidR="00E462C6" w:rsidRPr="00F23DF0">
              <w:rPr>
                <w:rStyle w:val="Hyperlink"/>
                <w:noProof/>
              </w:rPr>
              <w:t>Gegevens</w:t>
            </w:r>
            <w:r w:rsidR="00E462C6">
              <w:rPr>
                <w:noProof/>
                <w:webHidden/>
              </w:rPr>
              <w:tab/>
            </w:r>
            <w:r w:rsidR="00E462C6">
              <w:rPr>
                <w:noProof/>
                <w:webHidden/>
              </w:rPr>
              <w:fldChar w:fldCharType="begin"/>
            </w:r>
            <w:r w:rsidR="00E462C6">
              <w:rPr>
                <w:noProof/>
                <w:webHidden/>
              </w:rPr>
              <w:instrText xml:space="preserve"> PAGEREF _Toc473534799 \h </w:instrText>
            </w:r>
            <w:r w:rsidR="00E462C6">
              <w:rPr>
                <w:noProof/>
                <w:webHidden/>
              </w:rPr>
            </w:r>
            <w:r w:rsidR="00E462C6">
              <w:rPr>
                <w:noProof/>
                <w:webHidden/>
              </w:rPr>
              <w:fldChar w:fldCharType="separate"/>
            </w:r>
            <w:r w:rsidR="00E462C6">
              <w:rPr>
                <w:noProof/>
                <w:webHidden/>
              </w:rPr>
              <w:t>4</w:t>
            </w:r>
            <w:r w:rsidR="00E462C6">
              <w:rPr>
                <w:noProof/>
                <w:webHidden/>
              </w:rPr>
              <w:fldChar w:fldCharType="end"/>
            </w:r>
          </w:hyperlink>
        </w:p>
        <w:p w:rsidR="00E462C6" w:rsidRDefault="00AB20A5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534800" w:history="1">
            <w:r w:rsidR="00E462C6" w:rsidRPr="00F23DF0">
              <w:rPr>
                <w:rStyle w:val="Hyperlink"/>
                <w:noProof/>
              </w:rPr>
              <w:t>(SQL-)script</w:t>
            </w:r>
            <w:r w:rsidR="00E462C6">
              <w:rPr>
                <w:noProof/>
                <w:webHidden/>
              </w:rPr>
              <w:tab/>
            </w:r>
            <w:r w:rsidR="00E462C6">
              <w:rPr>
                <w:noProof/>
                <w:webHidden/>
              </w:rPr>
              <w:fldChar w:fldCharType="begin"/>
            </w:r>
            <w:r w:rsidR="00E462C6">
              <w:rPr>
                <w:noProof/>
                <w:webHidden/>
              </w:rPr>
              <w:instrText xml:space="preserve"> PAGEREF _Toc473534800 \h </w:instrText>
            </w:r>
            <w:r w:rsidR="00E462C6">
              <w:rPr>
                <w:noProof/>
                <w:webHidden/>
              </w:rPr>
            </w:r>
            <w:r w:rsidR="00E462C6">
              <w:rPr>
                <w:noProof/>
                <w:webHidden/>
              </w:rPr>
              <w:fldChar w:fldCharType="separate"/>
            </w:r>
            <w:r w:rsidR="00E462C6">
              <w:rPr>
                <w:noProof/>
                <w:webHidden/>
              </w:rPr>
              <w:t>4</w:t>
            </w:r>
            <w:r w:rsidR="00E462C6"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</w:p>
    <w:p w:rsidR="00B77EA2" w:rsidRDefault="0027259B" w:rsidP="005B11E0">
      <w:pPr>
        <w:pStyle w:val="kop10"/>
      </w:pPr>
      <w:bookmarkStart w:id="5" w:name="_Toc473534798"/>
      <w:r>
        <w:lastRenderedPageBreak/>
        <w:t>Data Dictionary</w:t>
      </w:r>
      <w:bookmarkEnd w:id="5"/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801"/>
        <w:gridCol w:w="2302"/>
        <w:gridCol w:w="3302"/>
      </w:tblGrid>
      <w:tr w:rsidR="0027259B" w:rsidTr="00A5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Default="0027259B" w:rsidP="0027259B"/>
        </w:tc>
        <w:tc>
          <w:tcPr>
            <w:tcW w:w="2302" w:type="dxa"/>
          </w:tcPr>
          <w:p w:rsidR="0027259B" w:rsidRDefault="0027259B" w:rsidP="0027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2" w:type="dxa"/>
          </w:tcPr>
          <w:p w:rsidR="0027259B" w:rsidRDefault="0027259B" w:rsidP="0027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59B" w:rsidRPr="0027259B" w:rsidTr="0027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27259B" w:rsidRDefault="0027259B" w:rsidP="0027259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604" w:type="dxa"/>
            <w:gridSpan w:val="2"/>
          </w:tcPr>
          <w:p w:rsidR="0027259B" w:rsidRPr="0027259B" w:rsidRDefault="0027259B" w:rsidP="0027259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 w:rsidRPr="0027259B">
              <w:rPr>
                <w:rFonts w:ascii="Verdana" w:hAnsi="Verdana"/>
                <w:b/>
                <w:sz w:val="24"/>
                <w:szCs w:val="24"/>
              </w:rPr>
              <w:t>User</w:t>
            </w:r>
          </w:p>
        </w:tc>
      </w:tr>
      <w:tr w:rsidR="0027259B" w:rsidRPr="0027259B" w:rsidTr="0027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27259B" w:rsidRDefault="0027259B" w:rsidP="0027259B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Definitie</w:t>
            </w:r>
          </w:p>
        </w:tc>
        <w:tc>
          <w:tcPr>
            <w:tcW w:w="5604" w:type="dxa"/>
            <w:gridSpan w:val="2"/>
          </w:tcPr>
          <w:p w:rsidR="0027259B" w:rsidRPr="0027259B" w:rsidRDefault="0027259B" w:rsidP="0027259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27259B">
              <w:rPr>
                <w:rFonts w:ascii="Verdana" w:hAnsi="Verdana"/>
                <w:sz w:val="22"/>
                <w:szCs w:val="22"/>
              </w:rPr>
              <w:t>Gegevens van een cursist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27259B" w:rsidRDefault="0027259B" w:rsidP="0027259B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Attribuutnaam</w:t>
            </w:r>
          </w:p>
        </w:tc>
        <w:tc>
          <w:tcPr>
            <w:tcW w:w="2302" w:type="dxa"/>
            <w:shd w:val="clear" w:color="auto" w:fill="BFBFBF" w:themeFill="background1" w:themeFillShade="BF"/>
          </w:tcPr>
          <w:p w:rsidR="0027259B" w:rsidRPr="0027259B" w:rsidRDefault="0027259B" w:rsidP="0027259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Datatype</w:t>
            </w:r>
          </w:p>
        </w:tc>
        <w:tc>
          <w:tcPr>
            <w:tcW w:w="3302" w:type="dxa"/>
            <w:shd w:val="clear" w:color="auto" w:fill="BFBFBF" w:themeFill="background1" w:themeFillShade="BF"/>
          </w:tcPr>
          <w:p w:rsidR="0027259B" w:rsidRPr="0027259B" w:rsidRDefault="0027259B" w:rsidP="0027259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27259B" w:rsidP="0027259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2302" w:type="dxa"/>
          </w:tcPr>
          <w:p w:rsidR="0027259B" w:rsidRPr="0027259B" w:rsidRDefault="0027259B" w:rsidP="0027259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302" w:type="dxa"/>
          </w:tcPr>
          <w:p w:rsidR="0027259B" w:rsidRPr="0027259B" w:rsidRDefault="0027259B" w:rsidP="0027259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Auto increment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27259B" w:rsidP="0027259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Emailadres</w:t>
            </w:r>
          </w:p>
        </w:tc>
        <w:tc>
          <w:tcPr>
            <w:tcW w:w="2302" w:type="dxa"/>
          </w:tcPr>
          <w:p w:rsidR="0027259B" w:rsidRPr="0027259B" w:rsidRDefault="0027259B" w:rsidP="0027259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Verdana" w:hAnsi="Verdana"/>
                <w:sz w:val="22"/>
                <w:szCs w:val="22"/>
              </w:rPr>
              <w:t>Varchar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(</w:t>
            </w:r>
            <w:proofErr w:type="gramEnd"/>
            <w:r>
              <w:rPr>
                <w:rFonts w:ascii="Verdana" w:hAnsi="Verdana"/>
                <w:sz w:val="22"/>
                <w:szCs w:val="22"/>
              </w:rPr>
              <w:t>255)</w:t>
            </w:r>
          </w:p>
        </w:tc>
        <w:tc>
          <w:tcPr>
            <w:tcW w:w="3302" w:type="dxa"/>
          </w:tcPr>
          <w:p w:rsidR="0027259B" w:rsidRPr="0027259B" w:rsidRDefault="0027259B" w:rsidP="0027259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Emailadres van gebruiker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27259B" w:rsidP="0027259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Voornaam</w:t>
            </w:r>
          </w:p>
        </w:tc>
        <w:tc>
          <w:tcPr>
            <w:tcW w:w="2302" w:type="dxa"/>
          </w:tcPr>
          <w:p w:rsidR="0027259B" w:rsidRPr="0027259B" w:rsidRDefault="0027259B" w:rsidP="0027259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Verdana" w:hAnsi="Verdana"/>
                <w:sz w:val="22"/>
                <w:szCs w:val="22"/>
              </w:rPr>
              <w:t>Varchar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(</w:t>
            </w:r>
            <w:proofErr w:type="gramEnd"/>
            <w:r>
              <w:rPr>
                <w:rFonts w:ascii="Verdana" w:hAnsi="Verdana"/>
                <w:sz w:val="22"/>
                <w:szCs w:val="22"/>
              </w:rPr>
              <w:t>32)</w:t>
            </w:r>
          </w:p>
        </w:tc>
        <w:tc>
          <w:tcPr>
            <w:tcW w:w="3302" w:type="dxa"/>
          </w:tcPr>
          <w:p w:rsidR="0027259B" w:rsidRPr="0027259B" w:rsidRDefault="0027259B" w:rsidP="0027259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Voornaam gebruiker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27259B" w:rsidP="0027259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Achternaam</w:t>
            </w:r>
          </w:p>
        </w:tc>
        <w:tc>
          <w:tcPr>
            <w:tcW w:w="2302" w:type="dxa"/>
          </w:tcPr>
          <w:p w:rsidR="0027259B" w:rsidRPr="0027259B" w:rsidRDefault="0027259B" w:rsidP="0027259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Verdana" w:hAnsi="Verdana"/>
                <w:sz w:val="22"/>
                <w:szCs w:val="22"/>
              </w:rPr>
              <w:t>Varchar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(</w:t>
            </w:r>
            <w:proofErr w:type="gramEnd"/>
            <w:r>
              <w:rPr>
                <w:rFonts w:ascii="Verdana" w:hAnsi="Verdana"/>
                <w:sz w:val="22"/>
                <w:szCs w:val="22"/>
              </w:rPr>
              <w:t>32)</w:t>
            </w:r>
          </w:p>
        </w:tc>
        <w:tc>
          <w:tcPr>
            <w:tcW w:w="3302" w:type="dxa"/>
          </w:tcPr>
          <w:p w:rsidR="0027259B" w:rsidRPr="0027259B" w:rsidRDefault="0027259B" w:rsidP="0027259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Achternaam gebruiker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Default="009A402E" w:rsidP="0027259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Telefoonnummer</w:t>
            </w:r>
          </w:p>
        </w:tc>
        <w:tc>
          <w:tcPr>
            <w:tcW w:w="2302" w:type="dxa"/>
          </w:tcPr>
          <w:p w:rsidR="0027259B" w:rsidRDefault="009A402E" w:rsidP="0027259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302" w:type="dxa"/>
          </w:tcPr>
          <w:p w:rsidR="0027259B" w:rsidRDefault="009A402E" w:rsidP="0027259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Telefoonnummer gebruiker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Default="009A402E" w:rsidP="0027259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IBAN</w:t>
            </w:r>
          </w:p>
        </w:tc>
        <w:tc>
          <w:tcPr>
            <w:tcW w:w="2302" w:type="dxa"/>
          </w:tcPr>
          <w:p w:rsidR="0027259B" w:rsidRDefault="009A402E" w:rsidP="0027259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Verdana" w:hAnsi="Verdana"/>
                <w:sz w:val="22"/>
                <w:szCs w:val="22"/>
              </w:rPr>
              <w:t>Varchar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(</w:t>
            </w:r>
            <w:proofErr w:type="gramEnd"/>
            <w:r>
              <w:rPr>
                <w:rFonts w:ascii="Verdana" w:hAnsi="Verdana"/>
                <w:sz w:val="22"/>
                <w:szCs w:val="22"/>
              </w:rPr>
              <w:t>18)</w:t>
            </w:r>
          </w:p>
        </w:tc>
        <w:tc>
          <w:tcPr>
            <w:tcW w:w="3302" w:type="dxa"/>
          </w:tcPr>
          <w:p w:rsidR="0027259B" w:rsidRDefault="009A402E" w:rsidP="0027259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gramStart"/>
            <w:r>
              <w:rPr>
                <w:rFonts w:ascii="Verdana" w:hAnsi="Verdana"/>
                <w:sz w:val="22"/>
                <w:szCs w:val="22"/>
              </w:rPr>
              <w:t>IBAN gebruiker</w:t>
            </w:r>
            <w:proofErr w:type="gramEnd"/>
          </w:p>
        </w:tc>
      </w:tr>
      <w:tr w:rsidR="0027259B" w:rsidRPr="00213F1C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Default="009A402E" w:rsidP="0027259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Adres_id</w:t>
            </w:r>
            <w:proofErr w:type="spellEnd"/>
          </w:p>
        </w:tc>
        <w:tc>
          <w:tcPr>
            <w:tcW w:w="2302" w:type="dxa"/>
          </w:tcPr>
          <w:p w:rsidR="0027259B" w:rsidRDefault="009A402E" w:rsidP="0027259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302" w:type="dxa"/>
          </w:tcPr>
          <w:p w:rsidR="0027259B" w:rsidRPr="009A402E" w:rsidRDefault="009A402E" w:rsidP="009A402E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 w:rsidRPr="009A402E">
              <w:rPr>
                <w:rFonts w:ascii="Verdana" w:hAnsi="Verdana"/>
                <w:sz w:val="22"/>
                <w:szCs w:val="22"/>
                <w:lang w:val="en-GB"/>
              </w:rPr>
              <w:t xml:space="preserve">Foreign key 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>van</w:t>
            </w:r>
            <w:r w:rsidRPr="009A402E"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9A402E">
              <w:rPr>
                <w:rFonts w:ascii="Verdana" w:hAnsi="Verdana"/>
                <w:sz w:val="22"/>
                <w:szCs w:val="22"/>
                <w:lang w:val="en-GB"/>
              </w:rPr>
              <w:t>Adres</w:t>
            </w:r>
            <w:proofErr w:type="spellEnd"/>
            <w:r w:rsidRPr="009A402E"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9A402E">
              <w:rPr>
                <w:rFonts w:ascii="Verdana" w:hAnsi="Verdana"/>
                <w:sz w:val="22"/>
                <w:szCs w:val="22"/>
                <w:lang w:val="en-GB"/>
              </w:rPr>
              <w:t>tabel</w:t>
            </w:r>
            <w:proofErr w:type="spellEnd"/>
          </w:p>
        </w:tc>
      </w:tr>
      <w:tr w:rsidR="00B3588C" w:rsidRPr="00B3588C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B3588C" w:rsidRDefault="00B3588C" w:rsidP="0027259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Wachtwoord</w:t>
            </w:r>
          </w:p>
        </w:tc>
        <w:tc>
          <w:tcPr>
            <w:tcW w:w="2302" w:type="dxa"/>
          </w:tcPr>
          <w:p w:rsidR="00B3588C" w:rsidRDefault="00B3588C" w:rsidP="0027259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Verdana" w:hAnsi="Verdana"/>
                <w:sz w:val="22"/>
                <w:szCs w:val="22"/>
              </w:rPr>
              <w:t>Varchar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(</w:t>
            </w:r>
            <w:proofErr w:type="gramEnd"/>
            <w:r>
              <w:rPr>
                <w:rFonts w:ascii="Verdana" w:hAnsi="Verdana"/>
                <w:sz w:val="22"/>
                <w:szCs w:val="22"/>
              </w:rPr>
              <w:t>32)</w:t>
            </w:r>
          </w:p>
        </w:tc>
        <w:tc>
          <w:tcPr>
            <w:tcW w:w="3302" w:type="dxa"/>
          </w:tcPr>
          <w:p w:rsidR="00B3588C" w:rsidRPr="00B3588C" w:rsidRDefault="00B3588C" w:rsidP="009A402E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B3588C">
              <w:rPr>
                <w:rFonts w:ascii="Verdana" w:hAnsi="Verdana"/>
                <w:sz w:val="22"/>
                <w:szCs w:val="22"/>
              </w:rPr>
              <w:t>Wachtwoord voor het gebruikers account</w:t>
            </w:r>
          </w:p>
        </w:tc>
      </w:tr>
      <w:tr w:rsidR="0027259B" w:rsidRPr="009A402E" w:rsidTr="00A54D74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9A402E" w:rsidRDefault="009A402E" w:rsidP="0027259B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Admin</w:t>
            </w:r>
          </w:p>
        </w:tc>
        <w:tc>
          <w:tcPr>
            <w:tcW w:w="2302" w:type="dxa"/>
          </w:tcPr>
          <w:p w:rsidR="0027259B" w:rsidRPr="009A402E" w:rsidRDefault="009A402E" w:rsidP="0027259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Boolean</w:t>
            </w:r>
          </w:p>
        </w:tc>
        <w:tc>
          <w:tcPr>
            <w:tcW w:w="3302" w:type="dxa"/>
          </w:tcPr>
          <w:p w:rsidR="0027259B" w:rsidRPr="009A402E" w:rsidRDefault="009A402E" w:rsidP="0027259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9A402E">
              <w:rPr>
                <w:rFonts w:ascii="Verdana" w:hAnsi="Verdana"/>
                <w:sz w:val="22"/>
                <w:szCs w:val="22"/>
              </w:rPr>
              <w:t>Voor medewerkers</w:t>
            </w:r>
          </w:p>
        </w:tc>
      </w:tr>
      <w:tr w:rsidR="00A54D74" w:rsidRPr="009A402E" w:rsidTr="00A54D74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A54D74" w:rsidRPr="00A54D74" w:rsidRDefault="00A54D74" w:rsidP="0027259B">
            <w:pPr>
              <w:pStyle w:val="Geenregelafstand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proofErr w:type="spellStart"/>
            <w:r w:rsidRPr="00A54D74">
              <w:rPr>
                <w:rFonts w:ascii="Verdana" w:hAnsi="Verdana"/>
                <w:b/>
                <w:sz w:val="22"/>
                <w:szCs w:val="22"/>
                <w:lang w:val="en-GB"/>
              </w:rPr>
              <w:t>Relatie</w:t>
            </w:r>
            <w:proofErr w:type="spellEnd"/>
          </w:p>
        </w:tc>
        <w:tc>
          <w:tcPr>
            <w:tcW w:w="5604" w:type="dxa"/>
            <w:gridSpan w:val="2"/>
            <w:shd w:val="clear" w:color="auto" w:fill="BFBFBF" w:themeFill="background1" w:themeFillShade="BF"/>
          </w:tcPr>
          <w:p w:rsidR="00A54D74" w:rsidRPr="00A54D74" w:rsidRDefault="00A54D74" w:rsidP="00A54D74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A54D74" w:rsidRPr="00213F1C" w:rsidTr="00395CE4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A54D74" w:rsidRDefault="00A54D74" w:rsidP="0027259B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R1</w:t>
            </w:r>
          </w:p>
        </w:tc>
        <w:tc>
          <w:tcPr>
            <w:tcW w:w="5604" w:type="dxa"/>
            <w:gridSpan w:val="2"/>
          </w:tcPr>
          <w:p w:rsidR="00A54D74" w:rsidRPr="00A54D74" w:rsidRDefault="00AE78FB" w:rsidP="00A54D74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User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GB"/>
              </w:rPr>
              <w:t>Use</w:t>
            </w:r>
            <w:r w:rsidR="00A54D74">
              <w:rPr>
                <w:rFonts w:ascii="Verdana" w:hAnsi="Verdana"/>
                <w:sz w:val="22"/>
                <w:szCs w:val="22"/>
                <w:lang w:val="en-GB"/>
              </w:rPr>
              <w:t>r_id</w:t>
            </w:r>
            <w:proofErr w:type="spellEnd"/>
            <w:r w:rsidR="00A54D74"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r w:rsidR="00A54D74" w:rsidRPr="00A54D74">
              <w:rPr>
                <w:rFonts w:ascii="Verdana" w:hAnsi="Verdana"/>
                <w:sz w:val="22"/>
                <w:szCs w:val="22"/>
                <w:lang w:val="en-GB"/>
              </w:rPr>
              <w:sym w:font="Wingdings" w:char="F0E0"/>
            </w:r>
            <w:r w:rsidR="00A54D74"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A54D74">
              <w:rPr>
                <w:rFonts w:ascii="Verdana" w:hAnsi="Verdana"/>
                <w:sz w:val="22"/>
                <w:szCs w:val="22"/>
                <w:lang w:val="en-GB"/>
              </w:rPr>
              <w:t>CursistCurus</w:t>
            </w:r>
            <w:proofErr w:type="spellEnd"/>
            <w:r w:rsidR="00A54D74"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A54D74">
              <w:rPr>
                <w:rFonts w:ascii="Verdana" w:hAnsi="Verdana"/>
                <w:sz w:val="22"/>
                <w:szCs w:val="22"/>
                <w:lang w:val="en-GB"/>
              </w:rPr>
              <w:t>User_id</w:t>
            </w:r>
            <w:proofErr w:type="spellEnd"/>
          </w:p>
        </w:tc>
      </w:tr>
      <w:tr w:rsidR="00A54D74" w:rsidRPr="00213F1C" w:rsidTr="00395CE4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A54D74" w:rsidRDefault="00A54D74" w:rsidP="0027259B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R2</w:t>
            </w:r>
          </w:p>
        </w:tc>
        <w:tc>
          <w:tcPr>
            <w:tcW w:w="5604" w:type="dxa"/>
            <w:gridSpan w:val="2"/>
          </w:tcPr>
          <w:p w:rsidR="00A54D74" w:rsidRDefault="00A54D74" w:rsidP="00A54D74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  <w:lang w:val="en-GB"/>
              </w:rPr>
              <w:t>Adres</w:t>
            </w:r>
            <w:proofErr w:type="spellEnd"/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GB"/>
              </w:rPr>
              <w:t>Adres_id</w:t>
            </w:r>
            <w:proofErr w:type="spellEnd"/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r w:rsidRPr="00A54D74">
              <w:rPr>
                <w:rFonts w:ascii="Verdana" w:hAnsi="Verdana"/>
                <w:sz w:val="22"/>
                <w:szCs w:val="22"/>
                <w:lang w:val="en-GB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 User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GB"/>
              </w:rPr>
              <w:t>Adres_id</w:t>
            </w:r>
            <w:proofErr w:type="spellEnd"/>
          </w:p>
        </w:tc>
      </w:tr>
    </w:tbl>
    <w:p w:rsidR="0027259B" w:rsidRPr="009A402E" w:rsidRDefault="0027259B" w:rsidP="0027259B">
      <w:pPr>
        <w:pStyle w:val="Geenregelafstand"/>
        <w:rPr>
          <w:rFonts w:ascii="Verdana" w:hAnsi="Verdana"/>
          <w:sz w:val="22"/>
          <w:szCs w:val="22"/>
          <w:lang w:val="en-GB"/>
        </w:rPr>
      </w:pPr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801"/>
        <w:gridCol w:w="2302"/>
        <w:gridCol w:w="3302"/>
      </w:tblGrid>
      <w:tr w:rsidR="0027259B" w:rsidRPr="00213F1C" w:rsidTr="00A5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9A402E" w:rsidRDefault="0027259B" w:rsidP="00794DA1">
            <w:pPr>
              <w:rPr>
                <w:lang w:val="en-GB"/>
              </w:rPr>
            </w:pPr>
          </w:p>
        </w:tc>
        <w:tc>
          <w:tcPr>
            <w:tcW w:w="2302" w:type="dxa"/>
          </w:tcPr>
          <w:p w:rsidR="0027259B" w:rsidRPr="009A402E" w:rsidRDefault="0027259B" w:rsidP="00794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302" w:type="dxa"/>
          </w:tcPr>
          <w:p w:rsidR="0027259B" w:rsidRPr="009A402E" w:rsidRDefault="0027259B" w:rsidP="00794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7259B" w:rsidRPr="0027259B" w:rsidTr="0079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9A402E" w:rsidRDefault="0027259B" w:rsidP="00794DA1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04" w:type="dxa"/>
            <w:gridSpan w:val="2"/>
          </w:tcPr>
          <w:p w:rsidR="0027259B" w:rsidRPr="0027259B" w:rsidRDefault="009A402E" w:rsidP="00794DA1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Adres</w:t>
            </w:r>
          </w:p>
        </w:tc>
      </w:tr>
      <w:tr w:rsidR="0027259B" w:rsidRPr="0027259B" w:rsidTr="0079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27259B" w:rsidRDefault="0027259B" w:rsidP="00794DA1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Definitie</w:t>
            </w:r>
          </w:p>
        </w:tc>
        <w:tc>
          <w:tcPr>
            <w:tcW w:w="5604" w:type="dxa"/>
            <w:gridSpan w:val="2"/>
          </w:tcPr>
          <w:p w:rsidR="0027259B" w:rsidRPr="0027259B" w:rsidRDefault="00A54D74" w:rsidP="00794DA1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Adresgegevens</w:t>
            </w:r>
            <w:r w:rsidR="0027259B" w:rsidRPr="0027259B">
              <w:rPr>
                <w:rFonts w:ascii="Verdana" w:hAnsi="Verdana"/>
                <w:sz w:val="22"/>
                <w:szCs w:val="22"/>
              </w:rPr>
              <w:t xml:space="preserve"> van een cursist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27259B" w:rsidRDefault="0027259B" w:rsidP="00794DA1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Attribuutnaam</w:t>
            </w:r>
          </w:p>
        </w:tc>
        <w:tc>
          <w:tcPr>
            <w:tcW w:w="2302" w:type="dxa"/>
            <w:shd w:val="clear" w:color="auto" w:fill="BFBFBF" w:themeFill="background1" w:themeFillShade="BF"/>
          </w:tcPr>
          <w:p w:rsidR="0027259B" w:rsidRPr="0027259B" w:rsidRDefault="0027259B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Datatype</w:t>
            </w:r>
          </w:p>
        </w:tc>
        <w:tc>
          <w:tcPr>
            <w:tcW w:w="3302" w:type="dxa"/>
            <w:shd w:val="clear" w:color="auto" w:fill="BFBFBF" w:themeFill="background1" w:themeFillShade="BF"/>
          </w:tcPr>
          <w:p w:rsidR="0027259B" w:rsidRPr="0027259B" w:rsidRDefault="0027259B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9A402E" w:rsidP="00794DA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Adres_id</w:t>
            </w:r>
            <w:proofErr w:type="spellEnd"/>
          </w:p>
        </w:tc>
        <w:tc>
          <w:tcPr>
            <w:tcW w:w="2302" w:type="dxa"/>
          </w:tcPr>
          <w:p w:rsidR="0027259B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302" w:type="dxa"/>
          </w:tcPr>
          <w:p w:rsidR="0027259B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Auto increment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9A402E" w:rsidP="00794DA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Adres</w:t>
            </w:r>
          </w:p>
        </w:tc>
        <w:tc>
          <w:tcPr>
            <w:tcW w:w="2302" w:type="dxa"/>
          </w:tcPr>
          <w:p w:rsidR="0027259B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Verdana" w:hAnsi="Verdana"/>
                <w:sz w:val="22"/>
                <w:szCs w:val="22"/>
              </w:rPr>
              <w:t>Varchar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(</w:t>
            </w:r>
            <w:proofErr w:type="gramEnd"/>
            <w:r>
              <w:rPr>
                <w:rFonts w:ascii="Verdana" w:hAnsi="Verdana"/>
                <w:sz w:val="22"/>
                <w:szCs w:val="22"/>
              </w:rPr>
              <w:t>64)</w:t>
            </w:r>
          </w:p>
        </w:tc>
        <w:tc>
          <w:tcPr>
            <w:tcW w:w="3302" w:type="dxa"/>
          </w:tcPr>
          <w:p w:rsidR="0027259B" w:rsidRPr="0027259B" w:rsidRDefault="009A402E" w:rsidP="009A402E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Straatnaam + huisnummer gebruiker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9A402E" w:rsidP="00794DA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Postcode</w:t>
            </w:r>
          </w:p>
        </w:tc>
        <w:tc>
          <w:tcPr>
            <w:tcW w:w="2302" w:type="dxa"/>
          </w:tcPr>
          <w:p w:rsidR="0027259B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Verdana" w:hAnsi="Verdana"/>
                <w:sz w:val="22"/>
                <w:szCs w:val="22"/>
              </w:rPr>
              <w:t>Varchar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(</w:t>
            </w:r>
            <w:proofErr w:type="gramEnd"/>
            <w:r>
              <w:rPr>
                <w:rFonts w:ascii="Verdana" w:hAnsi="Verdana"/>
                <w:sz w:val="22"/>
                <w:szCs w:val="22"/>
              </w:rPr>
              <w:t>6)</w:t>
            </w:r>
          </w:p>
        </w:tc>
        <w:tc>
          <w:tcPr>
            <w:tcW w:w="3302" w:type="dxa"/>
          </w:tcPr>
          <w:p w:rsidR="0027259B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Postcode gebruiker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9A402E" w:rsidP="00794DA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Woonplaats</w:t>
            </w:r>
          </w:p>
        </w:tc>
        <w:tc>
          <w:tcPr>
            <w:tcW w:w="2302" w:type="dxa"/>
          </w:tcPr>
          <w:p w:rsidR="0027259B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Verdana" w:hAnsi="Verdana"/>
                <w:sz w:val="22"/>
                <w:szCs w:val="22"/>
              </w:rPr>
              <w:t>Varchar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(</w:t>
            </w:r>
            <w:proofErr w:type="gramEnd"/>
            <w:r>
              <w:rPr>
                <w:rFonts w:ascii="Verdana" w:hAnsi="Verdana"/>
                <w:sz w:val="22"/>
                <w:szCs w:val="22"/>
              </w:rPr>
              <w:t>32)</w:t>
            </w:r>
          </w:p>
        </w:tc>
        <w:tc>
          <w:tcPr>
            <w:tcW w:w="3302" w:type="dxa"/>
          </w:tcPr>
          <w:p w:rsidR="0027259B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Woonplaats gebruiker</w:t>
            </w:r>
          </w:p>
        </w:tc>
      </w:tr>
      <w:tr w:rsidR="00A54D74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A54D74" w:rsidRPr="00A54D74" w:rsidRDefault="00A54D74" w:rsidP="00A54D74">
            <w:pPr>
              <w:pStyle w:val="Geenregelafstand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proofErr w:type="spellStart"/>
            <w:r w:rsidRPr="00A54D74">
              <w:rPr>
                <w:rFonts w:ascii="Verdana" w:hAnsi="Verdana"/>
                <w:b/>
                <w:sz w:val="22"/>
                <w:szCs w:val="22"/>
                <w:lang w:val="en-GB"/>
              </w:rPr>
              <w:t>Relatie</w:t>
            </w:r>
            <w:proofErr w:type="spellEnd"/>
          </w:p>
        </w:tc>
        <w:tc>
          <w:tcPr>
            <w:tcW w:w="5604" w:type="dxa"/>
            <w:gridSpan w:val="2"/>
            <w:shd w:val="clear" w:color="auto" w:fill="BFBFBF" w:themeFill="background1" w:themeFillShade="BF"/>
          </w:tcPr>
          <w:p w:rsidR="00A54D74" w:rsidRPr="00A54D74" w:rsidRDefault="00A54D74" w:rsidP="00A54D74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A54D74" w:rsidRPr="00213F1C" w:rsidTr="00084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A54D74" w:rsidRDefault="00A54D74" w:rsidP="00A54D74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R1</w:t>
            </w:r>
          </w:p>
        </w:tc>
        <w:tc>
          <w:tcPr>
            <w:tcW w:w="5604" w:type="dxa"/>
            <w:gridSpan w:val="2"/>
          </w:tcPr>
          <w:p w:rsidR="00A54D74" w:rsidRPr="00A54D74" w:rsidRDefault="00A54D74" w:rsidP="00A54D74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  <w:lang w:val="en-GB"/>
              </w:rPr>
              <w:t>Adres</w:t>
            </w:r>
            <w:proofErr w:type="spellEnd"/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GB"/>
              </w:rPr>
              <w:t>Adres_id</w:t>
            </w:r>
            <w:proofErr w:type="spellEnd"/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r w:rsidRPr="00A54D74">
              <w:rPr>
                <w:rFonts w:ascii="Verdana" w:hAnsi="Verdana"/>
                <w:sz w:val="22"/>
                <w:szCs w:val="22"/>
                <w:lang w:val="en-GB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 User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GB"/>
              </w:rPr>
              <w:t>Adres_id</w:t>
            </w:r>
            <w:proofErr w:type="spellEnd"/>
          </w:p>
        </w:tc>
      </w:tr>
    </w:tbl>
    <w:p w:rsidR="0027259B" w:rsidRPr="00A54D74" w:rsidRDefault="0027259B" w:rsidP="0027259B">
      <w:pPr>
        <w:rPr>
          <w:lang w:val="en-GB"/>
        </w:rPr>
      </w:pPr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801"/>
        <w:gridCol w:w="2302"/>
        <w:gridCol w:w="3302"/>
      </w:tblGrid>
      <w:tr w:rsidR="0027259B" w:rsidRPr="00213F1C" w:rsidTr="00A5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A54D74" w:rsidRDefault="0027259B" w:rsidP="00794DA1">
            <w:pPr>
              <w:rPr>
                <w:lang w:val="en-GB"/>
              </w:rPr>
            </w:pPr>
          </w:p>
        </w:tc>
        <w:tc>
          <w:tcPr>
            <w:tcW w:w="2302" w:type="dxa"/>
          </w:tcPr>
          <w:p w:rsidR="0027259B" w:rsidRPr="00A54D74" w:rsidRDefault="0027259B" w:rsidP="00794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302" w:type="dxa"/>
          </w:tcPr>
          <w:p w:rsidR="0027259B" w:rsidRPr="00A54D74" w:rsidRDefault="0027259B" w:rsidP="00794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7259B" w:rsidRPr="0027259B" w:rsidTr="0079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A54D74" w:rsidRDefault="0027259B" w:rsidP="00794DA1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04" w:type="dxa"/>
            <w:gridSpan w:val="2"/>
          </w:tcPr>
          <w:p w:rsidR="0027259B" w:rsidRPr="0027259B" w:rsidRDefault="009A402E" w:rsidP="00794DA1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Cursus</w:t>
            </w:r>
          </w:p>
        </w:tc>
      </w:tr>
      <w:tr w:rsidR="0027259B" w:rsidRPr="0027259B" w:rsidTr="0079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27259B" w:rsidRDefault="0027259B" w:rsidP="00794DA1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Definitie</w:t>
            </w:r>
          </w:p>
        </w:tc>
        <w:tc>
          <w:tcPr>
            <w:tcW w:w="5604" w:type="dxa"/>
            <w:gridSpan w:val="2"/>
          </w:tcPr>
          <w:p w:rsidR="0027259B" w:rsidRPr="0027259B" w:rsidRDefault="009A402E" w:rsidP="00794DA1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Voor de verschillende cursussen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27259B" w:rsidRDefault="0027259B" w:rsidP="00794DA1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Attribuutnaam</w:t>
            </w:r>
          </w:p>
        </w:tc>
        <w:tc>
          <w:tcPr>
            <w:tcW w:w="2302" w:type="dxa"/>
            <w:shd w:val="clear" w:color="auto" w:fill="BFBFBF" w:themeFill="background1" w:themeFillShade="BF"/>
          </w:tcPr>
          <w:p w:rsidR="0027259B" w:rsidRPr="0027259B" w:rsidRDefault="0027259B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Datatype</w:t>
            </w:r>
          </w:p>
        </w:tc>
        <w:tc>
          <w:tcPr>
            <w:tcW w:w="3302" w:type="dxa"/>
            <w:shd w:val="clear" w:color="auto" w:fill="BFBFBF" w:themeFill="background1" w:themeFillShade="BF"/>
          </w:tcPr>
          <w:p w:rsidR="0027259B" w:rsidRPr="0027259B" w:rsidRDefault="0027259B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9A402E" w:rsidP="00794DA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Cursus_id</w:t>
            </w:r>
            <w:proofErr w:type="spellEnd"/>
          </w:p>
        </w:tc>
        <w:tc>
          <w:tcPr>
            <w:tcW w:w="2302" w:type="dxa"/>
          </w:tcPr>
          <w:p w:rsidR="0027259B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302" w:type="dxa"/>
          </w:tcPr>
          <w:p w:rsidR="0027259B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Auto increment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9A402E" w:rsidP="00794DA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Begindatum</w:t>
            </w:r>
          </w:p>
        </w:tc>
        <w:tc>
          <w:tcPr>
            <w:tcW w:w="2302" w:type="dxa"/>
          </w:tcPr>
          <w:p w:rsidR="0027259B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Date</w:t>
            </w:r>
          </w:p>
        </w:tc>
        <w:tc>
          <w:tcPr>
            <w:tcW w:w="3302" w:type="dxa"/>
          </w:tcPr>
          <w:p w:rsidR="0027259B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Begindatum cursus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9A402E" w:rsidP="00794DA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Einddatum</w:t>
            </w:r>
          </w:p>
        </w:tc>
        <w:tc>
          <w:tcPr>
            <w:tcW w:w="2302" w:type="dxa"/>
          </w:tcPr>
          <w:p w:rsidR="0027259B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Date</w:t>
            </w:r>
          </w:p>
        </w:tc>
        <w:tc>
          <w:tcPr>
            <w:tcW w:w="3302" w:type="dxa"/>
          </w:tcPr>
          <w:p w:rsidR="0027259B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Einddatum cursus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9A402E" w:rsidP="00794DA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Soort_id</w:t>
            </w:r>
            <w:proofErr w:type="spellEnd"/>
          </w:p>
        </w:tc>
        <w:tc>
          <w:tcPr>
            <w:tcW w:w="2302" w:type="dxa"/>
          </w:tcPr>
          <w:p w:rsidR="0027259B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302" w:type="dxa"/>
          </w:tcPr>
          <w:p w:rsidR="0027259B" w:rsidRPr="0027259B" w:rsidRDefault="009A402E" w:rsidP="009A402E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Foreign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key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van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SoortCursus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tabel</w:t>
            </w:r>
          </w:p>
        </w:tc>
      </w:tr>
      <w:tr w:rsidR="00A54D74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A54D74" w:rsidRPr="00A54D74" w:rsidRDefault="00A54D74" w:rsidP="00A54D74">
            <w:pPr>
              <w:pStyle w:val="Geenregelafstand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proofErr w:type="spellStart"/>
            <w:r w:rsidRPr="00A54D74">
              <w:rPr>
                <w:rFonts w:ascii="Verdana" w:hAnsi="Verdana"/>
                <w:b/>
                <w:sz w:val="22"/>
                <w:szCs w:val="22"/>
                <w:lang w:val="en-GB"/>
              </w:rPr>
              <w:t>Relatie</w:t>
            </w:r>
            <w:proofErr w:type="spellEnd"/>
          </w:p>
        </w:tc>
        <w:tc>
          <w:tcPr>
            <w:tcW w:w="5604" w:type="dxa"/>
            <w:gridSpan w:val="2"/>
            <w:shd w:val="clear" w:color="auto" w:fill="BFBFBF" w:themeFill="background1" w:themeFillShade="BF"/>
          </w:tcPr>
          <w:p w:rsidR="00A54D74" w:rsidRPr="00A54D74" w:rsidRDefault="00A54D74" w:rsidP="00A54D74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A54D74" w:rsidRPr="0027259B" w:rsidTr="00920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A54D74" w:rsidRDefault="007B0280" w:rsidP="00A54D74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R1</w:t>
            </w:r>
          </w:p>
        </w:tc>
        <w:tc>
          <w:tcPr>
            <w:tcW w:w="5604" w:type="dxa"/>
            <w:gridSpan w:val="2"/>
          </w:tcPr>
          <w:p w:rsidR="00A54D74" w:rsidRDefault="007B0280" w:rsidP="007B0280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Cursus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Cursus_id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7B0280">
              <w:rPr>
                <w:rFonts w:ascii="Verdana" w:hAnsi="Verdana"/>
                <w:sz w:val="22"/>
                <w:szCs w:val="22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CursistCursus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Cursus_id</w:t>
            </w:r>
            <w:proofErr w:type="spellEnd"/>
          </w:p>
        </w:tc>
      </w:tr>
      <w:tr w:rsidR="007B0280" w:rsidRPr="0027259B" w:rsidTr="00920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7B0280" w:rsidRDefault="007B0280" w:rsidP="00A54D74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R2</w:t>
            </w:r>
          </w:p>
        </w:tc>
        <w:tc>
          <w:tcPr>
            <w:tcW w:w="5604" w:type="dxa"/>
            <w:gridSpan w:val="2"/>
          </w:tcPr>
          <w:p w:rsidR="007B0280" w:rsidRDefault="007B0280" w:rsidP="007B0280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SoortCursus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Soort_id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7B0280">
              <w:rPr>
                <w:rFonts w:ascii="Verdana" w:hAnsi="Verdana"/>
                <w:sz w:val="22"/>
                <w:szCs w:val="22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</w:rPr>
              <w:t xml:space="preserve"> Cursus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Soort_id</w:t>
            </w:r>
            <w:proofErr w:type="spellEnd"/>
          </w:p>
        </w:tc>
      </w:tr>
    </w:tbl>
    <w:p w:rsidR="0027259B" w:rsidRDefault="0027259B" w:rsidP="0027259B"/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799"/>
        <w:gridCol w:w="1876"/>
        <w:gridCol w:w="3720"/>
      </w:tblGrid>
      <w:tr w:rsidR="009A402E" w:rsidTr="00A5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Default="009A402E" w:rsidP="00794DA1"/>
        </w:tc>
        <w:tc>
          <w:tcPr>
            <w:tcW w:w="1877" w:type="dxa"/>
          </w:tcPr>
          <w:p w:rsidR="009A402E" w:rsidRDefault="009A402E" w:rsidP="00794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7" w:type="dxa"/>
          </w:tcPr>
          <w:p w:rsidR="009A402E" w:rsidRDefault="009A402E" w:rsidP="00794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02E" w:rsidRPr="0027259B" w:rsidTr="0079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27259B" w:rsidRDefault="009A402E" w:rsidP="00794DA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604" w:type="dxa"/>
            <w:gridSpan w:val="2"/>
          </w:tcPr>
          <w:p w:rsidR="009A402E" w:rsidRPr="0027259B" w:rsidRDefault="009A402E" w:rsidP="00794DA1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SoortCursus</w:t>
            </w:r>
            <w:proofErr w:type="spellEnd"/>
          </w:p>
        </w:tc>
      </w:tr>
      <w:tr w:rsidR="009A402E" w:rsidRPr="0027259B" w:rsidTr="0079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27259B" w:rsidRDefault="009A402E" w:rsidP="00794DA1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Definitie</w:t>
            </w:r>
          </w:p>
        </w:tc>
        <w:tc>
          <w:tcPr>
            <w:tcW w:w="5604" w:type="dxa"/>
            <w:gridSpan w:val="2"/>
          </w:tcPr>
          <w:p w:rsidR="009A402E" w:rsidRPr="0027259B" w:rsidRDefault="007B0280" w:rsidP="00794DA1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Soorten cursussen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27259B" w:rsidRDefault="009A402E" w:rsidP="00794DA1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Attribuutnaam</w:t>
            </w:r>
          </w:p>
        </w:tc>
        <w:tc>
          <w:tcPr>
            <w:tcW w:w="1877" w:type="dxa"/>
            <w:shd w:val="clear" w:color="auto" w:fill="BFBFBF" w:themeFill="background1" w:themeFillShade="BF"/>
          </w:tcPr>
          <w:p w:rsidR="009A402E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Datatype</w:t>
            </w:r>
          </w:p>
        </w:tc>
        <w:tc>
          <w:tcPr>
            <w:tcW w:w="3727" w:type="dxa"/>
            <w:shd w:val="clear" w:color="auto" w:fill="BFBFBF" w:themeFill="background1" w:themeFillShade="BF"/>
          </w:tcPr>
          <w:p w:rsidR="009A402E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27259B" w:rsidRDefault="009A402E" w:rsidP="00794DA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Soort_id</w:t>
            </w:r>
            <w:proofErr w:type="spellEnd"/>
          </w:p>
        </w:tc>
        <w:tc>
          <w:tcPr>
            <w:tcW w:w="1877" w:type="dxa"/>
          </w:tcPr>
          <w:p w:rsidR="009A402E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727" w:type="dxa"/>
          </w:tcPr>
          <w:p w:rsidR="009A402E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Auto increment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27259B" w:rsidRDefault="009A402E" w:rsidP="00794DA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Cursussoort</w:t>
            </w:r>
          </w:p>
        </w:tc>
        <w:tc>
          <w:tcPr>
            <w:tcW w:w="1877" w:type="dxa"/>
          </w:tcPr>
          <w:p w:rsidR="009A402E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Verdana" w:hAnsi="Verdana"/>
                <w:sz w:val="22"/>
                <w:szCs w:val="22"/>
              </w:rPr>
              <w:t>Varchar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(</w:t>
            </w:r>
            <w:proofErr w:type="gramEnd"/>
            <w:r>
              <w:rPr>
                <w:rFonts w:ascii="Verdana" w:hAnsi="Verdana"/>
                <w:sz w:val="22"/>
                <w:szCs w:val="22"/>
              </w:rPr>
              <w:t>32)</w:t>
            </w:r>
          </w:p>
        </w:tc>
        <w:tc>
          <w:tcPr>
            <w:tcW w:w="3727" w:type="dxa"/>
          </w:tcPr>
          <w:p w:rsidR="009A402E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Naam van de cur</w:t>
            </w:r>
            <w:r w:rsidR="00AE78FB">
              <w:rPr>
                <w:rFonts w:ascii="Verdana" w:hAnsi="Verdana"/>
                <w:sz w:val="22"/>
                <w:szCs w:val="22"/>
              </w:rPr>
              <w:t>s</w:t>
            </w:r>
            <w:r>
              <w:rPr>
                <w:rFonts w:ascii="Verdana" w:hAnsi="Verdana"/>
                <w:sz w:val="22"/>
                <w:szCs w:val="22"/>
              </w:rPr>
              <w:t>us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27259B" w:rsidRDefault="009A402E" w:rsidP="00794DA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Prijs</w:t>
            </w:r>
          </w:p>
        </w:tc>
        <w:tc>
          <w:tcPr>
            <w:tcW w:w="1877" w:type="dxa"/>
          </w:tcPr>
          <w:p w:rsidR="009A402E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727" w:type="dxa"/>
          </w:tcPr>
          <w:p w:rsidR="009A402E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Prijs van de cur</w:t>
            </w:r>
            <w:r w:rsidR="00AE78FB">
              <w:rPr>
                <w:rFonts w:ascii="Verdana" w:hAnsi="Verdana"/>
                <w:sz w:val="22"/>
                <w:szCs w:val="22"/>
              </w:rPr>
              <w:t>s</w:t>
            </w:r>
            <w:r>
              <w:rPr>
                <w:rFonts w:ascii="Verdana" w:hAnsi="Verdana"/>
                <w:sz w:val="22"/>
                <w:szCs w:val="22"/>
              </w:rPr>
              <w:t>us</w:t>
            </w:r>
          </w:p>
        </w:tc>
      </w:tr>
      <w:tr w:rsidR="00A54D74" w:rsidRPr="0027259B" w:rsidTr="007B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A54D74" w:rsidRPr="00A54D74" w:rsidRDefault="00A54D74" w:rsidP="00A54D74">
            <w:pPr>
              <w:pStyle w:val="Geenregelafstand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proofErr w:type="spellStart"/>
            <w:r w:rsidRPr="00A54D74">
              <w:rPr>
                <w:rFonts w:ascii="Verdana" w:hAnsi="Verdana"/>
                <w:b/>
                <w:sz w:val="22"/>
                <w:szCs w:val="22"/>
                <w:lang w:val="en-GB"/>
              </w:rPr>
              <w:t>Relatie</w:t>
            </w:r>
            <w:proofErr w:type="spellEnd"/>
          </w:p>
        </w:tc>
        <w:tc>
          <w:tcPr>
            <w:tcW w:w="5604" w:type="dxa"/>
            <w:gridSpan w:val="2"/>
            <w:shd w:val="clear" w:color="auto" w:fill="BFBFBF" w:themeFill="background1" w:themeFillShade="BF"/>
          </w:tcPr>
          <w:p w:rsidR="00A54D74" w:rsidRPr="0027259B" w:rsidRDefault="00A54D74" w:rsidP="007B0280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7B0280" w:rsidRPr="0027259B" w:rsidTr="00B34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7B0280" w:rsidRPr="0027259B" w:rsidRDefault="007B0280" w:rsidP="00A54D74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R1</w:t>
            </w:r>
          </w:p>
        </w:tc>
        <w:tc>
          <w:tcPr>
            <w:tcW w:w="5604" w:type="dxa"/>
            <w:gridSpan w:val="2"/>
          </w:tcPr>
          <w:p w:rsidR="007B0280" w:rsidRPr="0027259B" w:rsidRDefault="007B0280" w:rsidP="00A54D74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SoortCursus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Soort_id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7B0280">
              <w:rPr>
                <w:rFonts w:ascii="Verdana" w:hAnsi="Verdana"/>
                <w:sz w:val="22"/>
                <w:szCs w:val="22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</w:rPr>
              <w:t xml:space="preserve"> Cursus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Soort_id</w:t>
            </w:r>
            <w:proofErr w:type="spellEnd"/>
          </w:p>
        </w:tc>
      </w:tr>
      <w:tr w:rsidR="007B0280" w:rsidRPr="0027259B" w:rsidTr="00104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7B0280" w:rsidRPr="0027259B" w:rsidRDefault="007B0280" w:rsidP="00A54D74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R2</w:t>
            </w:r>
          </w:p>
        </w:tc>
        <w:tc>
          <w:tcPr>
            <w:tcW w:w="5604" w:type="dxa"/>
            <w:gridSpan w:val="2"/>
          </w:tcPr>
          <w:p w:rsidR="007B0280" w:rsidRPr="0027259B" w:rsidRDefault="007B0280" w:rsidP="00A54D74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SoortCursus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Soort_id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7B0280">
              <w:rPr>
                <w:rFonts w:ascii="Verdana" w:hAnsi="Verdana"/>
                <w:sz w:val="22"/>
                <w:szCs w:val="22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</w:rPr>
              <w:t xml:space="preserve"> Schip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Soort_id</w:t>
            </w:r>
            <w:proofErr w:type="spellEnd"/>
          </w:p>
        </w:tc>
      </w:tr>
    </w:tbl>
    <w:p w:rsidR="0027259B" w:rsidRDefault="0027259B" w:rsidP="0027259B"/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801"/>
        <w:gridCol w:w="1877"/>
        <w:gridCol w:w="3727"/>
      </w:tblGrid>
      <w:tr w:rsidR="009A402E" w:rsidTr="00A5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Default="009A402E" w:rsidP="00794DA1"/>
        </w:tc>
        <w:tc>
          <w:tcPr>
            <w:tcW w:w="1877" w:type="dxa"/>
          </w:tcPr>
          <w:p w:rsidR="009A402E" w:rsidRDefault="009A402E" w:rsidP="00794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7" w:type="dxa"/>
          </w:tcPr>
          <w:p w:rsidR="009A402E" w:rsidRDefault="009A402E" w:rsidP="00794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02E" w:rsidRPr="0027259B" w:rsidTr="0079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27259B" w:rsidRDefault="009A402E" w:rsidP="00794DA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604" w:type="dxa"/>
            <w:gridSpan w:val="2"/>
          </w:tcPr>
          <w:p w:rsidR="009A402E" w:rsidRPr="0027259B" w:rsidRDefault="009A402E" w:rsidP="00794DA1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CursistCursus</w:t>
            </w:r>
            <w:proofErr w:type="spellEnd"/>
          </w:p>
        </w:tc>
      </w:tr>
      <w:tr w:rsidR="009A402E" w:rsidRPr="0027259B" w:rsidTr="0079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27259B" w:rsidRDefault="009A402E" w:rsidP="00794DA1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Definitie</w:t>
            </w:r>
          </w:p>
        </w:tc>
        <w:tc>
          <w:tcPr>
            <w:tcW w:w="5604" w:type="dxa"/>
            <w:gridSpan w:val="2"/>
          </w:tcPr>
          <w:p w:rsidR="009A402E" w:rsidRPr="0027259B" w:rsidRDefault="007B0280" w:rsidP="00794DA1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Verbinding tussen Cursist en cursus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27259B" w:rsidRDefault="009A402E" w:rsidP="00794DA1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Attribuutnaam</w:t>
            </w:r>
          </w:p>
        </w:tc>
        <w:tc>
          <w:tcPr>
            <w:tcW w:w="1877" w:type="dxa"/>
            <w:shd w:val="clear" w:color="auto" w:fill="BFBFBF" w:themeFill="background1" w:themeFillShade="BF"/>
          </w:tcPr>
          <w:p w:rsidR="009A402E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Datatype</w:t>
            </w:r>
          </w:p>
        </w:tc>
        <w:tc>
          <w:tcPr>
            <w:tcW w:w="3727" w:type="dxa"/>
            <w:shd w:val="clear" w:color="auto" w:fill="BFBFBF" w:themeFill="background1" w:themeFillShade="BF"/>
          </w:tcPr>
          <w:p w:rsidR="009A402E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9A402E" w:rsidRPr="00213F1C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27259B" w:rsidRDefault="009A402E" w:rsidP="00794DA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Cursus_id</w:t>
            </w:r>
            <w:proofErr w:type="spellEnd"/>
          </w:p>
        </w:tc>
        <w:tc>
          <w:tcPr>
            <w:tcW w:w="1877" w:type="dxa"/>
          </w:tcPr>
          <w:p w:rsidR="009A402E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727" w:type="dxa"/>
          </w:tcPr>
          <w:p w:rsidR="009A402E" w:rsidRPr="009A402E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 w:rsidRPr="009A402E">
              <w:rPr>
                <w:rFonts w:ascii="Verdana" w:hAnsi="Verdana"/>
                <w:sz w:val="22"/>
                <w:szCs w:val="22"/>
                <w:lang w:val="en-GB"/>
              </w:rPr>
              <w:t xml:space="preserve">Foreign key van Cursus </w:t>
            </w:r>
            <w:proofErr w:type="spellStart"/>
            <w:r w:rsidRPr="009A402E">
              <w:rPr>
                <w:rFonts w:ascii="Verdana" w:hAnsi="Verdana"/>
                <w:sz w:val="22"/>
                <w:szCs w:val="22"/>
                <w:lang w:val="en-GB"/>
              </w:rPr>
              <w:t>tabel</w:t>
            </w:r>
            <w:proofErr w:type="spellEnd"/>
          </w:p>
        </w:tc>
      </w:tr>
      <w:tr w:rsidR="009A402E" w:rsidRPr="00213F1C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9A402E" w:rsidRDefault="00A54D74" w:rsidP="00794DA1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  <w:lang w:val="en-GB"/>
              </w:rPr>
              <w:t>User_id</w:t>
            </w:r>
            <w:proofErr w:type="spellEnd"/>
          </w:p>
        </w:tc>
        <w:tc>
          <w:tcPr>
            <w:tcW w:w="1877" w:type="dxa"/>
          </w:tcPr>
          <w:p w:rsidR="009A402E" w:rsidRPr="009A402E" w:rsidRDefault="00A54D74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  <w:lang w:val="en-GB"/>
              </w:rPr>
              <w:t>Int</w:t>
            </w:r>
            <w:proofErr w:type="spellEnd"/>
          </w:p>
        </w:tc>
        <w:tc>
          <w:tcPr>
            <w:tcW w:w="3727" w:type="dxa"/>
          </w:tcPr>
          <w:p w:rsidR="009A402E" w:rsidRPr="009A402E" w:rsidRDefault="00A54D74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Foreign key van User table</w:t>
            </w:r>
          </w:p>
        </w:tc>
      </w:tr>
      <w:tr w:rsidR="007B0280" w:rsidRPr="009A402E" w:rsidTr="007B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7B0280" w:rsidRPr="00A54D74" w:rsidRDefault="007B0280" w:rsidP="007B0280">
            <w:pPr>
              <w:pStyle w:val="Geenregelafstand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proofErr w:type="spellStart"/>
            <w:r w:rsidRPr="00A54D74">
              <w:rPr>
                <w:rFonts w:ascii="Verdana" w:hAnsi="Verdana"/>
                <w:b/>
                <w:sz w:val="22"/>
                <w:szCs w:val="22"/>
                <w:lang w:val="en-GB"/>
              </w:rPr>
              <w:t>Relatie</w:t>
            </w:r>
            <w:proofErr w:type="spellEnd"/>
          </w:p>
        </w:tc>
        <w:tc>
          <w:tcPr>
            <w:tcW w:w="5604" w:type="dxa"/>
            <w:gridSpan w:val="2"/>
            <w:shd w:val="clear" w:color="auto" w:fill="BFBFBF" w:themeFill="background1" w:themeFillShade="BF"/>
          </w:tcPr>
          <w:p w:rsidR="007B0280" w:rsidRPr="009A402E" w:rsidRDefault="007B0280" w:rsidP="007B0280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7B0280" w:rsidRPr="009A402E" w:rsidTr="00D10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7B0280" w:rsidRPr="009A402E" w:rsidRDefault="007B0280" w:rsidP="007B0280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R1</w:t>
            </w:r>
          </w:p>
        </w:tc>
        <w:tc>
          <w:tcPr>
            <w:tcW w:w="5604" w:type="dxa"/>
            <w:gridSpan w:val="2"/>
          </w:tcPr>
          <w:p w:rsidR="007B0280" w:rsidRPr="009A402E" w:rsidRDefault="007B0280" w:rsidP="007B0280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Cursus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Cursus_id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7B0280">
              <w:rPr>
                <w:rFonts w:ascii="Verdana" w:hAnsi="Verdana"/>
                <w:sz w:val="22"/>
                <w:szCs w:val="22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CursistCursus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Cursus_id</w:t>
            </w:r>
            <w:proofErr w:type="spellEnd"/>
          </w:p>
        </w:tc>
      </w:tr>
      <w:tr w:rsidR="007B0280" w:rsidRPr="00213F1C" w:rsidTr="00D10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7B0280" w:rsidRPr="009A402E" w:rsidRDefault="007B0280" w:rsidP="007B0280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R2</w:t>
            </w:r>
          </w:p>
        </w:tc>
        <w:tc>
          <w:tcPr>
            <w:tcW w:w="5604" w:type="dxa"/>
            <w:gridSpan w:val="2"/>
          </w:tcPr>
          <w:p w:rsidR="007B0280" w:rsidRPr="009A402E" w:rsidRDefault="00AE78FB" w:rsidP="007B0280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User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GB"/>
              </w:rPr>
              <w:t>Use</w:t>
            </w:r>
            <w:r w:rsidR="007B0280">
              <w:rPr>
                <w:rFonts w:ascii="Verdana" w:hAnsi="Verdana"/>
                <w:sz w:val="22"/>
                <w:szCs w:val="22"/>
                <w:lang w:val="en-GB"/>
              </w:rPr>
              <w:t>r_id</w:t>
            </w:r>
            <w:proofErr w:type="spellEnd"/>
            <w:r w:rsidR="007B0280"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r w:rsidR="007B0280" w:rsidRPr="00A54D74">
              <w:rPr>
                <w:rFonts w:ascii="Verdana" w:hAnsi="Verdana"/>
                <w:sz w:val="22"/>
                <w:szCs w:val="22"/>
                <w:lang w:val="en-GB"/>
              </w:rPr>
              <w:sym w:font="Wingdings" w:char="F0E0"/>
            </w:r>
            <w:r w:rsidR="007B0280"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7B0280">
              <w:rPr>
                <w:rFonts w:ascii="Verdana" w:hAnsi="Verdana"/>
                <w:sz w:val="22"/>
                <w:szCs w:val="22"/>
                <w:lang w:val="en-GB"/>
              </w:rPr>
              <w:t>CursistCurus</w:t>
            </w:r>
            <w:proofErr w:type="spellEnd"/>
            <w:r w:rsidR="007B0280"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7B0280">
              <w:rPr>
                <w:rFonts w:ascii="Verdana" w:hAnsi="Verdana"/>
                <w:sz w:val="22"/>
                <w:szCs w:val="22"/>
                <w:lang w:val="en-GB"/>
              </w:rPr>
              <w:t>User_id</w:t>
            </w:r>
            <w:proofErr w:type="spellEnd"/>
          </w:p>
        </w:tc>
      </w:tr>
    </w:tbl>
    <w:p w:rsidR="009A402E" w:rsidRPr="009A402E" w:rsidRDefault="009A402E" w:rsidP="0027259B">
      <w:pPr>
        <w:rPr>
          <w:lang w:val="en-GB"/>
        </w:rPr>
      </w:pPr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801"/>
        <w:gridCol w:w="2019"/>
        <w:gridCol w:w="3585"/>
      </w:tblGrid>
      <w:tr w:rsidR="009A402E" w:rsidRPr="00213F1C" w:rsidTr="00A5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9A402E" w:rsidRDefault="009A402E" w:rsidP="00794DA1">
            <w:pPr>
              <w:rPr>
                <w:lang w:val="en-GB"/>
              </w:rPr>
            </w:pPr>
          </w:p>
        </w:tc>
        <w:tc>
          <w:tcPr>
            <w:tcW w:w="2019" w:type="dxa"/>
          </w:tcPr>
          <w:p w:rsidR="009A402E" w:rsidRPr="009A402E" w:rsidRDefault="009A402E" w:rsidP="00794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585" w:type="dxa"/>
          </w:tcPr>
          <w:p w:rsidR="009A402E" w:rsidRPr="009A402E" w:rsidRDefault="009A402E" w:rsidP="00794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A402E" w:rsidRPr="0027259B" w:rsidTr="0079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9A402E" w:rsidRDefault="009A402E" w:rsidP="00794DA1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04" w:type="dxa"/>
            <w:gridSpan w:val="2"/>
          </w:tcPr>
          <w:p w:rsidR="009A402E" w:rsidRPr="0027259B" w:rsidRDefault="00A54D74" w:rsidP="00794DA1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Schip</w:t>
            </w:r>
          </w:p>
        </w:tc>
      </w:tr>
      <w:tr w:rsidR="009A402E" w:rsidRPr="0027259B" w:rsidTr="0079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27259B" w:rsidRDefault="009A402E" w:rsidP="00794DA1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Definitie</w:t>
            </w:r>
          </w:p>
        </w:tc>
        <w:tc>
          <w:tcPr>
            <w:tcW w:w="5604" w:type="dxa"/>
            <w:gridSpan w:val="2"/>
          </w:tcPr>
          <w:p w:rsidR="009A402E" w:rsidRPr="0027259B" w:rsidRDefault="007B0280" w:rsidP="00794DA1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Bijhouden van de verschillende schepen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27259B" w:rsidRDefault="009A402E" w:rsidP="00794DA1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Attribuutnaam</w:t>
            </w:r>
          </w:p>
        </w:tc>
        <w:tc>
          <w:tcPr>
            <w:tcW w:w="2019" w:type="dxa"/>
            <w:shd w:val="clear" w:color="auto" w:fill="BFBFBF" w:themeFill="background1" w:themeFillShade="BF"/>
          </w:tcPr>
          <w:p w:rsidR="009A402E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Datatype</w:t>
            </w:r>
          </w:p>
        </w:tc>
        <w:tc>
          <w:tcPr>
            <w:tcW w:w="3585" w:type="dxa"/>
            <w:shd w:val="clear" w:color="auto" w:fill="BFBFBF" w:themeFill="background1" w:themeFillShade="BF"/>
          </w:tcPr>
          <w:p w:rsidR="009A402E" w:rsidRPr="0027259B" w:rsidRDefault="009A402E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27259B" w:rsidRDefault="00A54D74" w:rsidP="00794DA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Schip_id</w:t>
            </w:r>
            <w:proofErr w:type="spellEnd"/>
          </w:p>
        </w:tc>
        <w:tc>
          <w:tcPr>
            <w:tcW w:w="2019" w:type="dxa"/>
          </w:tcPr>
          <w:p w:rsidR="009A402E" w:rsidRPr="0027259B" w:rsidRDefault="00A54D74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585" w:type="dxa"/>
          </w:tcPr>
          <w:p w:rsidR="009A402E" w:rsidRPr="0027259B" w:rsidRDefault="00A54D74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Auto increment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27259B" w:rsidRDefault="00AE78FB" w:rsidP="00794DA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Ontwerp</w:t>
            </w:r>
          </w:p>
        </w:tc>
        <w:tc>
          <w:tcPr>
            <w:tcW w:w="2019" w:type="dxa"/>
          </w:tcPr>
          <w:p w:rsidR="009A402E" w:rsidRPr="0027259B" w:rsidRDefault="00A54D74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Verdana" w:hAnsi="Verdana"/>
                <w:sz w:val="22"/>
                <w:szCs w:val="22"/>
              </w:rPr>
              <w:t>Varchar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(</w:t>
            </w:r>
            <w:proofErr w:type="gramEnd"/>
            <w:r>
              <w:rPr>
                <w:rFonts w:ascii="Verdana" w:hAnsi="Verdana"/>
                <w:sz w:val="22"/>
                <w:szCs w:val="22"/>
              </w:rPr>
              <w:t>32)</w:t>
            </w:r>
          </w:p>
        </w:tc>
        <w:tc>
          <w:tcPr>
            <w:tcW w:w="3585" w:type="dxa"/>
          </w:tcPr>
          <w:p w:rsidR="009A402E" w:rsidRPr="0027259B" w:rsidRDefault="00A54D74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Ontwerp van de boot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27259B" w:rsidRDefault="00A54D74" w:rsidP="00794DA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Naam</w:t>
            </w:r>
          </w:p>
        </w:tc>
        <w:tc>
          <w:tcPr>
            <w:tcW w:w="2019" w:type="dxa"/>
          </w:tcPr>
          <w:p w:rsidR="009A402E" w:rsidRPr="0027259B" w:rsidRDefault="00A54D74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Varchar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(32)</w:t>
            </w:r>
          </w:p>
        </w:tc>
        <w:tc>
          <w:tcPr>
            <w:tcW w:w="3585" w:type="dxa"/>
          </w:tcPr>
          <w:p w:rsidR="009A402E" w:rsidRPr="0027259B" w:rsidRDefault="00A54D74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Naam van de boot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27259B" w:rsidRDefault="00A54D74" w:rsidP="00794DA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Averij</w:t>
            </w:r>
          </w:p>
        </w:tc>
        <w:tc>
          <w:tcPr>
            <w:tcW w:w="2019" w:type="dxa"/>
          </w:tcPr>
          <w:p w:rsidR="009A402E" w:rsidRPr="0027259B" w:rsidRDefault="00A54D74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3585" w:type="dxa"/>
          </w:tcPr>
          <w:p w:rsidR="00A54D74" w:rsidRPr="0027259B" w:rsidRDefault="00A54D74" w:rsidP="00A54D74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Of een boot schade heeft ja of nee</w:t>
            </w:r>
          </w:p>
        </w:tc>
      </w:tr>
      <w:tr w:rsidR="00A54D74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A54D74" w:rsidRDefault="00A54D74" w:rsidP="00794DA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Soort_id</w:t>
            </w:r>
            <w:proofErr w:type="spellEnd"/>
          </w:p>
        </w:tc>
        <w:tc>
          <w:tcPr>
            <w:tcW w:w="2019" w:type="dxa"/>
          </w:tcPr>
          <w:p w:rsidR="00A54D74" w:rsidRDefault="00A54D74" w:rsidP="00794DA1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585" w:type="dxa"/>
          </w:tcPr>
          <w:p w:rsidR="00A54D74" w:rsidRDefault="00A54D74" w:rsidP="00A54D74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Foreign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key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van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SoortCursus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tabel</w:t>
            </w:r>
          </w:p>
        </w:tc>
      </w:tr>
      <w:tr w:rsidR="007B0280" w:rsidRPr="0027259B" w:rsidTr="007B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7B0280" w:rsidRPr="00A54D74" w:rsidRDefault="007B0280" w:rsidP="007B0280">
            <w:pPr>
              <w:pStyle w:val="Geenregelafstand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proofErr w:type="spellStart"/>
            <w:r w:rsidRPr="00A54D74">
              <w:rPr>
                <w:rFonts w:ascii="Verdana" w:hAnsi="Verdana"/>
                <w:b/>
                <w:sz w:val="22"/>
                <w:szCs w:val="22"/>
                <w:lang w:val="en-GB"/>
              </w:rPr>
              <w:t>Relatie</w:t>
            </w:r>
            <w:proofErr w:type="spellEnd"/>
          </w:p>
        </w:tc>
        <w:tc>
          <w:tcPr>
            <w:tcW w:w="5604" w:type="dxa"/>
            <w:gridSpan w:val="2"/>
            <w:shd w:val="clear" w:color="auto" w:fill="BFBFBF" w:themeFill="background1" w:themeFillShade="BF"/>
          </w:tcPr>
          <w:p w:rsidR="007B0280" w:rsidRDefault="007B0280" w:rsidP="007B0280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7B0280" w:rsidRPr="0027259B" w:rsidTr="00BB0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7B0280" w:rsidRDefault="007B0280" w:rsidP="007B0280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R1</w:t>
            </w:r>
          </w:p>
        </w:tc>
        <w:tc>
          <w:tcPr>
            <w:tcW w:w="5604" w:type="dxa"/>
            <w:gridSpan w:val="2"/>
          </w:tcPr>
          <w:p w:rsidR="007B0280" w:rsidRDefault="007B0280" w:rsidP="007B0280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SoortCursus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Soort_id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7B0280">
              <w:rPr>
                <w:rFonts w:ascii="Verdana" w:hAnsi="Verdana"/>
                <w:sz w:val="22"/>
                <w:szCs w:val="22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</w:rPr>
              <w:t xml:space="preserve"> Schip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Soort_id</w:t>
            </w:r>
            <w:proofErr w:type="spellEnd"/>
          </w:p>
        </w:tc>
      </w:tr>
    </w:tbl>
    <w:p w:rsidR="009A402E" w:rsidRDefault="009A402E" w:rsidP="0027259B"/>
    <w:p w:rsidR="00B3588C" w:rsidRDefault="00B3588C">
      <w:r>
        <w:br w:type="page"/>
      </w:r>
    </w:p>
    <w:p w:rsidR="00B3588C" w:rsidRDefault="00B3588C" w:rsidP="00B3588C">
      <w:pPr>
        <w:pStyle w:val="kop10"/>
      </w:pPr>
      <w:bookmarkStart w:id="6" w:name="_Toc473534799"/>
      <w:r>
        <w:lastRenderedPageBreak/>
        <w:t>Gegevens</w:t>
      </w:r>
      <w:bookmarkEnd w:id="6"/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127"/>
        <w:gridCol w:w="2551"/>
      </w:tblGrid>
      <w:tr w:rsidR="00B3588C" w:rsidTr="00B35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Default="00B3588C" w:rsidP="00B3588C"/>
        </w:tc>
        <w:tc>
          <w:tcPr>
            <w:tcW w:w="2551" w:type="dxa"/>
          </w:tcPr>
          <w:p w:rsidR="00B3588C" w:rsidRDefault="00B3588C" w:rsidP="00B358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588C" w:rsidTr="00B35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2"/>
            <w:shd w:val="clear" w:color="auto" w:fill="BFBFBF" w:themeFill="background1" w:themeFillShade="BF"/>
          </w:tcPr>
          <w:p w:rsidR="00B3588C" w:rsidRPr="00B3588C" w:rsidRDefault="00B3588C" w:rsidP="00B3588C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SoortCursus</w:t>
            </w:r>
            <w:proofErr w:type="spellEnd"/>
          </w:p>
        </w:tc>
      </w:tr>
      <w:tr w:rsidR="00B3588C" w:rsidTr="00B35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Pr="00B3588C" w:rsidRDefault="00B3588C" w:rsidP="00B3588C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proofErr w:type="spellStart"/>
            <w:r w:rsidRPr="00B3588C">
              <w:rPr>
                <w:rFonts w:ascii="Verdana" w:hAnsi="Verdana"/>
                <w:b/>
                <w:sz w:val="22"/>
                <w:szCs w:val="22"/>
              </w:rPr>
              <w:t>Soort_id</w:t>
            </w:r>
            <w:proofErr w:type="spellEnd"/>
          </w:p>
        </w:tc>
        <w:tc>
          <w:tcPr>
            <w:tcW w:w="2551" w:type="dxa"/>
          </w:tcPr>
          <w:p w:rsidR="00B3588C" w:rsidRPr="00B3588C" w:rsidRDefault="00B3588C" w:rsidP="00B3588C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proofErr w:type="spellStart"/>
            <w:r w:rsidRPr="00B3588C">
              <w:rPr>
                <w:rFonts w:ascii="Verdana" w:hAnsi="Verdana"/>
                <w:b/>
                <w:sz w:val="22"/>
                <w:szCs w:val="22"/>
              </w:rPr>
              <w:t>CursusSoort</w:t>
            </w:r>
            <w:proofErr w:type="spellEnd"/>
          </w:p>
        </w:tc>
      </w:tr>
      <w:tr w:rsidR="00B3588C" w:rsidTr="00B35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Pr="00B3588C" w:rsidRDefault="00B3588C" w:rsidP="00B3588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551" w:type="dxa"/>
          </w:tcPr>
          <w:p w:rsidR="00B3588C" w:rsidRPr="00B3588C" w:rsidRDefault="00B3588C" w:rsidP="00B3588C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Beginnerscursus</w:t>
            </w:r>
          </w:p>
        </w:tc>
      </w:tr>
      <w:tr w:rsidR="00B3588C" w:rsidTr="00B35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Pr="00B3588C" w:rsidRDefault="00B3588C" w:rsidP="00B3588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2551" w:type="dxa"/>
          </w:tcPr>
          <w:p w:rsidR="00B3588C" w:rsidRPr="00B3588C" w:rsidRDefault="00B3588C" w:rsidP="00B3588C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Gevorderdencursus</w:t>
            </w:r>
          </w:p>
        </w:tc>
      </w:tr>
      <w:tr w:rsidR="00B3588C" w:rsidTr="00B35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Pr="00B3588C" w:rsidRDefault="00B3588C" w:rsidP="00B3588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2551" w:type="dxa"/>
          </w:tcPr>
          <w:p w:rsidR="00B3588C" w:rsidRPr="00B3588C" w:rsidRDefault="00B3588C" w:rsidP="00B3588C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Wad tochten</w:t>
            </w:r>
          </w:p>
        </w:tc>
      </w:tr>
    </w:tbl>
    <w:p w:rsidR="00B3588C" w:rsidRDefault="00B3588C" w:rsidP="00B3588C"/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127"/>
        <w:gridCol w:w="2551"/>
      </w:tblGrid>
      <w:tr w:rsidR="00B3588C" w:rsidTr="00794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Default="00B3588C" w:rsidP="00794DA1"/>
        </w:tc>
        <w:tc>
          <w:tcPr>
            <w:tcW w:w="2551" w:type="dxa"/>
          </w:tcPr>
          <w:p w:rsidR="00B3588C" w:rsidRDefault="00B3588C" w:rsidP="00794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588C" w:rsidTr="0079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2"/>
            <w:shd w:val="clear" w:color="auto" w:fill="BFBFBF" w:themeFill="background1" w:themeFillShade="BF"/>
          </w:tcPr>
          <w:p w:rsidR="00B3588C" w:rsidRPr="00B3588C" w:rsidRDefault="00B3588C" w:rsidP="00794DA1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Schip</w:t>
            </w:r>
          </w:p>
        </w:tc>
      </w:tr>
      <w:tr w:rsidR="00B3588C" w:rsidTr="0079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Pr="00B3588C" w:rsidRDefault="00B3588C" w:rsidP="00794DA1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b/>
                <w:sz w:val="22"/>
                <w:szCs w:val="22"/>
              </w:rPr>
              <w:t>Schip</w:t>
            </w:r>
            <w:r w:rsidRPr="00B3588C">
              <w:rPr>
                <w:rFonts w:ascii="Verdana" w:hAnsi="Verdana"/>
                <w:b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2551" w:type="dxa"/>
          </w:tcPr>
          <w:p w:rsidR="00B3588C" w:rsidRPr="00B3588C" w:rsidRDefault="00B3588C" w:rsidP="00794DA1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Ontwerp</w:t>
            </w:r>
          </w:p>
        </w:tc>
      </w:tr>
      <w:tr w:rsidR="00B3588C" w:rsidTr="0079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Pr="00B3588C" w:rsidRDefault="00B3588C" w:rsidP="00794DA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551" w:type="dxa"/>
          </w:tcPr>
          <w:p w:rsidR="00B3588C" w:rsidRPr="00B3588C" w:rsidRDefault="00B3588C" w:rsidP="00794DA1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16 kwadraat</w:t>
            </w:r>
          </w:p>
        </w:tc>
      </w:tr>
      <w:tr w:rsidR="00B3588C" w:rsidTr="0079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Pr="00B3588C" w:rsidRDefault="00B3588C" w:rsidP="00794DA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2551" w:type="dxa"/>
          </w:tcPr>
          <w:p w:rsidR="00B3588C" w:rsidRPr="00B3588C" w:rsidRDefault="00B3588C" w:rsidP="00794DA1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Draak</w:t>
            </w:r>
          </w:p>
        </w:tc>
      </w:tr>
      <w:tr w:rsidR="00B3588C" w:rsidTr="0079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Pr="00B3588C" w:rsidRDefault="00B3588C" w:rsidP="00794DA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2551" w:type="dxa"/>
          </w:tcPr>
          <w:p w:rsidR="00B3588C" w:rsidRPr="00B3588C" w:rsidRDefault="00B3588C" w:rsidP="00794DA1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Schouw</w:t>
            </w:r>
          </w:p>
        </w:tc>
      </w:tr>
    </w:tbl>
    <w:p w:rsidR="00B3588C" w:rsidRDefault="00B3588C" w:rsidP="00B3588C"/>
    <w:p w:rsidR="00B3588C" w:rsidRDefault="00B3588C" w:rsidP="00B3588C"/>
    <w:p w:rsidR="00B3588C" w:rsidRDefault="00B3588C" w:rsidP="00B3588C">
      <w:pPr>
        <w:pStyle w:val="kop10"/>
      </w:pPr>
      <w:bookmarkStart w:id="7" w:name="_Toc473534800"/>
      <w:r>
        <w:t>(SQL-)script</w:t>
      </w:r>
      <w:bookmarkEnd w:id="7"/>
    </w:p>
    <w:p w:rsidR="00B3588C" w:rsidRPr="00B3588C" w:rsidRDefault="00B3588C" w:rsidP="00B3588C">
      <w:pPr>
        <w:pStyle w:val="Geenregelafstan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Het (SQL-)script is te vinden in de bijlage genaamd </w:t>
      </w:r>
      <w:bookmarkStart w:id="8" w:name="_GoBack"/>
      <w:bookmarkEnd w:id="8"/>
      <w:r w:rsidR="00213F1C">
        <w:rPr>
          <w:rFonts w:ascii="Verdana" w:hAnsi="Verdana"/>
          <w:sz w:val="22"/>
          <w:szCs w:val="22"/>
        </w:rPr>
        <w:t>dew</w:t>
      </w:r>
      <w:r>
        <w:rPr>
          <w:rFonts w:ascii="Verdana" w:hAnsi="Verdana"/>
          <w:sz w:val="22"/>
          <w:szCs w:val="22"/>
        </w:rPr>
        <w:t>aai</w:t>
      </w:r>
      <w:r w:rsidR="00346637">
        <w:rPr>
          <w:rFonts w:ascii="Verdana" w:hAnsi="Verdana"/>
          <w:sz w:val="22"/>
          <w:szCs w:val="22"/>
        </w:rPr>
        <w:t>.</w:t>
      </w:r>
      <w:r w:rsidR="00E462C6">
        <w:rPr>
          <w:rFonts w:ascii="Verdana" w:hAnsi="Verdana"/>
          <w:sz w:val="22"/>
          <w:szCs w:val="22"/>
        </w:rPr>
        <w:t>sql</w:t>
      </w:r>
    </w:p>
    <w:sectPr w:rsidR="00B3588C" w:rsidRPr="00B3588C" w:rsidSect="00F66735">
      <w:footerReference w:type="default" r:id="rId11"/>
      <w:footerReference w:type="first" r:id="rId12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0A5" w:rsidRDefault="00AB20A5">
      <w:pPr>
        <w:spacing w:before="0" w:after="0" w:line="240" w:lineRule="auto"/>
      </w:pPr>
      <w:r>
        <w:separator/>
      </w:r>
    </w:p>
  </w:endnote>
  <w:endnote w:type="continuationSeparator" w:id="0">
    <w:p w:rsidR="00AB20A5" w:rsidRDefault="00AB20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AB20A5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F81F97">
      <w:rPr>
        <w:b/>
        <w:bCs/>
        <w:noProof/>
      </w:rPr>
      <w:t>4</w:t>
    </w:r>
    <w:r w:rsidR="00EA2C37">
      <w:rPr>
        <w:b/>
        <w:bCs/>
      </w:rPr>
      <w:fldChar w:fldCharType="end"/>
    </w:r>
    <w:r w:rsidR="00EA2C37">
      <w:t xml:space="preserve"> </w:t>
    </w:r>
    <w:proofErr w:type="gramStart"/>
    <w:r w:rsidR="00EA2C37">
      <w:t>van</w:t>
    </w:r>
    <w:proofErr w:type="gramEnd"/>
    <w:r w:rsidR="00EA2C37">
      <w:t xml:space="preserve">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F81F97">
      <w:rPr>
        <w:b/>
        <w:bCs/>
        <w:noProof/>
      </w:rPr>
      <w:t>4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AB20A5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4617E0">
      <w:t>[Versie: 1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0A5" w:rsidRDefault="00AB20A5">
      <w:pPr>
        <w:spacing w:before="0" w:after="0" w:line="240" w:lineRule="auto"/>
      </w:pPr>
      <w:r>
        <w:separator/>
      </w:r>
    </w:p>
  </w:footnote>
  <w:footnote w:type="continuationSeparator" w:id="0">
    <w:p w:rsidR="00AB20A5" w:rsidRDefault="00AB20A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65D4F"/>
    <w:rsid w:val="000E324A"/>
    <w:rsid w:val="001013EB"/>
    <w:rsid w:val="00112E45"/>
    <w:rsid w:val="001169EE"/>
    <w:rsid w:val="0013419D"/>
    <w:rsid w:val="00136038"/>
    <w:rsid w:val="00145929"/>
    <w:rsid w:val="00196C26"/>
    <w:rsid w:val="00213F1C"/>
    <w:rsid w:val="00247A55"/>
    <w:rsid w:val="0027259B"/>
    <w:rsid w:val="00285ADD"/>
    <w:rsid w:val="002C53FE"/>
    <w:rsid w:val="002E4830"/>
    <w:rsid w:val="00346637"/>
    <w:rsid w:val="003866E5"/>
    <w:rsid w:val="003F0277"/>
    <w:rsid w:val="00406C7F"/>
    <w:rsid w:val="00413C14"/>
    <w:rsid w:val="004617E0"/>
    <w:rsid w:val="005A2EA5"/>
    <w:rsid w:val="005B11E0"/>
    <w:rsid w:val="00644630"/>
    <w:rsid w:val="00652F37"/>
    <w:rsid w:val="0066168D"/>
    <w:rsid w:val="006F2BEB"/>
    <w:rsid w:val="007355FD"/>
    <w:rsid w:val="00742F60"/>
    <w:rsid w:val="00775D1E"/>
    <w:rsid w:val="007B0280"/>
    <w:rsid w:val="007D6CCB"/>
    <w:rsid w:val="00817185"/>
    <w:rsid w:val="00874ACA"/>
    <w:rsid w:val="008776AF"/>
    <w:rsid w:val="009A402E"/>
    <w:rsid w:val="00A02AD7"/>
    <w:rsid w:val="00A51CE8"/>
    <w:rsid w:val="00A54D74"/>
    <w:rsid w:val="00A604A8"/>
    <w:rsid w:val="00AB20A5"/>
    <w:rsid w:val="00AE1450"/>
    <w:rsid w:val="00AE78FB"/>
    <w:rsid w:val="00AF11AB"/>
    <w:rsid w:val="00B3588C"/>
    <w:rsid w:val="00B77EA2"/>
    <w:rsid w:val="00BA113B"/>
    <w:rsid w:val="00BF35A9"/>
    <w:rsid w:val="00C04B26"/>
    <w:rsid w:val="00C876C5"/>
    <w:rsid w:val="00CB2595"/>
    <w:rsid w:val="00CE09E0"/>
    <w:rsid w:val="00D134AA"/>
    <w:rsid w:val="00D325AB"/>
    <w:rsid w:val="00D54DBF"/>
    <w:rsid w:val="00D8562A"/>
    <w:rsid w:val="00DC5F53"/>
    <w:rsid w:val="00DF5F08"/>
    <w:rsid w:val="00E011FB"/>
    <w:rsid w:val="00E13482"/>
    <w:rsid w:val="00E462C6"/>
    <w:rsid w:val="00EA2C37"/>
    <w:rsid w:val="00F66735"/>
    <w:rsid w:val="00F8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CC6BE34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37640C"/>
    <w:rsid w:val="003C2762"/>
    <w:rsid w:val="00614B2B"/>
    <w:rsid w:val="00865CD7"/>
    <w:rsid w:val="00884B60"/>
    <w:rsid w:val="008B74B6"/>
    <w:rsid w:val="008C4606"/>
    <w:rsid w:val="00A10BA6"/>
    <w:rsid w:val="00AB6F4B"/>
    <w:rsid w:val="00AC13F9"/>
    <w:rsid w:val="00D7208C"/>
    <w:rsid w:val="00D822AD"/>
    <w:rsid w:val="00EF62B4"/>
    <w:rsid w:val="00F178E6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4F296C-7F84-4D59-9F19-93629186F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0</TotalTime>
  <Pages>5</Pages>
  <Words>418</Words>
  <Characters>2301</Characters>
  <Application>Microsoft Office Word</Application>
  <DocSecurity>0</DocSecurity>
  <Lines>19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[gegevensverzameling]</dc:subject>
  <dc:creator>[Gerrit A. Wieberdink]</dc:creator>
  <cp:keywords>[95311]</cp:keywords>
  <cp:lastModifiedBy>Gerrit A. Wieberdink</cp:lastModifiedBy>
  <cp:revision>4</cp:revision>
  <dcterms:created xsi:type="dcterms:W3CDTF">2017-01-30T09:18:00Z</dcterms:created>
  <dcterms:modified xsi:type="dcterms:W3CDTF">2017-01-30T10:10:00Z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