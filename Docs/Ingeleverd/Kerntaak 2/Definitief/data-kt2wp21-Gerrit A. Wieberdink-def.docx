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E53" w:rsidRDefault="00B96DA5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2E53">
                                      <w:t>[Gerrit A. Wieberdink]</w:t>
                                    </w:r>
                                  </w:sdtContent>
                                </w:sdt>
                                <w:r w:rsidR="00972E53">
                                  <w:t> |</w:t>
                                </w:r>
                                <w:r w:rsidR="00972E53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1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D79D0">
                                      <w:t>1 februari 2017</w:t>
                                    </w:r>
                                  </w:sdtContent>
                                </w:sdt>
                                <w:r w:rsidR="00972E53">
                                  <w:t xml:space="preserve"> |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2E53">
                                      <w:t>[95311]</w:t>
                                    </w:r>
                                  </w:sdtContent>
                                </w:sdt>
                                <w:r w:rsidR="00972E53">
                                  <w:t xml:space="preserve"> | [139504]</w:t>
                                </w:r>
                              </w:p>
                              <w:p w:rsidR="00972E53" w:rsidRDefault="00DD79D0" w:rsidP="00D134AA">
                                <w:pPr>
                                  <w:pStyle w:val="Contactgegevens"/>
                                </w:pPr>
                                <w:r>
                                  <w:t>[Laurens van der Loo] | 1 februari</w:t>
                                </w:r>
                                <w:r w:rsidR="00972E53">
                                  <w:t xml:space="preserve"> 2017 | [95311] | [133535</w:t>
                                </w:r>
                              </w:p>
                              <w:p w:rsidR="00972E53" w:rsidRDefault="00972E53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972E53" w:rsidRDefault="00B96DA5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72E53">
                                <w:t>[Gerrit A. Wieberdink]</w:t>
                              </w:r>
                            </w:sdtContent>
                          </w:sdt>
                          <w:r w:rsidR="00972E53">
                            <w:t> |</w:t>
                          </w:r>
                          <w:r w:rsidR="00972E53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1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D79D0">
                                <w:t>1 februari 2017</w:t>
                              </w:r>
                            </w:sdtContent>
                          </w:sdt>
                          <w:r w:rsidR="00972E53">
                            <w:t xml:space="preserve"> |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72E53">
                                <w:t>[95311]</w:t>
                              </w:r>
                            </w:sdtContent>
                          </w:sdt>
                          <w:r w:rsidR="00972E53">
                            <w:t xml:space="preserve"> | [139504]</w:t>
                          </w:r>
                        </w:p>
                        <w:p w:rsidR="00972E53" w:rsidRDefault="00DD79D0" w:rsidP="00D134AA">
                          <w:pPr>
                            <w:pStyle w:val="Contactgegevens"/>
                          </w:pPr>
                          <w:r>
                            <w:t>[Laurens van der Loo] | 1 februari</w:t>
                          </w:r>
                          <w:r w:rsidR="00972E53">
                            <w:t xml:space="preserve"> 2017 | [95311] | [133535</w:t>
                          </w:r>
                        </w:p>
                        <w:p w:rsidR="00972E53" w:rsidRDefault="00972E53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2E53" w:rsidRDefault="00972E53">
                                    <w:pPr>
                                      <w:pStyle w:val="Titel1"/>
                                    </w:pPr>
                                    <w:r>
                                      <w:t>[Zeilschool de Waai]</w:t>
                                    </w:r>
                                  </w:p>
                                </w:sdtContent>
                              </w:sdt>
                              <w:p w:rsidR="00972E53" w:rsidRDefault="00B96DA5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2E53">
                                      <w:t>[gegevensverzameling]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72E53" w:rsidRDefault="00972E53">
                              <w:pPr>
                                <w:pStyle w:val="Titel1"/>
                              </w:pPr>
                              <w:r>
                                <w:t>[Zeilschool de Waai]</w:t>
                              </w:r>
                            </w:p>
                          </w:sdtContent>
                        </w:sdt>
                        <w:p w:rsidR="00972E53" w:rsidRDefault="00972E53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[gegevensverzameling]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B96DA5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9E6B00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23580" w:history="1">
            <w:r w:rsidR="009E6B00" w:rsidRPr="00941EEC">
              <w:rPr>
                <w:rStyle w:val="Hyperlink"/>
                <w:noProof/>
                <w:lang w:val="en-GB"/>
              </w:rPr>
              <w:t>Data Dictionary</w:t>
            </w:r>
            <w:r w:rsidR="009E6B00">
              <w:rPr>
                <w:noProof/>
                <w:webHidden/>
              </w:rPr>
              <w:tab/>
            </w:r>
            <w:r w:rsidR="009E6B00">
              <w:rPr>
                <w:noProof/>
                <w:webHidden/>
              </w:rPr>
              <w:fldChar w:fldCharType="begin"/>
            </w:r>
            <w:r w:rsidR="009E6B00">
              <w:rPr>
                <w:noProof/>
                <w:webHidden/>
              </w:rPr>
              <w:instrText xml:space="preserve"> PAGEREF _Toc473723580 \h </w:instrText>
            </w:r>
            <w:r w:rsidR="009E6B00">
              <w:rPr>
                <w:noProof/>
                <w:webHidden/>
              </w:rPr>
            </w:r>
            <w:r w:rsidR="009E6B00">
              <w:rPr>
                <w:noProof/>
                <w:webHidden/>
              </w:rPr>
              <w:fldChar w:fldCharType="separate"/>
            </w:r>
            <w:r w:rsidR="009E6B00">
              <w:rPr>
                <w:noProof/>
                <w:webHidden/>
              </w:rPr>
              <w:t>2</w:t>
            </w:r>
            <w:r w:rsidR="009E6B00">
              <w:rPr>
                <w:noProof/>
                <w:webHidden/>
              </w:rPr>
              <w:fldChar w:fldCharType="end"/>
            </w:r>
          </w:hyperlink>
        </w:p>
        <w:p w:rsidR="009E6B00" w:rsidRDefault="009E6B00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723581" w:history="1">
            <w:r w:rsidRPr="00941EEC">
              <w:rPr>
                <w:rStyle w:val="Hyperlink"/>
                <w:noProof/>
              </w:rPr>
              <w:t>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_Toc473723581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00" w:rsidRDefault="009E6B00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723582" w:history="1">
            <w:r w:rsidRPr="00941EEC">
              <w:rPr>
                <w:rStyle w:val="Hyperlink"/>
                <w:noProof/>
              </w:rPr>
              <w:t>(SQL-)script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_Toc473723582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bookmarkStart w:id="5" w:name="_GoBack"/>
      <w:bookmarkEnd w:id="5"/>
      <w:r>
        <w:br w:type="page"/>
      </w:r>
    </w:p>
    <w:p w:rsidR="00B77EA2" w:rsidRPr="0070354B" w:rsidRDefault="0027259B" w:rsidP="005B11E0">
      <w:pPr>
        <w:pStyle w:val="kop10"/>
        <w:rPr>
          <w:lang w:val="en-GB"/>
        </w:rPr>
      </w:pPr>
      <w:bookmarkStart w:id="6" w:name="_Toc473723580"/>
      <w:r w:rsidRPr="0070354B">
        <w:rPr>
          <w:lang w:val="en-GB"/>
        </w:rPr>
        <w:lastRenderedPageBreak/>
        <w:t>Data Dictionary</w:t>
      </w:r>
      <w:bookmarkEnd w:id="6"/>
    </w:p>
    <w:p w:rsidR="0070354B" w:rsidRPr="004C2974" w:rsidRDefault="0070354B" w:rsidP="0070354B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4C2974">
        <w:rPr>
          <w:rFonts w:ascii="Verdana" w:hAnsi="Verdana"/>
          <w:sz w:val="22"/>
          <w:szCs w:val="22"/>
          <w:highlight w:val="cyan"/>
          <w:lang w:val="en-GB"/>
        </w:rPr>
        <w:t>Primary Key</w:t>
      </w:r>
    </w:p>
    <w:p w:rsidR="0070354B" w:rsidRPr="0070354B" w:rsidRDefault="0070354B" w:rsidP="0070354B">
      <w:pPr>
        <w:pStyle w:val="Geenregelafstand"/>
        <w:rPr>
          <w:rFonts w:ascii="Verdana" w:hAnsi="Verdana"/>
          <w:sz w:val="22"/>
          <w:szCs w:val="22"/>
          <w:u w:val="dash"/>
          <w:lang w:val="en-GB"/>
        </w:rPr>
      </w:pPr>
      <w:r w:rsidRPr="004C2974">
        <w:rPr>
          <w:rFonts w:ascii="Verdana" w:hAnsi="Verdana"/>
          <w:sz w:val="22"/>
          <w:szCs w:val="22"/>
          <w:highlight w:val="green"/>
          <w:u w:val="dash"/>
          <w:lang w:val="en-GB"/>
        </w:rPr>
        <w:t>Foreign Key</w:t>
      </w: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801"/>
        <w:gridCol w:w="2302"/>
        <w:gridCol w:w="3302"/>
      </w:tblGrid>
      <w:tr w:rsidR="0027259B" w:rsidRPr="00DD79D0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70354B" w:rsidRDefault="0027259B" w:rsidP="0027259B">
            <w:pPr>
              <w:rPr>
                <w:lang w:val="en-GB"/>
              </w:rPr>
            </w:pPr>
          </w:p>
        </w:tc>
        <w:tc>
          <w:tcPr>
            <w:tcW w:w="2302" w:type="dxa"/>
          </w:tcPr>
          <w:p w:rsidR="0027259B" w:rsidRPr="0070354B" w:rsidRDefault="0027259B" w:rsidP="0027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302" w:type="dxa"/>
          </w:tcPr>
          <w:p w:rsidR="0027259B" w:rsidRPr="0070354B" w:rsidRDefault="0027259B" w:rsidP="0027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7259B" w:rsidRPr="0027259B" w:rsidTr="0027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70354B" w:rsidRDefault="0027259B" w:rsidP="0027259B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04" w:type="dxa"/>
            <w:gridSpan w:val="2"/>
          </w:tcPr>
          <w:p w:rsidR="0027259B" w:rsidRPr="0027259B" w:rsidRDefault="0027259B" w:rsidP="0027259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 w:rsidRPr="0027259B">
              <w:rPr>
                <w:rFonts w:ascii="Verdana" w:hAnsi="Verdana"/>
                <w:b/>
                <w:sz w:val="24"/>
                <w:szCs w:val="24"/>
              </w:rPr>
              <w:t>User</w:t>
            </w:r>
          </w:p>
        </w:tc>
      </w:tr>
      <w:tr w:rsidR="0027259B" w:rsidRPr="0027259B" w:rsidTr="0027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27259B" w:rsidRPr="0027259B" w:rsidRDefault="0027259B" w:rsidP="0027259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27259B">
              <w:rPr>
                <w:rFonts w:ascii="Verdana" w:hAnsi="Verdana"/>
                <w:sz w:val="22"/>
                <w:szCs w:val="22"/>
              </w:rPr>
              <w:t>Gegevens van een cursist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2302" w:type="dxa"/>
            <w:shd w:val="clear" w:color="auto" w:fill="BFBFBF" w:themeFill="background1" w:themeFillShade="BF"/>
          </w:tcPr>
          <w:p w:rsidR="0027259B" w:rsidRPr="0027259B" w:rsidRDefault="0027259B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302" w:type="dxa"/>
            <w:shd w:val="clear" w:color="auto" w:fill="BFBFBF" w:themeFill="background1" w:themeFillShade="BF"/>
          </w:tcPr>
          <w:p w:rsidR="0027259B" w:rsidRPr="0027259B" w:rsidRDefault="0027259B" w:rsidP="0027259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70354B" w:rsidRDefault="0027259B" w:rsidP="0027259B">
            <w:pPr>
              <w:pStyle w:val="Geenregelafstand"/>
              <w:rPr>
                <w:rFonts w:ascii="Verdana" w:hAnsi="Verdana"/>
                <w:sz w:val="22"/>
                <w:szCs w:val="22"/>
                <w:u w:val="single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cyan"/>
                <w:u w:val="single"/>
              </w:rPr>
              <w:t>User_id</w:t>
            </w:r>
          </w:p>
        </w:tc>
        <w:tc>
          <w:tcPr>
            <w:tcW w:w="2302" w:type="dxa"/>
          </w:tcPr>
          <w:p w:rsidR="0027259B" w:rsidRPr="0027259B" w:rsidRDefault="0027259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302" w:type="dxa"/>
          </w:tcPr>
          <w:p w:rsidR="0027259B" w:rsidRPr="0027259B" w:rsidRDefault="0027259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Auto increment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Emailadres</w:t>
            </w:r>
          </w:p>
        </w:tc>
        <w:tc>
          <w:tcPr>
            <w:tcW w:w="2302" w:type="dxa"/>
          </w:tcPr>
          <w:p w:rsidR="0027259B" w:rsidRPr="0027259B" w:rsidRDefault="0027259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Varchar(255)</w:t>
            </w:r>
          </w:p>
        </w:tc>
        <w:tc>
          <w:tcPr>
            <w:tcW w:w="3302" w:type="dxa"/>
          </w:tcPr>
          <w:p w:rsidR="0027259B" w:rsidRPr="0027259B" w:rsidRDefault="0027259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Emailadres van gebruiker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Voornaam</w:t>
            </w:r>
          </w:p>
        </w:tc>
        <w:tc>
          <w:tcPr>
            <w:tcW w:w="2302" w:type="dxa"/>
          </w:tcPr>
          <w:p w:rsidR="0027259B" w:rsidRPr="0027259B" w:rsidRDefault="0027259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Varchar(32)</w:t>
            </w:r>
          </w:p>
        </w:tc>
        <w:tc>
          <w:tcPr>
            <w:tcW w:w="3302" w:type="dxa"/>
          </w:tcPr>
          <w:p w:rsidR="0027259B" w:rsidRPr="0027259B" w:rsidRDefault="0027259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Voornaam gebruiker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27259B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Achternaam</w:t>
            </w:r>
          </w:p>
        </w:tc>
        <w:tc>
          <w:tcPr>
            <w:tcW w:w="2302" w:type="dxa"/>
          </w:tcPr>
          <w:p w:rsidR="0027259B" w:rsidRPr="0027259B" w:rsidRDefault="0027259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Varchar(32)</w:t>
            </w:r>
          </w:p>
        </w:tc>
        <w:tc>
          <w:tcPr>
            <w:tcW w:w="3302" w:type="dxa"/>
          </w:tcPr>
          <w:p w:rsidR="0027259B" w:rsidRPr="0027259B" w:rsidRDefault="0027259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Achternaam gebruiker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Default="009A402E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Telefoonnummer</w:t>
            </w:r>
          </w:p>
        </w:tc>
        <w:tc>
          <w:tcPr>
            <w:tcW w:w="2302" w:type="dxa"/>
          </w:tcPr>
          <w:p w:rsid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302" w:type="dxa"/>
          </w:tcPr>
          <w:p w:rsid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Telefoonnummer gebruiker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Default="009A402E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IBAN</w:t>
            </w:r>
          </w:p>
        </w:tc>
        <w:tc>
          <w:tcPr>
            <w:tcW w:w="2302" w:type="dxa"/>
          </w:tcPr>
          <w:p w:rsid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Varchar(18)</w:t>
            </w:r>
          </w:p>
        </w:tc>
        <w:tc>
          <w:tcPr>
            <w:tcW w:w="3302" w:type="dxa"/>
          </w:tcPr>
          <w:p w:rsid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IBAN gebruiker</w:t>
            </w:r>
          </w:p>
        </w:tc>
      </w:tr>
      <w:tr w:rsidR="0027259B" w:rsidRPr="00DD79D0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4C2974" w:rsidRDefault="004C2974" w:rsidP="0027259B">
            <w:pPr>
              <w:pStyle w:val="Geenregelafstand"/>
              <w:rPr>
                <w:rFonts w:ascii="Verdana" w:hAnsi="Verdana"/>
                <w:sz w:val="22"/>
                <w:szCs w:val="22"/>
                <w:highlight w:val="green"/>
                <w:u w:val="dash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green"/>
                <w:u w:val="dash"/>
              </w:rPr>
              <w:t>Postcode</w:t>
            </w:r>
          </w:p>
        </w:tc>
        <w:tc>
          <w:tcPr>
            <w:tcW w:w="2302" w:type="dxa"/>
          </w:tcPr>
          <w:p w:rsidR="0027259B" w:rsidRDefault="004C29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Varchar(6)</w:t>
            </w:r>
          </w:p>
        </w:tc>
        <w:tc>
          <w:tcPr>
            <w:tcW w:w="3302" w:type="dxa"/>
          </w:tcPr>
          <w:p w:rsidR="0027259B" w:rsidRPr="009A402E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 w:rsidRPr="009A402E">
              <w:rPr>
                <w:rFonts w:ascii="Verdana" w:hAnsi="Verdana"/>
                <w:sz w:val="22"/>
                <w:szCs w:val="22"/>
                <w:lang w:val="en-GB"/>
              </w:rPr>
              <w:t xml:space="preserve">Foreign key 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van</w:t>
            </w:r>
            <w:r w:rsidRPr="009A402E">
              <w:rPr>
                <w:rFonts w:ascii="Verdana" w:hAnsi="Verdana"/>
                <w:sz w:val="22"/>
                <w:szCs w:val="22"/>
                <w:lang w:val="en-GB"/>
              </w:rPr>
              <w:t xml:space="preserve"> Adres tabel</w:t>
            </w:r>
          </w:p>
        </w:tc>
      </w:tr>
      <w:tr w:rsidR="004C2974" w:rsidRPr="004C2974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4C2974" w:rsidRPr="000C5C07" w:rsidRDefault="004C2974" w:rsidP="0027259B">
            <w:pPr>
              <w:pStyle w:val="Geenregelafstand"/>
              <w:rPr>
                <w:rFonts w:ascii="Verdana" w:hAnsi="Verdana"/>
                <w:sz w:val="22"/>
                <w:szCs w:val="22"/>
                <w:highlight w:val="green"/>
              </w:rPr>
            </w:pPr>
            <w:r w:rsidRPr="000C5C07">
              <w:rPr>
                <w:rFonts w:ascii="Verdana" w:hAnsi="Verdana"/>
                <w:sz w:val="22"/>
                <w:szCs w:val="22"/>
              </w:rPr>
              <w:t>Huisnummer</w:t>
            </w:r>
          </w:p>
        </w:tc>
        <w:tc>
          <w:tcPr>
            <w:tcW w:w="2302" w:type="dxa"/>
          </w:tcPr>
          <w:p w:rsidR="004C2974" w:rsidRDefault="004C2974" w:rsidP="004C29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Varchar(5)</w:t>
            </w:r>
          </w:p>
        </w:tc>
        <w:tc>
          <w:tcPr>
            <w:tcW w:w="3302" w:type="dxa"/>
          </w:tcPr>
          <w:p w:rsidR="004C2974" w:rsidRPr="009A402E" w:rsidRDefault="000C5C07" w:rsidP="004C29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 w:rsidRPr="000C5C07">
              <w:rPr>
                <w:rFonts w:ascii="Verdana" w:hAnsi="Verdana"/>
                <w:sz w:val="22"/>
                <w:szCs w:val="22"/>
              </w:rPr>
              <w:t>Huisnummer</w:t>
            </w:r>
          </w:p>
        </w:tc>
      </w:tr>
      <w:tr w:rsidR="00B3588C" w:rsidRPr="00B3588C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B3588C" w:rsidRDefault="00B3588C" w:rsidP="0027259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Wachtwoord</w:t>
            </w:r>
          </w:p>
        </w:tc>
        <w:tc>
          <w:tcPr>
            <w:tcW w:w="2302" w:type="dxa"/>
          </w:tcPr>
          <w:p w:rsidR="00B3588C" w:rsidRDefault="00B3588C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Varchar(32)</w:t>
            </w:r>
          </w:p>
        </w:tc>
        <w:tc>
          <w:tcPr>
            <w:tcW w:w="3302" w:type="dxa"/>
          </w:tcPr>
          <w:p w:rsidR="00B3588C" w:rsidRPr="00B3588C" w:rsidRDefault="00B3588C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B3588C">
              <w:rPr>
                <w:rFonts w:ascii="Verdana" w:hAnsi="Verdana"/>
                <w:sz w:val="22"/>
                <w:szCs w:val="22"/>
              </w:rPr>
              <w:t>Wachtwoord voor het gebruikers account</w:t>
            </w:r>
          </w:p>
        </w:tc>
      </w:tr>
      <w:tr w:rsidR="0027259B" w:rsidRPr="009A402E" w:rsidTr="00A54D7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9A402E" w:rsidRDefault="00595791" w:rsidP="0027259B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U</w:t>
            </w:r>
            <w:r w:rsidR="000C5C07">
              <w:rPr>
                <w:rFonts w:ascii="Verdana" w:hAnsi="Verdana"/>
                <w:sz w:val="22"/>
                <w:szCs w:val="22"/>
                <w:lang w:val="en-GB"/>
              </w:rPr>
              <w:t>serlevel</w:t>
            </w:r>
          </w:p>
        </w:tc>
        <w:tc>
          <w:tcPr>
            <w:tcW w:w="2302" w:type="dxa"/>
          </w:tcPr>
          <w:p w:rsidR="0027259B" w:rsidRPr="009A402E" w:rsidRDefault="007221E0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I</w:t>
            </w:r>
            <w:r w:rsidR="00595791">
              <w:rPr>
                <w:rFonts w:ascii="Verdana" w:hAnsi="Verdana"/>
                <w:sz w:val="22"/>
                <w:szCs w:val="22"/>
                <w:lang w:val="en-GB"/>
              </w:rPr>
              <w:t>nt</w:t>
            </w:r>
          </w:p>
        </w:tc>
        <w:tc>
          <w:tcPr>
            <w:tcW w:w="3302" w:type="dxa"/>
          </w:tcPr>
          <w:p w:rsidR="0027259B" w:rsidRPr="009A402E" w:rsidRDefault="00595791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1,2 of 3.</w:t>
            </w:r>
          </w:p>
        </w:tc>
      </w:tr>
      <w:tr w:rsidR="00A54D74" w:rsidRPr="009A402E" w:rsidTr="00A54D7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A54D74" w:rsidRPr="00A54D74" w:rsidRDefault="00A54D74" w:rsidP="0027259B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A54D74" w:rsidRPr="00DD79D0" w:rsidTr="00972E5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A54D74" w:rsidRDefault="00A54D74" w:rsidP="0027259B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R1</w:t>
            </w:r>
          </w:p>
        </w:tc>
        <w:tc>
          <w:tcPr>
            <w:tcW w:w="5604" w:type="dxa"/>
            <w:gridSpan w:val="2"/>
          </w:tcPr>
          <w:p w:rsidR="00A54D74" w:rsidRPr="00A54D74" w:rsidRDefault="00AE78FB" w:rsidP="00A54D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User Use</w:t>
            </w:r>
            <w:r w:rsidR="00A54D74">
              <w:rPr>
                <w:rFonts w:ascii="Verdana" w:hAnsi="Verdana"/>
                <w:sz w:val="22"/>
                <w:szCs w:val="22"/>
                <w:lang w:val="en-GB"/>
              </w:rPr>
              <w:t xml:space="preserve">r_id </w:t>
            </w:r>
            <w:r w:rsidR="00A54D74" w:rsidRPr="00A54D74">
              <w:rPr>
                <w:rFonts w:ascii="Verdana" w:hAnsi="Verdana"/>
                <w:sz w:val="22"/>
                <w:szCs w:val="22"/>
                <w:lang w:val="en-GB"/>
              </w:rPr>
              <w:sym w:font="Wingdings" w:char="F0E0"/>
            </w:r>
            <w:r w:rsidR="00A54D74">
              <w:rPr>
                <w:rFonts w:ascii="Verdana" w:hAnsi="Verdana"/>
                <w:sz w:val="22"/>
                <w:szCs w:val="22"/>
                <w:lang w:val="en-GB"/>
              </w:rPr>
              <w:t xml:space="preserve"> CursistCu</w:t>
            </w:r>
            <w:r w:rsidR="004C2974">
              <w:rPr>
                <w:rFonts w:ascii="Verdana" w:hAnsi="Verdana"/>
                <w:sz w:val="22"/>
                <w:szCs w:val="22"/>
                <w:lang w:val="en-GB"/>
              </w:rPr>
              <w:t>rs</w:t>
            </w:r>
            <w:r w:rsidR="00A54D74">
              <w:rPr>
                <w:rFonts w:ascii="Verdana" w:hAnsi="Verdana"/>
                <w:sz w:val="22"/>
                <w:szCs w:val="22"/>
                <w:lang w:val="en-GB"/>
              </w:rPr>
              <w:t>us User_id</w:t>
            </w:r>
          </w:p>
        </w:tc>
      </w:tr>
      <w:tr w:rsidR="00A54D74" w:rsidRPr="00595791" w:rsidTr="00972E5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A54D74" w:rsidRDefault="00A54D74" w:rsidP="0027259B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R2</w:t>
            </w:r>
          </w:p>
        </w:tc>
        <w:tc>
          <w:tcPr>
            <w:tcW w:w="5604" w:type="dxa"/>
            <w:gridSpan w:val="2"/>
          </w:tcPr>
          <w:p w:rsidR="00A54D74" w:rsidRDefault="00A54D74" w:rsidP="00595791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Adres </w:t>
            </w:r>
            <w:r w:rsidR="00595791">
              <w:rPr>
                <w:rFonts w:ascii="Verdana" w:hAnsi="Verdana"/>
                <w:sz w:val="22"/>
                <w:szCs w:val="22"/>
                <w:lang w:val="en-GB"/>
              </w:rPr>
              <w:t>Postcode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 w:rsidRPr="00A54D74">
              <w:rPr>
                <w:rFonts w:ascii="Verdana" w:hAnsi="Verdana"/>
                <w:sz w:val="22"/>
                <w:szCs w:val="22"/>
                <w:lang w:val="en-GB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User </w:t>
            </w:r>
            <w:r w:rsidR="00595791">
              <w:rPr>
                <w:rFonts w:ascii="Verdana" w:hAnsi="Verdana"/>
                <w:sz w:val="22"/>
                <w:szCs w:val="22"/>
                <w:lang w:val="en-GB"/>
              </w:rPr>
              <w:t>Postcode</w:t>
            </w:r>
          </w:p>
        </w:tc>
      </w:tr>
    </w:tbl>
    <w:p w:rsidR="0027259B" w:rsidRPr="009A402E" w:rsidRDefault="0027259B" w:rsidP="0027259B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798"/>
        <w:gridCol w:w="2300"/>
        <w:gridCol w:w="3297"/>
      </w:tblGrid>
      <w:tr w:rsidR="0027259B" w:rsidRPr="00595791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9A402E" w:rsidRDefault="0027259B" w:rsidP="00972E53">
            <w:pPr>
              <w:rPr>
                <w:lang w:val="en-GB"/>
              </w:rPr>
            </w:pPr>
          </w:p>
        </w:tc>
        <w:tc>
          <w:tcPr>
            <w:tcW w:w="2302" w:type="dxa"/>
          </w:tcPr>
          <w:p w:rsidR="0027259B" w:rsidRPr="009A402E" w:rsidRDefault="0027259B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302" w:type="dxa"/>
          </w:tcPr>
          <w:p w:rsidR="0027259B" w:rsidRPr="009A402E" w:rsidRDefault="0027259B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7259B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9A402E" w:rsidRDefault="0027259B" w:rsidP="00972E53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04" w:type="dxa"/>
            <w:gridSpan w:val="2"/>
          </w:tcPr>
          <w:p w:rsidR="0027259B" w:rsidRPr="0027259B" w:rsidRDefault="009A402E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Adres</w:t>
            </w:r>
          </w:p>
        </w:tc>
      </w:tr>
      <w:tr w:rsidR="0027259B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27259B" w:rsidRPr="0027259B" w:rsidRDefault="00A54D74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Adresgegevens</w:t>
            </w:r>
            <w:r w:rsidR="0027259B" w:rsidRPr="0027259B">
              <w:rPr>
                <w:rFonts w:ascii="Verdana" w:hAnsi="Verdana"/>
                <w:sz w:val="22"/>
                <w:szCs w:val="22"/>
              </w:rPr>
              <w:t xml:space="preserve"> van een cursist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2302" w:type="dxa"/>
            <w:shd w:val="clear" w:color="auto" w:fill="BFBFBF" w:themeFill="background1" w:themeFillShade="BF"/>
          </w:tcPr>
          <w:p w:rsidR="0027259B" w:rsidRPr="0027259B" w:rsidRDefault="0027259B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302" w:type="dxa"/>
            <w:shd w:val="clear" w:color="auto" w:fill="BFBFBF" w:themeFill="background1" w:themeFillShade="BF"/>
          </w:tcPr>
          <w:p w:rsidR="0027259B" w:rsidRPr="0027259B" w:rsidRDefault="0027259B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4C2974" w:rsidRDefault="0070354B" w:rsidP="00972E53">
            <w:pPr>
              <w:pStyle w:val="Geenregelafstand"/>
              <w:rPr>
                <w:rFonts w:ascii="Verdana" w:hAnsi="Verdana"/>
                <w:sz w:val="22"/>
                <w:szCs w:val="22"/>
                <w:highlight w:val="cyan"/>
                <w:u w:val="single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cyan"/>
                <w:u w:val="single"/>
              </w:rPr>
              <w:t>Postcode</w:t>
            </w:r>
          </w:p>
        </w:tc>
        <w:tc>
          <w:tcPr>
            <w:tcW w:w="2302" w:type="dxa"/>
          </w:tcPr>
          <w:p w:rsidR="0027259B" w:rsidRPr="0027259B" w:rsidRDefault="004C29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Varchar(6)</w:t>
            </w:r>
          </w:p>
        </w:tc>
        <w:tc>
          <w:tcPr>
            <w:tcW w:w="3302" w:type="dxa"/>
          </w:tcPr>
          <w:p w:rsidR="0027259B" w:rsidRPr="0027259B" w:rsidRDefault="0070354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Combined key met huisnummer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70354B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Straatnaam</w:t>
            </w:r>
          </w:p>
        </w:tc>
        <w:tc>
          <w:tcPr>
            <w:tcW w:w="2302" w:type="dxa"/>
          </w:tcPr>
          <w:p w:rsidR="0027259B" w:rsidRPr="0027259B" w:rsidRDefault="007221E0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Varchar(32</w:t>
            </w:r>
            <w:r w:rsidR="009A402E">
              <w:rPr>
                <w:rFonts w:ascii="Verdana" w:hAnsi="Verdana"/>
                <w:sz w:val="22"/>
                <w:szCs w:val="22"/>
              </w:rPr>
              <w:t>)</w:t>
            </w:r>
          </w:p>
        </w:tc>
        <w:tc>
          <w:tcPr>
            <w:tcW w:w="3302" w:type="dxa"/>
          </w:tcPr>
          <w:p w:rsidR="0027259B" w:rsidRPr="0027259B" w:rsidRDefault="0070354B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Straatnaam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Woonplaats</w:t>
            </w:r>
          </w:p>
        </w:tc>
        <w:tc>
          <w:tcPr>
            <w:tcW w:w="2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Varchar(32)</w:t>
            </w:r>
          </w:p>
        </w:tc>
        <w:tc>
          <w:tcPr>
            <w:tcW w:w="3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Woonplaats gebruiker</w:t>
            </w:r>
          </w:p>
        </w:tc>
      </w:tr>
      <w:tr w:rsidR="00A54D74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A54D74" w:rsidRPr="0070354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A54D74" w:rsidRDefault="00A54D74" w:rsidP="00A54D74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R1</w:t>
            </w:r>
          </w:p>
        </w:tc>
        <w:tc>
          <w:tcPr>
            <w:tcW w:w="5604" w:type="dxa"/>
            <w:gridSpan w:val="2"/>
          </w:tcPr>
          <w:p w:rsidR="00A54D74" w:rsidRPr="00A54D74" w:rsidRDefault="00A54D74" w:rsidP="00A54D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Adres </w:t>
            </w:r>
            <w:r w:rsidR="00595791">
              <w:rPr>
                <w:rFonts w:ascii="Verdana" w:hAnsi="Verdana"/>
                <w:sz w:val="22"/>
                <w:szCs w:val="22"/>
                <w:lang w:val="en-GB"/>
              </w:rPr>
              <w:t>Postcode</w:t>
            </w:r>
            <w:r w:rsidR="00595791" w:rsidRPr="00A54D74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 w:rsidRPr="00A54D74">
              <w:rPr>
                <w:rFonts w:ascii="Verdana" w:hAnsi="Verdana"/>
                <w:sz w:val="22"/>
                <w:szCs w:val="22"/>
                <w:lang w:val="en-GB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User </w:t>
            </w:r>
            <w:r w:rsidR="00595791">
              <w:rPr>
                <w:rFonts w:ascii="Verdana" w:hAnsi="Verdana"/>
                <w:sz w:val="22"/>
                <w:szCs w:val="22"/>
                <w:lang w:val="en-GB"/>
              </w:rPr>
              <w:t>Postcode</w:t>
            </w:r>
          </w:p>
        </w:tc>
      </w:tr>
    </w:tbl>
    <w:p w:rsidR="0027259B" w:rsidRPr="00A54D74" w:rsidRDefault="0027259B" w:rsidP="0027259B">
      <w:pPr>
        <w:rPr>
          <w:lang w:val="en-GB"/>
        </w:rPr>
      </w:pPr>
    </w:p>
    <w:p w:rsidR="004C2974" w:rsidRPr="00595791" w:rsidRDefault="004C2974">
      <w:pPr>
        <w:rPr>
          <w:lang w:val="en-GB"/>
        </w:rPr>
      </w:pPr>
      <w:r w:rsidRPr="00595791">
        <w:rPr>
          <w:b/>
          <w:lang w:val="en-GB"/>
        </w:rPr>
        <w:br w:type="page"/>
      </w: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799"/>
        <w:gridCol w:w="2299"/>
        <w:gridCol w:w="3297"/>
      </w:tblGrid>
      <w:tr w:rsidR="0027259B" w:rsidRPr="0070354B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A54D74" w:rsidRDefault="0027259B" w:rsidP="00972E53">
            <w:pPr>
              <w:rPr>
                <w:lang w:val="en-GB"/>
              </w:rPr>
            </w:pPr>
          </w:p>
        </w:tc>
        <w:tc>
          <w:tcPr>
            <w:tcW w:w="2302" w:type="dxa"/>
          </w:tcPr>
          <w:p w:rsidR="0027259B" w:rsidRPr="00A54D74" w:rsidRDefault="0027259B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302" w:type="dxa"/>
          </w:tcPr>
          <w:p w:rsidR="0027259B" w:rsidRPr="00A54D74" w:rsidRDefault="0027259B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7259B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A54D74" w:rsidRDefault="0027259B" w:rsidP="00972E53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04" w:type="dxa"/>
            <w:gridSpan w:val="2"/>
          </w:tcPr>
          <w:p w:rsidR="0027259B" w:rsidRPr="0027259B" w:rsidRDefault="009A402E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Cursus</w:t>
            </w:r>
          </w:p>
        </w:tc>
      </w:tr>
      <w:tr w:rsidR="0027259B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27259B" w:rsidRPr="0027259B" w:rsidRDefault="009A402E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Voor de verschillende cursussen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27259B" w:rsidRPr="0027259B" w:rsidRDefault="0027259B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2302" w:type="dxa"/>
            <w:shd w:val="clear" w:color="auto" w:fill="BFBFBF" w:themeFill="background1" w:themeFillShade="BF"/>
          </w:tcPr>
          <w:p w:rsidR="0027259B" w:rsidRPr="0027259B" w:rsidRDefault="0027259B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302" w:type="dxa"/>
            <w:shd w:val="clear" w:color="auto" w:fill="BFBFBF" w:themeFill="background1" w:themeFillShade="BF"/>
          </w:tcPr>
          <w:p w:rsidR="0027259B" w:rsidRPr="0027259B" w:rsidRDefault="0027259B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4C2974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  <w:u w:val="single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cyan"/>
                <w:u w:val="single"/>
              </w:rPr>
              <w:t>Cursus_id</w:t>
            </w:r>
          </w:p>
        </w:tc>
        <w:tc>
          <w:tcPr>
            <w:tcW w:w="2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Auto increment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Begindatum</w:t>
            </w:r>
          </w:p>
        </w:tc>
        <w:tc>
          <w:tcPr>
            <w:tcW w:w="2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3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Begindatum cursus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27259B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Einddatum</w:t>
            </w:r>
          </w:p>
        </w:tc>
        <w:tc>
          <w:tcPr>
            <w:tcW w:w="2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3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Einddatum cursus</w:t>
            </w:r>
          </w:p>
        </w:tc>
      </w:tr>
      <w:tr w:rsidR="0027259B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27259B" w:rsidRPr="004C2974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  <w:u w:val="dash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green"/>
                <w:u w:val="dash"/>
              </w:rPr>
              <w:t>Soort_id</w:t>
            </w:r>
          </w:p>
        </w:tc>
        <w:tc>
          <w:tcPr>
            <w:tcW w:w="2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302" w:type="dxa"/>
          </w:tcPr>
          <w:p w:rsidR="0027259B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Foreign key van SoortCursus tabel</w:t>
            </w:r>
          </w:p>
        </w:tc>
      </w:tr>
      <w:tr w:rsidR="00A54D74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A54D74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A54D74" w:rsidRDefault="007B0280" w:rsidP="00A54D74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R1</w:t>
            </w:r>
          </w:p>
        </w:tc>
        <w:tc>
          <w:tcPr>
            <w:tcW w:w="5604" w:type="dxa"/>
            <w:gridSpan w:val="2"/>
          </w:tcPr>
          <w:p w:rsidR="00A54D74" w:rsidRDefault="007B0280" w:rsidP="007B0280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Cursus Cursus_id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CursistCursus Cursus_id</w:t>
            </w:r>
          </w:p>
        </w:tc>
      </w:tr>
      <w:tr w:rsidR="007B0280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Default="007B0280" w:rsidP="00A54D74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R2</w:t>
            </w:r>
          </w:p>
        </w:tc>
        <w:tc>
          <w:tcPr>
            <w:tcW w:w="5604" w:type="dxa"/>
            <w:gridSpan w:val="2"/>
          </w:tcPr>
          <w:p w:rsidR="007B0280" w:rsidRDefault="007B0280" w:rsidP="007B0280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SoortCursus Soort_id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Cursus Soort_id</w:t>
            </w:r>
          </w:p>
        </w:tc>
      </w:tr>
    </w:tbl>
    <w:p w:rsidR="0027259B" w:rsidRDefault="0027259B" w:rsidP="0027259B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801"/>
        <w:gridCol w:w="1877"/>
        <w:gridCol w:w="3727"/>
      </w:tblGrid>
      <w:tr w:rsidR="009A402E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Default="009A402E" w:rsidP="00972E53"/>
        </w:tc>
        <w:tc>
          <w:tcPr>
            <w:tcW w:w="1877" w:type="dxa"/>
          </w:tcPr>
          <w:p w:rsidR="009A402E" w:rsidRDefault="009A402E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:rsidR="009A402E" w:rsidRDefault="009A402E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02E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604" w:type="dxa"/>
            <w:gridSpan w:val="2"/>
          </w:tcPr>
          <w:p w:rsidR="009A402E" w:rsidRPr="0027259B" w:rsidRDefault="009A402E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SoortCursus</w:t>
            </w:r>
          </w:p>
        </w:tc>
      </w:tr>
      <w:tr w:rsidR="009A402E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9A402E" w:rsidRPr="0027259B" w:rsidRDefault="007B0280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Soorten cursussen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1877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727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4C2974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  <w:u w:val="single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cyan"/>
                <w:u w:val="single"/>
              </w:rPr>
              <w:t>Soort_id</w:t>
            </w:r>
          </w:p>
        </w:tc>
        <w:tc>
          <w:tcPr>
            <w:tcW w:w="1877" w:type="dxa"/>
          </w:tcPr>
          <w:p w:rsidR="009A402E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727" w:type="dxa"/>
          </w:tcPr>
          <w:p w:rsidR="009A402E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Auto increment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Cursussoort</w:t>
            </w:r>
          </w:p>
        </w:tc>
        <w:tc>
          <w:tcPr>
            <w:tcW w:w="1877" w:type="dxa"/>
          </w:tcPr>
          <w:p w:rsidR="009A402E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Varchar(32)</w:t>
            </w:r>
          </w:p>
        </w:tc>
        <w:tc>
          <w:tcPr>
            <w:tcW w:w="3727" w:type="dxa"/>
          </w:tcPr>
          <w:p w:rsidR="009A402E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Naam van de cur</w:t>
            </w:r>
            <w:r w:rsidR="00AE78FB">
              <w:rPr>
                <w:rFonts w:ascii="Verdana" w:hAnsi="Verdana"/>
                <w:sz w:val="22"/>
                <w:szCs w:val="22"/>
              </w:rPr>
              <w:t>s</w:t>
            </w:r>
            <w:r>
              <w:rPr>
                <w:rFonts w:ascii="Verdana" w:hAnsi="Verdana"/>
                <w:sz w:val="22"/>
                <w:szCs w:val="22"/>
              </w:rPr>
              <w:t>us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Prijs</w:t>
            </w:r>
          </w:p>
        </w:tc>
        <w:tc>
          <w:tcPr>
            <w:tcW w:w="1877" w:type="dxa"/>
          </w:tcPr>
          <w:p w:rsidR="009A402E" w:rsidRPr="0027259B" w:rsidRDefault="000C5C07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Double</w:t>
            </w:r>
          </w:p>
        </w:tc>
        <w:tc>
          <w:tcPr>
            <w:tcW w:w="3727" w:type="dxa"/>
          </w:tcPr>
          <w:p w:rsidR="009A402E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Prijs van de cur</w:t>
            </w:r>
            <w:r w:rsidR="00AE78FB">
              <w:rPr>
                <w:rFonts w:ascii="Verdana" w:hAnsi="Verdana"/>
                <w:sz w:val="22"/>
                <w:szCs w:val="22"/>
              </w:rPr>
              <w:t>s</w:t>
            </w:r>
            <w:r>
              <w:rPr>
                <w:rFonts w:ascii="Verdana" w:hAnsi="Verdana"/>
                <w:sz w:val="22"/>
                <w:szCs w:val="22"/>
              </w:rPr>
              <w:t>us</w:t>
            </w:r>
          </w:p>
        </w:tc>
      </w:tr>
      <w:tr w:rsidR="00DD79D0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DD79D0" w:rsidRDefault="00DD79D0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Beschrijving</w:t>
            </w:r>
          </w:p>
        </w:tc>
        <w:tc>
          <w:tcPr>
            <w:tcW w:w="1877" w:type="dxa"/>
          </w:tcPr>
          <w:p w:rsidR="00DD79D0" w:rsidRDefault="00DD79D0" w:rsidP="0070354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Varchar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(255)</w:t>
            </w:r>
          </w:p>
        </w:tc>
        <w:tc>
          <w:tcPr>
            <w:tcW w:w="3727" w:type="dxa"/>
          </w:tcPr>
          <w:p w:rsidR="00DD79D0" w:rsidRDefault="00DD79D0" w:rsidP="0070354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Beschrijving van de cursus</w:t>
            </w:r>
          </w:p>
        </w:tc>
      </w:tr>
      <w:tr w:rsidR="00A54D74" w:rsidRPr="0027259B" w:rsidTr="007B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A54D74" w:rsidRPr="00A54D74" w:rsidRDefault="00A54D74" w:rsidP="00A54D74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proofErr w:type="spellStart"/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  <w:proofErr w:type="spellEnd"/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A54D74" w:rsidRPr="0027259B" w:rsidRDefault="00A54D74" w:rsidP="007B0280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7B0280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Pr="0027259B" w:rsidRDefault="007B0280" w:rsidP="00A54D74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R1</w:t>
            </w:r>
          </w:p>
        </w:tc>
        <w:tc>
          <w:tcPr>
            <w:tcW w:w="5604" w:type="dxa"/>
            <w:gridSpan w:val="2"/>
          </w:tcPr>
          <w:p w:rsidR="007B0280" w:rsidRPr="0027259B" w:rsidRDefault="007B0280" w:rsidP="00A54D74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SoortCursus Soort_id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Cursus Soort_id</w:t>
            </w:r>
          </w:p>
        </w:tc>
      </w:tr>
      <w:tr w:rsidR="007B0280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Pr="0027259B" w:rsidRDefault="007B0280" w:rsidP="00A54D74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R2</w:t>
            </w:r>
          </w:p>
        </w:tc>
        <w:tc>
          <w:tcPr>
            <w:tcW w:w="5604" w:type="dxa"/>
            <w:gridSpan w:val="2"/>
          </w:tcPr>
          <w:p w:rsidR="007B0280" w:rsidRPr="0027259B" w:rsidRDefault="007B0280" w:rsidP="00A54D74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SoortCursus Soort_id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Schip Soort_id</w:t>
            </w:r>
          </w:p>
        </w:tc>
      </w:tr>
    </w:tbl>
    <w:p w:rsidR="0027259B" w:rsidRDefault="0027259B" w:rsidP="0027259B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801"/>
        <w:gridCol w:w="1877"/>
        <w:gridCol w:w="3727"/>
      </w:tblGrid>
      <w:tr w:rsidR="009A402E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Default="009A402E" w:rsidP="00972E53"/>
        </w:tc>
        <w:tc>
          <w:tcPr>
            <w:tcW w:w="1877" w:type="dxa"/>
          </w:tcPr>
          <w:p w:rsidR="009A402E" w:rsidRDefault="009A402E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:rsidR="009A402E" w:rsidRDefault="009A402E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02E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604" w:type="dxa"/>
            <w:gridSpan w:val="2"/>
          </w:tcPr>
          <w:p w:rsidR="009A402E" w:rsidRPr="0027259B" w:rsidRDefault="009A402E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CursistCursus</w:t>
            </w:r>
          </w:p>
        </w:tc>
      </w:tr>
      <w:tr w:rsidR="009A402E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9A402E" w:rsidRPr="0027259B" w:rsidRDefault="007B0280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Verbinding tussen Cursist en cursus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1877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727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9A402E" w:rsidRPr="00DD79D0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4C2974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  <w:highlight w:val="green"/>
                <w:u w:val="dash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green"/>
                <w:u w:val="dash"/>
              </w:rPr>
              <w:t>Cursus_id</w:t>
            </w:r>
          </w:p>
        </w:tc>
        <w:tc>
          <w:tcPr>
            <w:tcW w:w="1877" w:type="dxa"/>
          </w:tcPr>
          <w:p w:rsidR="009A402E" w:rsidRPr="0027259B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727" w:type="dxa"/>
          </w:tcPr>
          <w:p w:rsidR="009A402E" w:rsidRPr="009A402E" w:rsidRDefault="009A402E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 w:rsidRPr="009A402E">
              <w:rPr>
                <w:rFonts w:ascii="Verdana" w:hAnsi="Verdana"/>
                <w:sz w:val="22"/>
                <w:szCs w:val="22"/>
                <w:lang w:val="en-GB"/>
              </w:rPr>
              <w:t>Foreign key van Cursus tabel</w:t>
            </w:r>
          </w:p>
        </w:tc>
      </w:tr>
      <w:tr w:rsidR="009A402E" w:rsidRPr="00DD79D0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4C2974" w:rsidRDefault="00A54D74" w:rsidP="00972E53">
            <w:pPr>
              <w:pStyle w:val="Geenregelafstand"/>
              <w:rPr>
                <w:rFonts w:ascii="Verdana" w:hAnsi="Verdana"/>
                <w:sz w:val="22"/>
                <w:szCs w:val="22"/>
                <w:highlight w:val="green"/>
                <w:u w:val="dash"/>
                <w:lang w:val="en-GB"/>
              </w:rPr>
            </w:pPr>
            <w:proofErr w:type="spellStart"/>
            <w:r w:rsidRPr="004C2974">
              <w:rPr>
                <w:rFonts w:ascii="Verdana" w:hAnsi="Verdana"/>
                <w:sz w:val="22"/>
                <w:szCs w:val="22"/>
                <w:highlight w:val="green"/>
                <w:u w:val="dash"/>
                <w:lang w:val="en-GB"/>
              </w:rPr>
              <w:t>User_id</w:t>
            </w:r>
            <w:proofErr w:type="spellEnd"/>
          </w:p>
        </w:tc>
        <w:tc>
          <w:tcPr>
            <w:tcW w:w="1877" w:type="dxa"/>
          </w:tcPr>
          <w:p w:rsidR="009A402E" w:rsidRPr="009A402E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Int</w:t>
            </w:r>
          </w:p>
        </w:tc>
        <w:tc>
          <w:tcPr>
            <w:tcW w:w="3727" w:type="dxa"/>
          </w:tcPr>
          <w:p w:rsidR="009A402E" w:rsidRPr="009A402E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Foreign key van User table</w:t>
            </w:r>
          </w:p>
        </w:tc>
      </w:tr>
      <w:tr w:rsidR="007B0280" w:rsidRPr="009A402E" w:rsidTr="007B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7B0280" w:rsidRPr="00A54D74" w:rsidRDefault="007B0280" w:rsidP="007B0280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proofErr w:type="spellStart"/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  <w:proofErr w:type="spellEnd"/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7B0280" w:rsidRPr="009A402E" w:rsidRDefault="007B0280" w:rsidP="007B0280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7B0280" w:rsidRPr="009A402E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Pr="009A402E" w:rsidRDefault="007B0280" w:rsidP="007B0280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R1</w:t>
            </w:r>
          </w:p>
        </w:tc>
        <w:tc>
          <w:tcPr>
            <w:tcW w:w="5604" w:type="dxa"/>
            <w:gridSpan w:val="2"/>
          </w:tcPr>
          <w:p w:rsidR="007B0280" w:rsidRPr="009A402E" w:rsidRDefault="007B0280" w:rsidP="007B0280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Cursus Cursus_id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CursistCursus Cursus_id</w:t>
            </w:r>
          </w:p>
        </w:tc>
      </w:tr>
      <w:tr w:rsidR="007B0280" w:rsidRPr="00DD79D0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Pr="009A402E" w:rsidRDefault="007B0280" w:rsidP="007B0280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R2</w:t>
            </w:r>
          </w:p>
        </w:tc>
        <w:tc>
          <w:tcPr>
            <w:tcW w:w="5604" w:type="dxa"/>
            <w:gridSpan w:val="2"/>
          </w:tcPr>
          <w:p w:rsidR="007B0280" w:rsidRPr="009A402E" w:rsidRDefault="00AE78FB" w:rsidP="007B0280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User Use</w:t>
            </w:r>
            <w:r w:rsidR="007B0280">
              <w:rPr>
                <w:rFonts w:ascii="Verdana" w:hAnsi="Verdana"/>
                <w:sz w:val="22"/>
                <w:szCs w:val="22"/>
                <w:lang w:val="en-GB"/>
              </w:rPr>
              <w:t xml:space="preserve">r_id </w:t>
            </w:r>
            <w:r w:rsidR="007B0280" w:rsidRPr="00A54D74">
              <w:rPr>
                <w:rFonts w:ascii="Verdana" w:hAnsi="Verdana"/>
                <w:sz w:val="22"/>
                <w:szCs w:val="22"/>
                <w:lang w:val="en-GB"/>
              </w:rPr>
              <w:sym w:font="Wingdings" w:char="F0E0"/>
            </w:r>
            <w:r w:rsidR="007B0280">
              <w:rPr>
                <w:rFonts w:ascii="Verdana" w:hAnsi="Verdana"/>
                <w:sz w:val="22"/>
                <w:szCs w:val="22"/>
                <w:lang w:val="en-GB"/>
              </w:rPr>
              <w:t xml:space="preserve"> CursistCurus User_id</w:t>
            </w:r>
          </w:p>
        </w:tc>
      </w:tr>
    </w:tbl>
    <w:p w:rsidR="004C2974" w:rsidRDefault="004C2974" w:rsidP="0027259B">
      <w:pPr>
        <w:rPr>
          <w:lang w:val="en-GB"/>
        </w:rPr>
      </w:pPr>
    </w:p>
    <w:p w:rsidR="004C2974" w:rsidRDefault="004C2974">
      <w:pPr>
        <w:rPr>
          <w:lang w:val="en-GB"/>
        </w:rPr>
      </w:pPr>
      <w:r>
        <w:rPr>
          <w:lang w:val="en-GB"/>
        </w:rPr>
        <w:br w:type="page"/>
      </w:r>
    </w:p>
    <w:p w:rsidR="009A402E" w:rsidRPr="009A402E" w:rsidRDefault="009A402E" w:rsidP="0027259B">
      <w:pPr>
        <w:rPr>
          <w:lang w:val="en-GB"/>
        </w:rPr>
      </w:pP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801"/>
        <w:gridCol w:w="2019"/>
        <w:gridCol w:w="3585"/>
      </w:tblGrid>
      <w:tr w:rsidR="009A402E" w:rsidRPr="00DD79D0" w:rsidTr="00A5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9A402E" w:rsidRDefault="009A402E" w:rsidP="00972E53">
            <w:pPr>
              <w:rPr>
                <w:lang w:val="en-GB"/>
              </w:rPr>
            </w:pPr>
          </w:p>
        </w:tc>
        <w:tc>
          <w:tcPr>
            <w:tcW w:w="2019" w:type="dxa"/>
          </w:tcPr>
          <w:p w:rsidR="009A402E" w:rsidRPr="009A402E" w:rsidRDefault="009A402E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585" w:type="dxa"/>
          </w:tcPr>
          <w:p w:rsidR="009A402E" w:rsidRPr="009A402E" w:rsidRDefault="009A402E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A402E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9A402E" w:rsidRDefault="009A402E" w:rsidP="00972E53">
            <w:pPr>
              <w:pStyle w:val="Geenregelafstand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04" w:type="dxa"/>
            <w:gridSpan w:val="2"/>
          </w:tcPr>
          <w:p w:rsidR="009A402E" w:rsidRPr="0027259B" w:rsidRDefault="00A54D74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Schip</w:t>
            </w:r>
          </w:p>
        </w:tc>
      </w:tr>
      <w:tr w:rsidR="009A402E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Definitie</w:t>
            </w:r>
          </w:p>
        </w:tc>
        <w:tc>
          <w:tcPr>
            <w:tcW w:w="5604" w:type="dxa"/>
            <w:gridSpan w:val="2"/>
          </w:tcPr>
          <w:p w:rsidR="009A402E" w:rsidRPr="0027259B" w:rsidRDefault="007B0280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Bijhouden van de verschillende schepen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Attribuutnaam</w:t>
            </w:r>
          </w:p>
        </w:tc>
        <w:tc>
          <w:tcPr>
            <w:tcW w:w="2019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Datatype</w:t>
            </w:r>
          </w:p>
        </w:tc>
        <w:tc>
          <w:tcPr>
            <w:tcW w:w="3585" w:type="dxa"/>
            <w:shd w:val="clear" w:color="auto" w:fill="BFBFBF" w:themeFill="background1" w:themeFillShade="BF"/>
          </w:tcPr>
          <w:p w:rsidR="009A402E" w:rsidRPr="0027259B" w:rsidRDefault="009A402E" w:rsidP="00972E53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27259B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4C2974" w:rsidRDefault="00A54D74" w:rsidP="00972E53">
            <w:pPr>
              <w:pStyle w:val="Geenregelafstand"/>
              <w:rPr>
                <w:rFonts w:ascii="Verdana" w:hAnsi="Verdana"/>
                <w:sz w:val="22"/>
                <w:szCs w:val="22"/>
                <w:u w:val="single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cyan"/>
                <w:u w:val="single"/>
              </w:rPr>
              <w:t>Schip_id</w:t>
            </w:r>
          </w:p>
        </w:tc>
        <w:tc>
          <w:tcPr>
            <w:tcW w:w="2019" w:type="dxa"/>
          </w:tcPr>
          <w:p w:rsidR="009A402E" w:rsidRPr="0027259B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585" w:type="dxa"/>
          </w:tcPr>
          <w:p w:rsidR="009A402E" w:rsidRPr="0027259B" w:rsidRDefault="00CD711F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Het nummer van een schip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AE78FB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Ontwerp</w:t>
            </w:r>
          </w:p>
        </w:tc>
        <w:tc>
          <w:tcPr>
            <w:tcW w:w="2019" w:type="dxa"/>
          </w:tcPr>
          <w:p w:rsidR="009A402E" w:rsidRPr="0027259B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Varchar(32)</w:t>
            </w:r>
          </w:p>
        </w:tc>
        <w:tc>
          <w:tcPr>
            <w:tcW w:w="3585" w:type="dxa"/>
          </w:tcPr>
          <w:p w:rsidR="009A402E" w:rsidRPr="0027259B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Ontwerp van </w:t>
            </w:r>
            <w:r w:rsidR="00CD711F">
              <w:rPr>
                <w:rFonts w:ascii="Verdana" w:hAnsi="Verdana"/>
                <w:sz w:val="22"/>
                <w:szCs w:val="22"/>
              </w:rPr>
              <w:t>een schip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A54D74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Naam</w:t>
            </w:r>
          </w:p>
        </w:tc>
        <w:tc>
          <w:tcPr>
            <w:tcW w:w="2019" w:type="dxa"/>
          </w:tcPr>
          <w:p w:rsidR="009A402E" w:rsidRPr="0027259B" w:rsidRDefault="000C5C07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Varchar</w:t>
            </w:r>
            <w:r w:rsidR="00A54D74">
              <w:rPr>
                <w:rFonts w:ascii="Verdana" w:hAnsi="Verdana"/>
                <w:sz w:val="22"/>
                <w:szCs w:val="22"/>
              </w:rPr>
              <w:t>(32)</w:t>
            </w:r>
          </w:p>
        </w:tc>
        <w:tc>
          <w:tcPr>
            <w:tcW w:w="3585" w:type="dxa"/>
          </w:tcPr>
          <w:p w:rsidR="009A402E" w:rsidRPr="0027259B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Naam van </w:t>
            </w:r>
            <w:r w:rsidR="00CD711F">
              <w:rPr>
                <w:rFonts w:ascii="Verdana" w:hAnsi="Verdana"/>
                <w:sz w:val="22"/>
                <w:szCs w:val="22"/>
              </w:rPr>
              <w:t>een schip</w:t>
            </w:r>
          </w:p>
        </w:tc>
      </w:tr>
      <w:tr w:rsidR="000C5C07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0C5C07" w:rsidRDefault="000C5C07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Plaatsen</w:t>
            </w:r>
          </w:p>
        </w:tc>
        <w:tc>
          <w:tcPr>
            <w:tcW w:w="2019" w:type="dxa"/>
          </w:tcPr>
          <w:p w:rsidR="000C5C07" w:rsidRDefault="000C5C07" w:rsidP="000C5C07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585" w:type="dxa"/>
          </w:tcPr>
          <w:p w:rsidR="000C5C07" w:rsidRDefault="000C5C07" w:rsidP="000C5C07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Aantal plaatsen</w:t>
            </w:r>
            <w:r w:rsidR="00CD711F">
              <w:rPr>
                <w:rFonts w:ascii="Verdana" w:hAnsi="Verdana"/>
                <w:sz w:val="22"/>
                <w:szCs w:val="22"/>
              </w:rPr>
              <w:t xml:space="preserve"> op</w:t>
            </w:r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r w:rsidR="00CD711F">
              <w:rPr>
                <w:rFonts w:ascii="Verdana" w:hAnsi="Verdana"/>
                <w:sz w:val="22"/>
                <w:szCs w:val="22"/>
              </w:rPr>
              <w:t>een schip</w:t>
            </w:r>
          </w:p>
        </w:tc>
      </w:tr>
      <w:tr w:rsidR="009A402E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A402E" w:rsidRPr="0027259B" w:rsidRDefault="00A54D74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Averij</w:t>
            </w:r>
          </w:p>
        </w:tc>
        <w:tc>
          <w:tcPr>
            <w:tcW w:w="2019" w:type="dxa"/>
          </w:tcPr>
          <w:p w:rsidR="009A402E" w:rsidRPr="0027259B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Boolean</w:t>
            </w:r>
          </w:p>
        </w:tc>
        <w:tc>
          <w:tcPr>
            <w:tcW w:w="3585" w:type="dxa"/>
          </w:tcPr>
          <w:p w:rsidR="00A54D74" w:rsidRPr="0027259B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Of een boot schade heeft ja of nee</w:t>
            </w:r>
          </w:p>
        </w:tc>
      </w:tr>
      <w:tr w:rsidR="00A54D74" w:rsidRPr="0027259B" w:rsidTr="00A54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A54D74" w:rsidRPr="004C2974" w:rsidRDefault="00A54D74" w:rsidP="00972E53">
            <w:pPr>
              <w:pStyle w:val="Geenregelafstand"/>
              <w:rPr>
                <w:rFonts w:ascii="Verdana" w:hAnsi="Verdana"/>
                <w:sz w:val="22"/>
                <w:szCs w:val="22"/>
                <w:u w:val="dash"/>
              </w:rPr>
            </w:pPr>
            <w:r w:rsidRPr="004C2974">
              <w:rPr>
                <w:rFonts w:ascii="Verdana" w:hAnsi="Verdana"/>
                <w:sz w:val="22"/>
                <w:szCs w:val="22"/>
                <w:highlight w:val="green"/>
                <w:u w:val="dash"/>
              </w:rPr>
              <w:t>Soort_id</w:t>
            </w:r>
          </w:p>
        </w:tc>
        <w:tc>
          <w:tcPr>
            <w:tcW w:w="2019" w:type="dxa"/>
          </w:tcPr>
          <w:p w:rsidR="00A54D74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</w:t>
            </w:r>
          </w:p>
        </w:tc>
        <w:tc>
          <w:tcPr>
            <w:tcW w:w="3585" w:type="dxa"/>
          </w:tcPr>
          <w:p w:rsidR="00A54D74" w:rsidRDefault="00A54D74" w:rsidP="0070354B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Foreign key van SoortCursus tabel</w:t>
            </w:r>
          </w:p>
        </w:tc>
      </w:tr>
      <w:tr w:rsidR="007B0280" w:rsidRPr="0027259B" w:rsidTr="007B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BFBFBF" w:themeFill="background1" w:themeFillShade="BF"/>
          </w:tcPr>
          <w:p w:rsidR="007B0280" w:rsidRPr="00A54D74" w:rsidRDefault="007B0280" w:rsidP="007B0280">
            <w:pPr>
              <w:pStyle w:val="Geenregelafstand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  <w:lang w:val="en-GB"/>
              </w:rPr>
              <w:t>Relatie</w:t>
            </w:r>
          </w:p>
        </w:tc>
        <w:tc>
          <w:tcPr>
            <w:tcW w:w="5604" w:type="dxa"/>
            <w:gridSpan w:val="2"/>
            <w:shd w:val="clear" w:color="auto" w:fill="BFBFBF" w:themeFill="background1" w:themeFillShade="BF"/>
          </w:tcPr>
          <w:p w:rsidR="007B0280" w:rsidRDefault="007B0280" w:rsidP="007B0280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A54D74">
              <w:rPr>
                <w:rFonts w:ascii="Verdana" w:hAnsi="Verdana"/>
                <w:b/>
                <w:sz w:val="22"/>
                <w:szCs w:val="22"/>
              </w:rPr>
              <w:t>Toelichting</w:t>
            </w:r>
          </w:p>
        </w:tc>
      </w:tr>
      <w:tr w:rsidR="007B0280" w:rsidRPr="0027259B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7B0280" w:rsidRDefault="007B0280" w:rsidP="007B0280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R1</w:t>
            </w:r>
          </w:p>
        </w:tc>
        <w:tc>
          <w:tcPr>
            <w:tcW w:w="5604" w:type="dxa"/>
            <w:gridSpan w:val="2"/>
          </w:tcPr>
          <w:p w:rsidR="007B0280" w:rsidRDefault="007B0280" w:rsidP="007B0280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SoortCursus Soort_id </w:t>
            </w:r>
            <w:r w:rsidRPr="007B0280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Schip Soort_id</w:t>
            </w:r>
          </w:p>
        </w:tc>
      </w:tr>
    </w:tbl>
    <w:p w:rsidR="009A402E" w:rsidRDefault="009A402E" w:rsidP="0027259B"/>
    <w:p w:rsidR="00B3588C" w:rsidRDefault="00B3588C">
      <w:r>
        <w:br w:type="page"/>
      </w:r>
    </w:p>
    <w:p w:rsidR="00B3588C" w:rsidRDefault="00B3588C" w:rsidP="00B3588C">
      <w:pPr>
        <w:pStyle w:val="kop10"/>
      </w:pPr>
      <w:bookmarkStart w:id="7" w:name="_Toc473723581"/>
      <w:r>
        <w:lastRenderedPageBreak/>
        <w:t>Gegevens</w:t>
      </w:r>
      <w:bookmarkEnd w:id="7"/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595791" w:rsidTr="00972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95791" w:rsidRDefault="00595791" w:rsidP="00972E53"/>
        </w:tc>
        <w:tc>
          <w:tcPr>
            <w:tcW w:w="2551" w:type="dxa"/>
          </w:tcPr>
          <w:p w:rsidR="00595791" w:rsidRDefault="00595791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791" w:rsidRP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595791" w:rsidRPr="00B3588C" w:rsidRDefault="00595791" w:rsidP="00972E53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User</w:t>
            </w:r>
          </w:p>
        </w:tc>
      </w:tr>
      <w:tr w:rsidR="00595791" w:rsidRP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95791" w:rsidRPr="00B3588C" w:rsidRDefault="00595791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Userlevel</w:t>
            </w:r>
          </w:p>
        </w:tc>
        <w:tc>
          <w:tcPr>
            <w:tcW w:w="2551" w:type="dxa"/>
          </w:tcPr>
          <w:p w:rsidR="00595791" w:rsidRPr="00B3588C" w:rsidRDefault="00595791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595791" w:rsidRP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95791" w:rsidRPr="00B3588C" w:rsidRDefault="00595791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595791" w:rsidRPr="00B3588C" w:rsidRDefault="00595791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Admin</w:t>
            </w:r>
          </w:p>
        </w:tc>
      </w:tr>
      <w:tr w:rsidR="00595791" w:rsidRP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95791" w:rsidRPr="00B3588C" w:rsidRDefault="00595791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595791" w:rsidRPr="00B3588C" w:rsidRDefault="00595791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</w:t>
            </w:r>
          </w:p>
        </w:tc>
      </w:tr>
      <w:tr w:rsidR="00595791" w:rsidRP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95791" w:rsidRPr="00B3588C" w:rsidRDefault="00595791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595791" w:rsidRPr="00B3588C" w:rsidRDefault="00595791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Gebruiker</w:t>
            </w:r>
          </w:p>
        </w:tc>
      </w:tr>
    </w:tbl>
    <w:p w:rsidR="00595791" w:rsidRPr="00595791" w:rsidRDefault="00595791" w:rsidP="00595791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B3588C" w:rsidTr="00B35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Default="00B3588C" w:rsidP="00B3588C"/>
        </w:tc>
        <w:tc>
          <w:tcPr>
            <w:tcW w:w="2551" w:type="dxa"/>
          </w:tcPr>
          <w:p w:rsidR="00B3588C" w:rsidRDefault="00B3588C" w:rsidP="00B35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88C" w:rsidTr="00B3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B3588C" w:rsidRPr="00B3588C" w:rsidRDefault="00B3588C" w:rsidP="00B3588C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SoortCursus</w:t>
            </w:r>
          </w:p>
        </w:tc>
      </w:tr>
      <w:tr w:rsidR="00B3588C" w:rsidTr="00B3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B3588C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B3588C">
              <w:rPr>
                <w:rFonts w:ascii="Verdana" w:hAnsi="Verdana"/>
                <w:b/>
                <w:sz w:val="22"/>
                <w:szCs w:val="22"/>
              </w:rPr>
              <w:t>Soort_id</w:t>
            </w:r>
          </w:p>
        </w:tc>
        <w:tc>
          <w:tcPr>
            <w:tcW w:w="2551" w:type="dxa"/>
          </w:tcPr>
          <w:p w:rsidR="00B3588C" w:rsidRPr="00B3588C" w:rsidRDefault="00B3588C" w:rsidP="00B3588C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B3588C">
              <w:rPr>
                <w:rFonts w:ascii="Verdana" w:hAnsi="Verdana"/>
                <w:b/>
                <w:sz w:val="22"/>
                <w:szCs w:val="22"/>
              </w:rPr>
              <w:t>CursusSoort</w:t>
            </w:r>
          </w:p>
        </w:tc>
      </w:tr>
      <w:tr w:rsidR="00B3588C" w:rsidTr="00B3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B3588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B3588C" w:rsidRPr="00B3588C" w:rsidRDefault="00B3588C" w:rsidP="00B3588C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Beginnerscursus</w:t>
            </w:r>
          </w:p>
        </w:tc>
      </w:tr>
      <w:tr w:rsidR="00B3588C" w:rsidTr="00B3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B3588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B3588C" w:rsidRPr="00B3588C" w:rsidRDefault="00B3588C" w:rsidP="00B3588C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Gevorderdencursus</w:t>
            </w:r>
          </w:p>
        </w:tc>
      </w:tr>
      <w:tr w:rsidR="00B3588C" w:rsidTr="00B3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B3588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B3588C" w:rsidRPr="00B3588C" w:rsidRDefault="00B3588C" w:rsidP="00B3588C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Wad tochten</w:t>
            </w:r>
          </w:p>
        </w:tc>
      </w:tr>
    </w:tbl>
    <w:p w:rsidR="00B3588C" w:rsidRDefault="00B3588C" w:rsidP="00B3588C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B3588C" w:rsidTr="00972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Default="00B3588C" w:rsidP="00972E53"/>
        </w:tc>
        <w:tc>
          <w:tcPr>
            <w:tcW w:w="2551" w:type="dxa"/>
          </w:tcPr>
          <w:p w:rsidR="00B3588C" w:rsidRDefault="00B3588C" w:rsidP="0097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B3588C" w:rsidRPr="00B3588C" w:rsidRDefault="00B3588C" w:rsidP="00972E53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Schip</w:t>
            </w:r>
          </w:p>
        </w:tc>
      </w:tr>
      <w:tr w:rsid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972E53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Schip</w:t>
            </w:r>
            <w:r w:rsidRPr="00B3588C">
              <w:rPr>
                <w:rFonts w:ascii="Verdana" w:hAnsi="Verdana"/>
                <w:b/>
                <w:sz w:val="22"/>
                <w:szCs w:val="22"/>
              </w:rPr>
              <w:t>_id</w:t>
            </w:r>
          </w:p>
        </w:tc>
        <w:tc>
          <w:tcPr>
            <w:tcW w:w="2551" w:type="dxa"/>
          </w:tcPr>
          <w:p w:rsidR="00B3588C" w:rsidRPr="00B3588C" w:rsidRDefault="00B3588C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Ontwerp</w:t>
            </w:r>
          </w:p>
        </w:tc>
      </w:tr>
      <w:tr w:rsid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B3588C" w:rsidRPr="00B3588C" w:rsidRDefault="00B3588C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16 kwadraat</w:t>
            </w:r>
          </w:p>
        </w:tc>
      </w:tr>
      <w:tr w:rsid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B3588C" w:rsidRPr="00B3588C" w:rsidRDefault="00B3588C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Draak</w:t>
            </w:r>
          </w:p>
        </w:tc>
      </w:tr>
      <w:tr w:rsidR="00B3588C" w:rsidTr="00972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3588C" w:rsidRPr="00B3588C" w:rsidRDefault="00B3588C" w:rsidP="00972E5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B3588C" w:rsidRPr="00B3588C" w:rsidRDefault="00B3588C" w:rsidP="00972E53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Schouw</w:t>
            </w:r>
          </w:p>
        </w:tc>
      </w:tr>
    </w:tbl>
    <w:p w:rsidR="00090A11" w:rsidRDefault="00090A11" w:rsidP="00B3588C"/>
    <w:p w:rsidR="00090A11" w:rsidRDefault="00090A11">
      <w:r>
        <w:br w:type="page"/>
      </w:r>
    </w:p>
    <w:p w:rsidR="00B3588C" w:rsidRDefault="00B3588C" w:rsidP="00B3588C">
      <w:pPr>
        <w:pStyle w:val="kop10"/>
      </w:pPr>
      <w:bookmarkStart w:id="8" w:name="_Toc473723582"/>
      <w:r>
        <w:lastRenderedPageBreak/>
        <w:t>(SQL-)script</w:t>
      </w:r>
      <w:bookmarkEnd w:id="8"/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 xml:space="preserve">-- </w:t>
      </w:r>
      <w:proofErr w:type="spellStart"/>
      <w:r w:rsidRPr="009E6B00">
        <w:rPr>
          <w:rFonts w:ascii="Verdana" w:hAnsi="Verdana"/>
          <w:sz w:val="22"/>
          <w:szCs w:val="22"/>
        </w:rPr>
        <w:t>phpMyAdmin</w:t>
      </w:r>
      <w:proofErr w:type="spellEnd"/>
      <w:r w:rsidRPr="009E6B00">
        <w:rPr>
          <w:rFonts w:ascii="Verdana" w:hAnsi="Verdana"/>
          <w:sz w:val="22"/>
          <w:szCs w:val="22"/>
        </w:rPr>
        <w:t xml:space="preserve"> SQL Dump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 xml:space="preserve">-- </w:t>
      </w:r>
      <w:proofErr w:type="spellStart"/>
      <w:r w:rsidRPr="009E6B00">
        <w:rPr>
          <w:rFonts w:ascii="Verdana" w:hAnsi="Verdana"/>
          <w:sz w:val="22"/>
          <w:szCs w:val="22"/>
        </w:rPr>
        <w:t>version</w:t>
      </w:r>
      <w:proofErr w:type="spellEnd"/>
      <w:r w:rsidRPr="009E6B00">
        <w:rPr>
          <w:rFonts w:ascii="Verdana" w:hAnsi="Verdana"/>
          <w:sz w:val="22"/>
          <w:szCs w:val="22"/>
        </w:rPr>
        <w:t xml:space="preserve"> 4.6.4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https://www.phpmyadmin.net/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Host: 127.0.0.1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Gegenereerd op: 01 feb 2017 om 13:38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Serverversie: 5.7.14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PHP-versie: 5.6.25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SET SQL_MODE = "NO_AUTO_VALUE_ON_ZERO";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SET 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time_zone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 = "+00:00";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/*!40101 SET @OLD_CHARACTER_SET_CLIENT=@@CHARACTER_SET_CLIENT */;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/*!40101 SET @OLD_CHARACTER_SET_RESULTS=@@CHARACTER_SET_RESULTS */;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/*!40101 SET @OLD_COLLATION_CONNECTION=@@COLLATION_CONNECTION */;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/*!40101 SET NAMES utf8mb4 */;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 Database: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dewaai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CREATE DATABASE IF NOT EXISTS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dewaai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DEFAULT CHARACTER SET utf8 COLLATE utf8_general_ci;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USE `</w:t>
      </w:r>
      <w:proofErr w:type="spellStart"/>
      <w:r w:rsidRPr="009E6B00">
        <w:rPr>
          <w:rFonts w:ascii="Verdana" w:hAnsi="Verdana"/>
          <w:sz w:val="22"/>
          <w:szCs w:val="22"/>
        </w:rPr>
        <w:t>dewaai</w:t>
      </w:r>
      <w:proofErr w:type="spellEnd"/>
      <w:r w:rsidRPr="009E6B00">
        <w:rPr>
          <w:rFonts w:ascii="Verdana" w:hAnsi="Verdana"/>
          <w:sz w:val="22"/>
          <w:szCs w:val="22"/>
        </w:rPr>
        <w:t>`;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--------------------------------------------------------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Tabelstructuur voor tabel `adres`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CREATE TABLE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adres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(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`postcode` varchar(6)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straatnaam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varchar(32)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woonplaats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varchar(32) NOT NULL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) ENGINE=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InnoDB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 DEFAULT CHARSET=utf8;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Gegevens worden geëxporteerd voor tabel `adres`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INSERT INTO `adres` (`postcode`, `straatnaam`, `woonplaats`) VALUES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('1070VB', '</w:t>
      </w:r>
      <w:proofErr w:type="spellStart"/>
      <w:r w:rsidRPr="009E6B00">
        <w:rPr>
          <w:rFonts w:ascii="Verdana" w:hAnsi="Verdana"/>
          <w:sz w:val="22"/>
          <w:szCs w:val="22"/>
        </w:rPr>
        <w:t>Amstelveenseweg</w:t>
      </w:r>
      <w:proofErr w:type="spellEnd"/>
      <w:r w:rsidRPr="009E6B00">
        <w:rPr>
          <w:rFonts w:ascii="Verdana" w:hAnsi="Verdana"/>
          <w:sz w:val="22"/>
          <w:szCs w:val="22"/>
        </w:rPr>
        <w:t>', 'Amsterdam'),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('1334OP', 'Valentijnlaan', 'Almere'),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('1909AS', 'Rembrandtlaan', 'Oss'),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('admin', 'admin', 'admin'),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lastRenderedPageBreak/>
        <w:t>('j', 'j', 'j');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--------------------------------------------------------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Tabelstructuur voor tabel `cursistcursus`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CREATE TABLE `cursistcursus` (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</w:rPr>
        <w:t xml:space="preserve">  </w:t>
      </w:r>
      <w:r w:rsidRPr="009E6B00">
        <w:rPr>
          <w:rFonts w:ascii="Verdana" w:hAnsi="Verdana"/>
          <w:sz w:val="22"/>
          <w:szCs w:val="22"/>
          <w:lang w:val="en-GB"/>
        </w:rPr>
        <w:t>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cursus_id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` 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int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(11)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user_id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` 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int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(11) NOT NULL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) ENGINE=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InnoDB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 DEFAULT CHARSET=utf8;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Gegevens worden geëxporteerd voor tabel `cursistcursus`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INSERT INTO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cursistcursus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(`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cursus_id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`,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user_id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`) VALUES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(1, 3),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(1, 3),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(7, 10),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(7, 10),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(7, 10),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(1, 2);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--------------------------------------------------------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Tabelstructuur voor tabel `cursus`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CREATE TABLE `cursus` (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</w:rPr>
        <w:t xml:space="preserve">  </w:t>
      </w:r>
      <w:r w:rsidRPr="009E6B00">
        <w:rPr>
          <w:rFonts w:ascii="Verdana" w:hAnsi="Verdana"/>
          <w:sz w:val="22"/>
          <w:szCs w:val="22"/>
          <w:lang w:val="en-GB"/>
        </w:rPr>
        <w:t>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cursus_id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` 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int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(11)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begindatum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date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einddatum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date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aantal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` 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int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(11)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soort_id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` 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int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(11) NOT NULL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) ENGINE=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InnoDB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 DEFAULT CHARSET=utf8;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Gegevens worden geëxporteerd voor tabel `cursus`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INSERT INTO `cursus` (`</w:t>
      </w:r>
      <w:proofErr w:type="spellStart"/>
      <w:r w:rsidRPr="009E6B00">
        <w:rPr>
          <w:rFonts w:ascii="Verdana" w:hAnsi="Verdana"/>
          <w:sz w:val="22"/>
          <w:szCs w:val="22"/>
        </w:rPr>
        <w:t>cursus_id</w:t>
      </w:r>
      <w:proofErr w:type="spellEnd"/>
      <w:r w:rsidRPr="009E6B00">
        <w:rPr>
          <w:rFonts w:ascii="Verdana" w:hAnsi="Verdana"/>
          <w:sz w:val="22"/>
          <w:szCs w:val="22"/>
        </w:rPr>
        <w:t>`, `begindatum`, `einddatum`, `aantal`, `</w:t>
      </w:r>
      <w:proofErr w:type="spellStart"/>
      <w:r w:rsidRPr="009E6B00">
        <w:rPr>
          <w:rFonts w:ascii="Verdana" w:hAnsi="Verdana"/>
          <w:sz w:val="22"/>
          <w:szCs w:val="22"/>
        </w:rPr>
        <w:t>soort_id</w:t>
      </w:r>
      <w:proofErr w:type="spellEnd"/>
      <w:r w:rsidRPr="009E6B00">
        <w:rPr>
          <w:rFonts w:ascii="Verdana" w:hAnsi="Verdana"/>
          <w:sz w:val="22"/>
          <w:szCs w:val="22"/>
        </w:rPr>
        <w:t>`) VALUES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(1, '2017-02-02', '2017-02-15', 3, 2);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--------------------------------------------------------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lastRenderedPageBreak/>
        <w:t>-- Tabelstructuur voor tabel `schip`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CREATE TABLE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schip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(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schip_id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` 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int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(11)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ontwerp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varchar(32)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naam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varchar(32)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plaatsen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` 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int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(11)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averij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` 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tinyint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(1)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soort_id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` 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int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(11) NOT NULL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) ENGINE=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InnoDB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 DEFAULT CHARSET=utf8;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Gegevens worden geëxporteerd voor tabel `schip`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INSERT INTO `schip` (`</w:t>
      </w:r>
      <w:proofErr w:type="spellStart"/>
      <w:r w:rsidRPr="009E6B00">
        <w:rPr>
          <w:rFonts w:ascii="Verdana" w:hAnsi="Verdana"/>
          <w:sz w:val="22"/>
          <w:szCs w:val="22"/>
        </w:rPr>
        <w:t>schip_id</w:t>
      </w:r>
      <w:proofErr w:type="spellEnd"/>
      <w:r w:rsidRPr="009E6B00">
        <w:rPr>
          <w:rFonts w:ascii="Verdana" w:hAnsi="Verdana"/>
          <w:sz w:val="22"/>
          <w:szCs w:val="22"/>
        </w:rPr>
        <w:t>`, `ontwerp`, `naam`, `plaatsen`, `averij`, `</w:t>
      </w:r>
      <w:proofErr w:type="spellStart"/>
      <w:r w:rsidRPr="009E6B00">
        <w:rPr>
          <w:rFonts w:ascii="Verdana" w:hAnsi="Verdana"/>
          <w:sz w:val="22"/>
          <w:szCs w:val="22"/>
        </w:rPr>
        <w:t>soort_id</w:t>
      </w:r>
      <w:proofErr w:type="spellEnd"/>
      <w:r w:rsidRPr="009E6B00">
        <w:rPr>
          <w:rFonts w:ascii="Verdana" w:hAnsi="Verdana"/>
          <w:sz w:val="22"/>
          <w:szCs w:val="22"/>
        </w:rPr>
        <w:t>`) VALUES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(500, '16-kwadraat', 'Hendrica', 5, 0, 1),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(802, 'Draak', 'Brechtje', 4, 1, 2),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(1054, 'Schouw', 'Aaltje', 10, 0, 3);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--------------------------------------------------------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Tabelstructuur voor tabel `soortcursus`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CREATE TABLE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soortcursus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(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soort_id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` 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int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(11)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cursussoort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varchar(32)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prijs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double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</w:t>
      </w:r>
      <w:r w:rsidRPr="009E6B00">
        <w:rPr>
          <w:rFonts w:ascii="Verdana" w:hAnsi="Verdana"/>
          <w:sz w:val="22"/>
          <w:szCs w:val="22"/>
        </w:rPr>
        <w:t xml:space="preserve">`beschrijving` </w:t>
      </w:r>
      <w:proofErr w:type="spellStart"/>
      <w:r w:rsidRPr="009E6B00">
        <w:rPr>
          <w:rFonts w:ascii="Verdana" w:hAnsi="Verdana"/>
          <w:sz w:val="22"/>
          <w:szCs w:val="22"/>
        </w:rPr>
        <w:t>varchar</w:t>
      </w:r>
      <w:proofErr w:type="spellEnd"/>
      <w:r w:rsidRPr="009E6B00">
        <w:rPr>
          <w:rFonts w:ascii="Verdana" w:hAnsi="Verdana"/>
          <w:sz w:val="22"/>
          <w:szCs w:val="22"/>
        </w:rPr>
        <w:t>(255) DEFAULT NULL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) ENGINE=</w:t>
      </w:r>
      <w:proofErr w:type="spellStart"/>
      <w:r w:rsidRPr="009E6B00">
        <w:rPr>
          <w:rFonts w:ascii="Verdana" w:hAnsi="Verdana"/>
          <w:sz w:val="22"/>
          <w:szCs w:val="22"/>
        </w:rPr>
        <w:t>InnoDB</w:t>
      </w:r>
      <w:proofErr w:type="spellEnd"/>
      <w:r w:rsidRPr="009E6B00">
        <w:rPr>
          <w:rFonts w:ascii="Verdana" w:hAnsi="Verdana"/>
          <w:sz w:val="22"/>
          <w:szCs w:val="22"/>
        </w:rPr>
        <w:t xml:space="preserve"> DEFAULT CHARSET=utf8;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Gegevens worden geëxporteerd voor tabel `soortcursus`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INSERT INTO `soortcursus` (`</w:t>
      </w:r>
      <w:proofErr w:type="spellStart"/>
      <w:r w:rsidRPr="009E6B00">
        <w:rPr>
          <w:rFonts w:ascii="Verdana" w:hAnsi="Verdana"/>
          <w:sz w:val="22"/>
          <w:szCs w:val="22"/>
        </w:rPr>
        <w:t>soort_id</w:t>
      </w:r>
      <w:proofErr w:type="spellEnd"/>
      <w:r w:rsidRPr="009E6B00">
        <w:rPr>
          <w:rFonts w:ascii="Verdana" w:hAnsi="Verdana"/>
          <w:sz w:val="22"/>
          <w:szCs w:val="22"/>
        </w:rPr>
        <w:t>`, `cursussoort`, `prijs`, `beschrijving`) VALUES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(1, 'Beginner', 500, 'Lekker makkelijk!'),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(2, 'Gevorderden', 700, 'Iets lastiger!'),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(3, '</w:t>
      </w:r>
      <w:proofErr w:type="spellStart"/>
      <w:r w:rsidRPr="009E6B00">
        <w:rPr>
          <w:rFonts w:ascii="Verdana" w:hAnsi="Verdana"/>
          <w:sz w:val="22"/>
          <w:szCs w:val="22"/>
        </w:rPr>
        <w:t>Wadtochten</w:t>
      </w:r>
      <w:proofErr w:type="spellEnd"/>
      <w:r w:rsidRPr="009E6B00">
        <w:rPr>
          <w:rFonts w:ascii="Verdana" w:hAnsi="Verdana"/>
          <w:sz w:val="22"/>
          <w:szCs w:val="22"/>
        </w:rPr>
        <w:t>', 800, 'Lekker over de wadden varen!');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--------------------------------------------------------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Tabelstructuur voor tabel `user`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CREATE TABLE `user` (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</w:rPr>
        <w:t xml:space="preserve">  </w:t>
      </w:r>
      <w:r w:rsidRPr="009E6B00">
        <w:rPr>
          <w:rFonts w:ascii="Verdana" w:hAnsi="Verdana"/>
          <w:sz w:val="22"/>
          <w:szCs w:val="22"/>
          <w:lang w:val="en-GB"/>
        </w:rPr>
        <w:t>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user_id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` 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int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(4)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`email` varchar(64)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voornaam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varchar(32)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achternaam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varchar(32)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wachtwoord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varchar(255)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telefoonnummer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` 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int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(11)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`IBAN` varchar(18) DEFAULT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`postcode` varchar(6)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huisnummer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 varchar(5) NOT NULL,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userlevel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` 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int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(1) NOT NULL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) ENGINE=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InnoDB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 xml:space="preserve"> DEFAULT CHARSET=utf8;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Gegevens worden geëxporteerd voor tabel `user`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INSERT INTO `user` (`</w:t>
      </w:r>
      <w:proofErr w:type="spellStart"/>
      <w:r w:rsidRPr="009E6B00">
        <w:rPr>
          <w:rFonts w:ascii="Verdana" w:hAnsi="Verdana"/>
          <w:sz w:val="22"/>
          <w:szCs w:val="22"/>
        </w:rPr>
        <w:t>user_id</w:t>
      </w:r>
      <w:proofErr w:type="spellEnd"/>
      <w:r w:rsidRPr="009E6B00">
        <w:rPr>
          <w:rFonts w:ascii="Verdana" w:hAnsi="Verdana"/>
          <w:sz w:val="22"/>
          <w:szCs w:val="22"/>
        </w:rPr>
        <w:t>`, `email`, `voornaam`, `achternaam`, `wachtwoord`, `telefoonnummer`, `IBAN`, `postcode`, `huisnummer`, `userlevel`) VALUES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(2, 'admin@admin.nl', '</w:t>
      </w:r>
      <w:proofErr w:type="spellStart"/>
      <w:r w:rsidRPr="009E6B00">
        <w:rPr>
          <w:rFonts w:ascii="Verdana" w:hAnsi="Verdana"/>
          <w:sz w:val="22"/>
          <w:szCs w:val="22"/>
        </w:rPr>
        <w:t>admin</w:t>
      </w:r>
      <w:proofErr w:type="spellEnd"/>
      <w:r w:rsidRPr="009E6B00">
        <w:rPr>
          <w:rFonts w:ascii="Verdana" w:hAnsi="Verdana"/>
          <w:sz w:val="22"/>
          <w:szCs w:val="22"/>
        </w:rPr>
        <w:t>', '</w:t>
      </w:r>
      <w:proofErr w:type="spellStart"/>
      <w:r w:rsidRPr="009E6B00">
        <w:rPr>
          <w:rFonts w:ascii="Verdana" w:hAnsi="Verdana"/>
          <w:sz w:val="22"/>
          <w:szCs w:val="22"/>
        </w:rPr>
        <w:t>admin</w:t>
      </w:r>
      <w:proofErr w:type="spellEnd"/>
      <w:r w:rsidRPr="009E6B00">
        <w:rPr>
          <w:rFonts w:ascii="Verdana" w:hAnsi="Verdana"/>
          <w:sz w:val="22"/>
          <w:szCs w:val="22"/>
        </w:rPr>
        <w:t>', '$2y$12$dSWujiYMhNra9k55SHihNOtyHO2Rjon5I4Ofieh/lfaH2eWR1TwBu', 1, '</w:t>
      </w:r>
      <w:proofErr w:type="spellStart"/>
      <w:r w:rsidRPr="009E6B00">
        <w:rPr>
          <w:rFonts w:ascii="Verdana" w:hAnsi="Verdana"/>
          <w:sz w:val="22"/>
          <w:szCs w:val="22"/>
        </w:rPr>
        <w:t>admin</w:t>
      </w:r>
      <w:proofErr w:type="spellEnd"/>
      <w:r w:rsidRPr="009E6B00">
        <w:rPr>
          <w:rFonts w:ascii="Verdana" w:hAnsi="Verdana"/>
          <w:sz w:val="22"/>
          <w:szCs w:val="22"/>
        </w:rPr>
        <w:t>', '</w:t>
      </w:r>
      <w:proofErr w:type="spellStart"/>
      <w:r w:rsidRPr="009E6B00">
        <w:rPr>
          <w:rFonts w:ascii="Verdana" w:hAnsi="Verdana"/>
          <w:sz w:val="22"/>
          <w:szCs w:val="22"/>
        </w:rPr>
        <w:t>admin</w:t>
      </w:r>
      <w:proofErr w:type="spellEnd"/>
      <w:r w:rsidRPr="009E6B00">
        <w:rPr>
          <w:rFonts w:ascii="Verdana" w:hAnsi="Verdana"/>
          <w:sz w:val="22"/>
          <w:szCs w:val="22"/>
        </w:rPr>
        <w:t>', '1', 1),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(3, 'j@j.nl', 'j', 'j', '$2y$12$IPdObSBR90T6NWIprWPLMOrZGOhWE3G8AB5TI7p7CQnIlDLp/</w:t>
      </w:r>
      <w:proofErr w:type="spellStart"/>
      <w:r w:rsidRPr="009E6B00">
        <w:rPr>
          <w:rFonts w:ascii="Verdana" w:hAnsi="Verdana"/>
          <w:sz w:val="22"/>
          <w:szCs w:val="22"/>
        </w:rPr>
        <w:t>vjMS</w:t>
      </w:r>
      <w:proofErr w:type="spellEnd"/>
      <w:r w:rsidRPr="009E6B00">
        <w:rPr>
          <w:rFonts w:ascii="Verdana" w:hAnsi="Verdana"/>
          <w:sz w:val="22"/>
          <w:szCs w:val="22"/>
        </w:rPr>
        <w:t>', 1, 'j', 'j', '1', 2),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(6, 'e.scherpenzeel@upmail.nl', 'Erik', 'Scherpenzeel', '$2y$12$galx4aK6m9JXhhHJuhpSm.Gd2rYRWc8Ekg8jyNPWhg3j03PY/</w:t>
      </w:r>
      <w:proofErr w:type="spellStart"/>
      <w:r w:rsidRPr="009E6B00">
        <w:rPr>
          <w:rFonts w:ascii="Verdana" w:hAnsi="Verdana"/>
          <w:sz w:val="22"/>
          <w:szCs w:val="22"/>
        </w:rPr>
        <w:t>oEaa</w:t>
      </w:r>
      <w:proofErr w:type="spellEnd"/>
      <w:r w:rsidRPr="009E6B00">
        <w:rPr>
          <w:rFonts w:ascii="Verdana" w:hAnsi="Verdana"/>
          <w:sz w:val="22"/>
          <w:szCs w:val="22"/>
        </w:rPr>
        <w:t>', 365495800, 'NL46RABO0385161218', '1334OP', '5', 1),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(7, 'Swanj@kpn.com', '</w:t>
      </w:r>
      <w:proofErr w:type="spellStart"/>
      <w:r w:rsidRPr="009E6B00">
        <w:rPr>
          <w:rFonts w:ascii="Verdana" w:hAnsi="Verdana"/>
          <w:sz w:val="22"/>
          <w:szCs w:val="22"/>
        </w:rPr>
        <w:t>Josien</w:t>
      </w:r>
      <w:proofErr w:type="spellEnd"/>
      <w:r w:rsidRPr="009E6B00">
        <w:rPr>
          <w:rFonts w:ascii="Verdana" w:hAnsi="Verdana"/>
          <w:sz w:val="22"/>
          <w:szCs w:val="22"/>
        </w:rPr>
        <w:t>', 'van der Swan', '$2y$12$HlN536sza2Hz6N23Sv0KUeCqPW5FIEZOg/XMDaJwLuDs0liFmxHLu', 206213554, 'NL46RABO0385161488', '1070VB', '121', 2),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(8, 'P.joosten@upcmail.nl', 'Peter', 'Joosten', '$2y$12$hruzZ6JOvwFSgFjW7BWGNef9qPQlOlsnJponhHKUf92DZf.TGCwgy', 543123456, 'NL46RABO0326161218', '1909AS', '78', 3);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Indexen voor geëxporteerde tabellen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Indexen voor tabel `adres`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ALTER TABLE `</w:t>
      </w:r>
      <w:proofErr w:type="spellStart"/>
      <w:r w:rsidRPr="009E6B00">
        <w:rPr>
          <w:rFonts w:ascii="Verdana" w:hAnsi="Verdana"/>
          <w:sz w:val="22"/>
          <w:szCs w:val="22"/>
          <w:lang w:val="en-GB"/>
        </w:rPr>
        <w:t>adres</w:t>
      </w:r>
      <w:proofErr w:type="spellEnd"/>
      <w:r w:rsidRPr="009E6B00">
        <w:rPr>
          <w:rFonts w:ascii="Verdana" w:hAnsi="Verdana"/>
          <w:sz w:val="22"/>
          <w:szCs w:val="22"/>
          <w:lang w:val="en-GB"/>
        </w:rPr>
        <w:t>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ADD PRIMARY KEY (`postcode`);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Indexen voor tabel `cursistcursus`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lastRenderedPageBreak/>
        <w:t>ALTER TABLE `cursistcursus`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</w:rPr>
        <w:t xml:space="preserve">  </w:t>
      </w:r>
      <w:r w:rsidRPr="009E6B00">
        <w:rPr>
          <w:rFonts w:ascii="Verdana" w:hAnsi="Verdana"/>
          <w:sz w:val="22"/>
          <w:szCs w:val="22"/>
          <w:lang w:val="en-GB"/>
        </w:rPr>
        <w:t>ADD KEY `cursistcursus_user_user_id_fk` (`user_id`),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ADD KEY `cursistcursus_cursus_cursus_id_fk` (`cursus_id`);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Indexen voor tabel `cursus`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ALTER TABLE `cursus`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</w:rPr>
        <w:t xml:space="preserve">  </w:t>
      </w:r>
      <w:r w:rsidRPr="009E6B00">
        <w:rPr>
          <w:rFonts w:ascii="Verdana" w:hAnsi="Verdana"/>
          <w:sz w:val="22"/>
          <w:szCs w:val="22"/>
          <w:lang w:val="en-GB"/>
        </w:rPr>
        <w:t>ADD PRIMARY KEY (`cursus_id`),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</w:t>
      </w:r>
      <w:r w:rsidRPr="009E6B00">
        <w:rPr>
          <w:rFonts w:ascii="Verdana" w:hAnsi="Verdana"/>
          <w:sz w:val="22"/>
          <w:szCs w:val="22"/>
        </w:rPr>
        <w:t>ADD KEY `</w:t>
      </w:r>
      <w:proofErr w:type="spellStart"/>
      <w:r w:rsidRPr="009E6B00">
        <w:rPr>
          <w:rFonts w:ascii="Verdana" w:hAnsi="Verdana"/>
          <w:sz w:val="22"/>
          <w:szCs w:val="22"/>
        </w:rPr>
        <w:t>cursus_soortcursus_soort_id_fk</w:t>
      </w:r>
      <w:proofErr w:type="spellEnd"/>
      <w:r w:rsidRPr="009E6B00">
        <w:rPr>
          <w:rFonts w:ascii="Verdana" w:hAnsi="Verdana"/>
          <w:sz w:val="22"/>
          <w:szCs w:val="22"/>
        </w:rPr>
        <w:t>` (`</w:t>
      </w:r>
      <w:proofErr w:type="spellStart"/>
      <w:r w:rsidRPr="009E6B00">
        <w:rPr>
          <w:rFonts w:ascii="Verdana" w:hAnsi="Verdana"/>
          <w:sz w:val="22"/>
          <w:szCs w:val="22"/>
        </w:rPr>
        <w:t>soort_id</w:t>
      </w:r>
      <w:proofErr w:type="spellEnd"/>
      <w:r w:rsidRPr="009E6B00">
        <w:rPr>
          <w:rFonts w:ascii="Verdana" w:hAnsi="Verdana"/>
          <w:sz w:val="22"/>
          <w:szCs w:val="22"/>
        </w:rPr>
        <w:t>`);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 Indexen voor tabel `schip`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ALTER TABLE `schip`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ADD PRIMARY KEY (`schip_id`),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</w:t>
      </w:r>
      <w:r w:rsidRPr="009E6B00">
        <w:rPr>
          <w:rFonts w:ascii="Verdana" w:hAnsi="Verdana"/>
          <w:sz w:val="22"/>
          <w:szCs w:val="22"/>
        </w:rPr>
        <w:t>ADD KEY `</w:t>
      </w:r>
      <w:proofErr w:type="spellStart"/>
      <w:r w:rsidRPr="009E6B00">
        <w:rPr>
          <w:rFonts w:ascii="Verdana" w:hAnsi="Verdana"/>
          <w:sz w:val="22"/>
          <w:szCs w:val="22"/>
        </w:rPr>
        <w:t>schip_soortcursus_soort_id_fk</w:t>
      </w:r>
      <w:proofErr w:type="spellEnd"/>
      <w:r w:rsidRPr="009E6B00">
        <w:rPr>
          <w:rFonts w:ascii="Verdana" w:hAnsi="Verdana"/>
          <w:sz w:val="22"/>
          <w:szCs w:val="22"/>
        </w:rPr>
        <w:t>` (`</w:t>
      </w:r>
      <w:proofErr w:type="spellStart"/>
      <w:r w:rsidRPr="009E6B00">
        <w:rPr>
          <w:rFonts w:ascii="Verdana" w:hAnsi="Verdana"/>
          <w:sz w:val="22"/>
          <w:szCs w:val="22"/>
        </w:rPr>
        <w:t>soort_id</w:t>
      </w:r>
      <w:proofErr w:type="spellEnd"/>
      <w:r w:rsidRPr="009E6B00">
        <w:rPr>
          <w:rFonts w:ascii="Verdana" w:hAnsi="Verdana"/>
          <w:sz w:val="22"/>
          <w:szCs w:val="22"/>
        </w:rPr>
        <w:t>`);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Indexen voor tabel `soortcursus`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ALTER TABLE `soortcursus`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</w:rPr>
        <w:t xml:space="preserve">  </w:t>
      </w:r>
      <w:r w:rsidRPr="009E6B00">
        <w:rPr>
          <w:rFonts w:ascii="Verdana" w:hAnsi="Verdana"/>
          <w:sz w:val="22"/>
          <w:szCs w:val="22"/>
          <w:lang w:val="en-GB"/>
        </w:rPr>
        <w:t>ADD PRIMARY KEY (`soort_id`);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 Indexen voor tabel `user`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ALTER TABLE `user`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ADD PRIMARY KEY (`user_id`),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ADD KEY `user_adres_postcode_fk` (`postcode`);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AUTO_INCREMENT voor geëxporteerde tabellen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AUTO_INCREMENT voor een tabel `cursus`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ALTER TABLE `cursus`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MODIFY `cursus_id` int(11) NOT NULL AUTO_INCREMENT, AUTO_INCREMENT=2;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AUTO_INCREMENT voor een tabel `soortcursus`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ALTER TABLE `soortcursus`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MODIFY `soort_id` int(11) NOT NULL AUTO_INCREMENT, AUTO_INCREMENT=7;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AUTO_INCREMENT voor een tabel `user`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lastRenderedPageBreak/>
        <w:t>ALTER TABLE `user`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MODIFY `user_id` int(4) NOT NULL AUTO_INCREMENT, AUTO_INCREMENT=9;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Beperkingen voor geëxporteerde tabellen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Beperkingen voor tabel `cursistcursus`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ALTER TABLE `cursistcursus`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ADD CONSTRAINT `cursistcursus_cursus_cursus_id_fk` FOREIGN KEY (`cursus_id`) REFERENCES `cursus` (`cursus_id`),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ADD CONSTRAINT `cursistcursus_user_user_id_fk` FOREIGN KEY (`user_id`) REFERENCES `user` (`user_id`);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Beperkingen voor tabel `cursus`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ALTER TABLE `cursus`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 xml:space="preserve">  ADD CONSTRAINT `</w:t>
      </w:r>
      <w:proofErr w:type="spellStart"/>
      <w:r w:rsidRPr="009E6B00">
        <w:rPr>
          <w:rFonts w:ascii="Verdana" w:hAnsi="Verdana"/>
          <w:sz w:val="22"/>
          <w:szCs w:val="22"/>
        </w:rPr>
        <w:t>cursus_soortcursus_soort_id_fk</w:t>
      </w:r>
      <w:proofErr w:type="spellEnd"/>
      <w:r w:rsidRPr="009E6B00">
        <w:rPr>
          <w:rFonts w:ascii="Verdana" w:hAnsi="Verdana"/>
          <w:sz w:val="22"/>
          <w:szCs w:val="22"/>
        </w:rPr>
        <w:t>` FOREIGN KEY (`</w:t>
      </w:r>
      <w:proofErr w:type="spellStart"/>
      <w:r w:rsidRPr="009E6B00">
        <w:rPr>
          <w:rFonts w:ascii="Verdana" w:hAnsi="Verdana"/>
          <w:sz w:val="22"/>
          <w:szCs w:val="22"/>
        </w:rPr>
        <w:t>soort_id</w:t>
      </w:r>
      <w:proofErr w:type="spellEnd"/>
      <w:r w:rsidRPr="009E6B00">
        <w:rPr>
          <w:rFonts w:ascii="Verdana" w:hAnsi="Verdana"/>
          <w:sz w:val="22"/>
          <w:szCs w:val="22"/>
        </w:rPr>
        <w:t>`) REFERENCES `soortcursus` (`</w:t>
      </w:r>
      <w:proofErr w:type="spellStart"/>
      <w:r w:rsidRPr="009E6B00">
        <w:rPr>
          <w:rFonts w:ascii="Verdana" w:hAnsi="Verdana"/>
          <w:sz w:val="22"/>
          <w:szCs w:val="22"/>
        </w:rPr>
        <w:t>soort_id</w:t>
      </w:r>
      <w:proofErr w:type="spellEnd"/>
      <w:r w:rsidRPr="009E6B00">
        <w:rPr>
          <w:rFonts w:ascii="Verdana" w:hAnsi="Verdana"/>
          <w:sz w:val="22"/>
          <w:szCs w:val="22"/>
        </w:rPr>
        <w:t>`);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Beperkingen voor tabel `schip`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ALTER TABLE `schip`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 xml:space="preserve">  ADD CONSTRAINT `schip_soortcursus_soort_id_fk` FOREIGN KEY (`soort_id`) REFERENCES `soortcursus` (`soort_id`);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 Beperkingen voor tabel `user`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--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</w:rPr>
      </w:pPr>
      <w:r w:rsidRPr="009E6B00">
        <w:rPr>
          <w:rFonts w:ascii="Verdana" w:hAnsi="Verdana"/>
          <w:sz w:val="22"/>
          <w:szCs w:val="22"/>
        </w:rPr>
        <w:t>ALTER TABLE `user`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</w:rPr>
        <w:t xml:space="preserve">  </w:t>
      </w:r>
      <w:r w:rsidRPr="009E6B00">
        <w:rPr>
          <w:rFonts w:ascii="Verdana" w:hAnsi="Verdana"/>
          <w:sz w:val="22"/>
          <w:szCs w:val="22"/>
          <w:lang w:val="en-GB"/>
        </w:rPr>
        <w:t>ADD CONSTRAINT `user_adres_postcode_fk` FOREIGN KEY (`postcode`) REFERENCES `adres` (`postcode`);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/*!40101 SET CHARACTER_SET_CLIENT=@OLD_CHARACTER_SET_CLIENT */;</w:t>
      </w:r>
    </w:p>
    <w:p w:rsidR="009E6B00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/*!40101 SET CHARACTER_SET_RESULTS=@OLD_CHARACTER_SET_RESULTS */;</w:t>
      </w:r>
    </w:p>
    <w:p w:rsidR="0070354B" w:rsidRPr="009E6B00" w:rsidRDefault="009E6B00" w:rsidP="009E6B00">
      <w:pPr>
        <w:pStyle w:val="Geenregelafstand"/>
        <w:rPr>
          <w:rFonts w:ascii="Verdana" w:hAnsi="Verdana"/>
          <w:sz w:val="22"/>
          <w:szCs w:val="22"/>
          <w:lang w:val="en-GB"/>
        </w:rPr>
      </w:pPr>
      <w:r w:rsidRPr="009E6B00">
        <w:rPr>
          <w:rFonts w:ascii="Verdana" w:hAnsi="Verdana"/>
          <w:sz w:val="22"/>
          <w:szCs w:val="22"/>
          <w:lang w:val="en-GB"/>
        </w:rPr>
        <w:t>/*!40101 SET COLLATION_CONNECTION=@OLD_COLLATION_CONNECTION */;</w:t>
      </w:r>
    </w:p>
    <w:sectPr w:rsidR="0070354B" w:rsidRPr="009E6B00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DA5" w:rsidRDefault="00B96DA5">
      <w:pPr>
        <w:spacing w:before="0" w:after="0" w:line="240" w:lineRule="auto"/>
      </w:pPr>
      <w:r>
        <w:separator/>
      </w:r>
    </w:p>
  </w:endnote>
  <w:endnote w:type="continuationSeparator" w:id="0">
    <w:p w:rsidR="00B96DA5" w:rsidRDefault="00B96D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E53" w:rsidRDefault="00B96DA5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72E53">
          <w:t>[Zeilschool de Waai]</w:t>
        </w:r>
      </w:sdtContent>
    </w:sdt>
    <w:r w:rsidR="00972E53">
      <w:ptab w:relativeTo="margin" w:alignment="center" w:leader="none"/>
    </w:r>
    <w:r w:rsidR="00972E53">
      <w:t>[Versie 2.0]</w:t>
    </w:r>
    <w:r w:rsidR="00972E53">
      <w:ptab w:relativeTo="margin" w:alignment="right" w:leader="none"/>
    </w:r>
    <w:r w:rsidR="00972E53">
      <w:t xml:space="preserve">[Pagina </w:t>
    </w:r>
    <w:r w:rsidR="00972E53">
      <w:rPr>
        <w:b/>
        <w:bCs/>
      </w:rPr>
      <w:fldChar w:fldCharType="begin"/>
    </w:r>
    <w:r w:rsidR="00972E53">
      <w:rPr>
        <w:b/>
        <w:bCs/>
      </w:rPr>
      <w:instrText>PAGE  \* Arabic  \* MERGEFORMAT</w:instrText>
    </w:r>
    <w:r w:rsidR="00972E53">
      <w:rPr>
        <w:b/>
        <w:bCs/>
      </w:rPr>
      <w:fldChar w:fldCharType="separate"/>
    </w:r>
    <w:r w:rsidR="009E6B00">
      <w:rPr>
        <w:b/>
        <w:bCs/>
        <w:noProof/>
      </w:rPr>
      <w:t>11</w:t>
    </w:r>
    <w:r w:rsidR="00972E53">
      <w:rPr>
        <w:b/>
        <w:bCs/>
      </w:rPr>
      <w:fldChar w:fldCharType="end"/>
    </w:r>
    <w:r w:rsidR="00972E53">
      <w:t xml:space="preserve"> van </w:t>
    </w:r>
    <w:r w:rsidR="00972E53">
      <w:rPr>
        <w:b/>
        <w:bCs/>
      </w:rPr>
      <w:fldChar w:fldCharType="begin"/>
    </w:r>
    <w:r w:rsidR="00972E53">
      <w:rPr>
        <w:b/>
        <w:bCs/>
      </w:rPr>
      <w:instrText>NUMPAGES  \* Arabic  \* MERGEFORMAT</w:instrText>
    </w:r>
    <w:r w:rsidR="00972E53">
      <w:rPr>
        <w:b/>
        <w:bCs/>
      </w:rPr>
      <w:fldChar w:fldCharType="separate"/>
    </w:r>
    <w:r w:rsidR="009E6B00">
      <w:rPr>
        <w:b/>
        <w:bCs/>
        <w:noProof/>
      </w:rPr>
      <w:t>11</w:t>
    </w:r>
    <w:r w:rsidR="00972E53">
      <w:rPr>
        <w:b/>
        <w:bCs/>
      </w:rPr>
      <w:fldChar w:fldCharType="end"/>
    </w:r>
    <w:r w:rsidR="00972E53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E53" w:rsidRDefault="00B96DA5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72E53">
          <w:t>[Zeilschool de Waai]</w:t>
        </w:r>
      </w:sdtContent>
    </w:sdt>
    <w:r w:rsidR="00972E53">
      <w:ptab w:relativeTo="margin" w:alignment="center" w:leader="none"/>
    </w:r>
    <w:r w:rsidR="00972E53">
      <w:t>[Versie: 2.0]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DA5" w:rsidRDefault="00B96DA5">
      <w:pPr>
        <w:spacing w:before="0" w:after="0" w:line="240" w:lineRule="auto"/>
      </w:pPr>
      <w:r>
        <w:separator/>
      </w:r>
    </w:p>
  </w:footnote>
  <w:footnote w:type="continuationSeparator" w:id="0">
    <w:p w:rsidR="00B96DA5" w:rsidRDefault="00B96DA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2009B"/>
    <w:rsid w:val="00065D4F"/>
    <w:rsid w:val="00090A11"/>
    <w:rsid w:val="000C5C07"/>
    <w:rsid w:val="000E324A"/>
    <w:rsid w:val="001013EB"/>
    <w:rsid w:val="00112E45"/>
    <w:rsid w:val="001169EE"/>
    <w:rsid w:val="0013419D"/>
    <w:rsid w:val="00136038"/>
    <w:rsid w:val="00145929"/>
    <w:rsid w:val="00196C26"/>
    <w:rsid w:val="00213F1C"/>
    <w:rsid w:val="00247A55"/>
    <w:rsid w:val="0027259B"/>
    <w:rsid w:val="00285ADD"/>
    <w:rsid w:val="002C53FE"/>
    <w:rsid w:val="002E4830"/>
    <w:rsid w:val="00346637"/>
    <w:rsid w:val="003866E5"/>
    <w:rsid w:val="003F0277"/>
    <w:rsid w:val="00406C7F"/>
    <w:rsid w:val="00413C14"/>
    <w:rsid w:val="004617E0"/>
    <w:rsid w:val="004C2974"/>
    <w:rsid w:val="00595791"/>
    <w:rsid w:val="005A2EA5"/>
    <w:rsid w:val="005B11E0"/>
    <w:rsid w:val="00644630"/>
    <w:rsid w:val="00652F37"/>
    <w:rsid w:val="0066168D"/>
    <w:rsid w:val="006A0DA4"/>
    <w:rsid w:val="006F2BEB"/>
    <w:rsid w:val="0070354B"/>
    <w:rsid w:val="00721FDE"/>
    <w:rsid w:val="007221E0"/>
    <w:rsid w:val="007355FD"/>
    <w:rsid w:val="00742F60"/>
    <w:rsid w:val="00775D1E"/>
    <w:rsid w:val="007B0280"/>
    <w:rsid w:val="007D6CCB"/>
    <w:rsid w:val="00817185"/>
    <w:rsid w:val="00874ACA"/>
    <w:rsid w:val="008776AF"/>
    <w:rsid w:val="009076BA"/>
    <w:rsid w:val="00972E53"/>
    <w:rsid w:val="009A402E"/>
    <w:rsid w:val="009E6B00"/>
    <w:rsid w:val="00A02AD7"/>
    <w:rsid w:val="00A51CE8"/>
    <w:rsid w:val="00A54D74"/>
    <w:rsid w:val="00A604A8"/>
    <w:rsid w:val="00AB20A5"/>
    <w:rsid w:val="00AE1450"/>
    <w:rsid w:val="00AE78FB"/>
    <w:rsid w:val="00AF11AB"/>
    <w:rsid w:val="00B3588C"/>
    <w:rsid w:val="00B77EA2"/>
    <w:rsid w:val="00B96DA5"/>
    <w:rsid w:val="00BA113B"/>
    <w:rsid w:val="00BF35A9"/>
    <w:rsid w:val="00C04B26"/>
    <w:rsid w:val="00C876C5"/>
    <w:rsid w:val="00CB2595"/>
    <w:rsid w:val="00CD711F"/>
    <w:rsid w:val="00CE09E0"/>
    <w:rsid w:val="00CF2E0F"/>
    <w:rsid w:val="00D134AA"/>
    <w:rsid w:val="00D325AB"/>
    <w:rsid w:val="00D54DBF"/>
    <w:rsid w:val="00D8562A"/>
    <w:rsid w:val="00DC5F53"/>
    <w:rsid w:val="00DD79D0"/>
    <w:rsid w:val="00DE145F"/>
    <w:rsid w:val="00DF5F08"/>
    <w:rsid w:val="00E011FB"/>
    <w:rsid w:val="00E13482"/>
    <w:rsid w:val="00E462C6"/>
    <w:rsid w:val="00EA2C37"/>
    <w:rsid w:val="00F66735"/>
    <w:rsid w:val="00F8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8CBF7A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72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72E53"/>
    <w:rPr>
      <w:rFonts w:ascii="Courier New" w:eastAsia="Times New Roman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865CD7"/>
    <w:rsid w:val="00884B60"/>
    <w:rsid w:val="008B74B6"/>
    <w:rsid w:val="008C4606"/>
    <w:rsid w:val="00956D69"/>
    <w:rsid w:val="009D753F"/>
    <w:rsid w:val="00A10BA6"/>
    <w:rsid w:val="00AB6F4B"/>
    <w:rsid w:val="00AC13F9"/>
    <w:rsid w:val="00D7208C"/>
    <w:rsid w:val="00D822AD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F21DBE-0EFC-42D7-B726-50508C0D3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211</TotalTime>
  <Pages>12</Pages>
  <Words>1546</Words>
  <Characters>8504</Characters>
  <Application>Microsoft Office Word</Application>
  <DocSecurity>0</DocSecurity>
  <Lines>70</Lines>
  <Paragraphs>20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[gegevensverzameling]</dc:subject>
  <dc:creator>[Gerrit A. Wieberdink]</dc:creator>
  <cp:keywords>[95311]</cp:keywords>
  <cp:lastModifiedBy>Gerrit A. Wieberdink</cp:lastModifiedBy>
  <cp:revision>11</cp:revision>
  <dcterms:created xsi:type="dcterms:W3CDTF">2017-01-30T10:49:00Z</dcterms:created>
  <dcterms:modified xsi:type="dcterms:W3CDTF">2017-02-01T13:44:00Z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