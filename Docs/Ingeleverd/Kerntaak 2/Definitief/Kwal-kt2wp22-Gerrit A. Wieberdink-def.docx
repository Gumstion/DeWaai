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1A70A1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A2B4C">
                                      <w:t>1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3A2B4C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2F5131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2B4C">
                                <w:t>1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3A2B4C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1A70A1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FE5C95">
                                      <w:t>Realisatie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DE09F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FE5C95">
                                <w:t>Realisatie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1A70A1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250F71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3488" w:history="1">
            <w:r w:rsidR="00250F71" w:rsidRPr="00A752D3">
              <w:rPr>
                <w:rStyle w:val="Hyperlink"/>
                <w:noProof/>
              </w:rPr>
              <w:t>Kwaliteitshandboek</w:t>
            </w:r>
            <w:r w:rsidR="00250F71">
              <w:rPr>
                <w:noProof/>
                <w:webHidden/>
              </w:rPr>
              <w:tab/>
            </w:r>
            <w:r w:rsidR="00250F71">
              <w:rPr>
                <w:noProof/>
                <w:webHidden/>
              </w:rPr>
              <w:fldChar w:fldCharType="begin"/>
            </w:r>
            <w:r w:rsidR="00250F71">
              <w:rPr>
                <w:noProof/>
                <w:webHidden/>
              </w:rPr>
              <w:instrText xml:space="preserve"> PAGEREF _Toc473723488 \h </w:instrText>
            </w:r>
            <w:r w:rsidR="00250F71">
              <w:rPr>
                <w:noProof/>
                <w:webHidden/>
              </w:rPr>
            </w:r>
            <w:r w:rsidR="00250F71">
              <w:rPr>
                <w:noProof/>
                <w:webHidden/>
              </w:rPr>
              <w:fldChar w:fldCharType="separate"/>
            </w:r>
            <w:r w:rsidR="00250F71">
              <w:rPr>
                <w:noProof/>
                <w:webHidden/>
              </w:rPr>
              <w:t>2</w:t>
            </w:r>
            <w:r w:rsidR="00250F71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  <w:bookmarkStart w:id="5" w:name="_GoBack"/>
      <w:bookmarkEnd w:id="5"/>
    </w:p>
    <w:p w:rsidR="00B77EA2" w:rsidRDefault="008810DC" w:rsidP="005B11E0">
      <w:pPr>
        <w:pStyle w:val="kop10"/>
      </w:pPr>
      <w:bookmarkStart w:id="6" w:name="_Toc473723488"/>
      <w:r>
        <w:lastRenderedPageBreak/>
        <w:t>Kwaliteitshandboek</w:t>
      </w:r>
      <w:bookmarkEnd w:id="6"/>
    </w:p>
    <w:p w:rsidR="00320999" w:rsidRPr="00320999" w:rsidRDefault="00320999" w:rsidP="00320999">
      <w:pPr>
        <w:pStyle w:val="Geenregelafstand"/>
        <w:rPr>
          <w:rFonts w:ascii="Verdana" w:hAnsi="Verdana"/>
          <w:b/>
        </w:rPr>
      </w:pPr>
      <w:r w:rsidRPr="00320999">
        <w:rPr>
          <w:rFonts w:ascii="Verdana" w:hAnsi="Verdana"/>
          <w:b/>
        </w:rPr>
        <w:t>Prioriteit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1 = Hoog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2 = Middelmatig</w:t>
      </w:r>
    </w:p>
    <w:p w:rsidR="00417BA0" w:rsidRPr="00320999" w:rsidRDefault="00417BA0" w:rsidP="00320999">
      <w:pPr>
        <w:pStyle w:val="Geenregelafstand"/>
        <w:rPr>
          <w:rFonts w:ascii="Verdana" w:hAnsi="Verdana"/>
        </w:rPr>
      </w:pPr>
      <w:r w:rsidRPr="00320999">
        <w:rPr>
          <w:rFonts w:ascii="Verdana" w:hAnsi="Verdana"/>
        </w:rPr>
        <w:t>3 = Laag</w:t>
      </w:r>
    </w:p>
    <w:tbl>
      <w:tblPr>
        <w:tblStyle w:val="Tabelrapport"/>
        <w:tblW w:w="8921" w:type="dxa"/>
        <w:tblInd w:w="10" w:type="dxa"/>
        <w:tblLook w:val="04A0" w:firstRow="1" w:lastRow="0" w:firstColumn="1" w:lastColumn="0" w:noHBand="0" w:noVBand="1"/>
      </w:tblPr>
      <w:tblGrid>
        <w:gridCol w:w="3199"/>
        <w:gridCol w:w="1926"/>
        <w:gridCol w:w="1060"/>
        <w:gridCol w:w="876"/>
        <w:gridCol w:w="876"/>
        <w:gridCol w:w="984"/>
      </w:tblGrid>
      <w:tr w:rsidR="005D23A5" w:rsidTr="0032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41467"/>
        </w:tc>
        <w:tc>
          <w:tcPr>
            <w:tcW w:w="1926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D1FD5" w:rsidRDefault="000D1FD5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FD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1" w:type="dxa"/>
            <w:gridSpan w:val="6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810DC">
              <w:rPr>
                <w:rFonts w:ascii="Verdana" w:hAnsi="Verdana"/>
                <w:b/>
                <w:sz w:val="24"/>
                <w:szCs w:val="24"/>
              </w:rPr>
              <w:t>Planning van de realisatie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Van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Tot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D1FD5" w:rsidRPr="008810DC" w:rsidRDefault="000D1FD5" w:rsidP="000D1FD5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Prio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AD1F8F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AD1F8F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11:00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EE5877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EE5877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1926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320999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50" w:type="dxa"/>
          </w:tcPr>
          <w:p w:rsidR="000D1FD5" w:rsidRPr="008810DC" w:rsidRDefault="00AD1F8F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993" w:type="dxa"/>
          </w:tcPr>
          <w:p w:rsidR="000D1FD5" w:rsidRPr="008810DC" w:rsidRDefault="000D1FD5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</w:t>
            </w:r>
          </w:p>
        </w:tc>
        <w:tc>
          <w:tcPr>
            <w:tcW w:w="1926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EE5877" w:rsidP="009B5CEC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Pr="008810DC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wijzigen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verwijderen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Pr="008810DC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Pr="008810DC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Pr="008810DC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</w:t>
            </w:r>
          </w:p>
        </w:tc>
        <w:tc>
          <w:tcPr>
            <w:tcW w:w="1926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9B5CEC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12:00</w:t>
            </w:r>
          </w:p>
        </w:tc>
        <w:tc>
          <w:tcPr>
            <w:tcW w:w="850" w:type="dxa"/>
          </w:tcPr>
          <w:p w:rsidR="000D1FD5" w:rsidRDefault="00EE5877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wijzigen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verwijderen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061" w:type="dxa"/>
          </w:tcPr>
          <w:p w:rsidR="000D1FD5" w:rsidRDefault="00320999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5D23A5" w:rsidTr="00320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0D1FD5" w:rsidRDefault="000D1FD5" w:rsidP="00467BC8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overzicht</w:t>
            </w:r>
          </w:p>
        </w:tc>
        <w:tc>
          <w:tcPr>
            <w:tcW w:w="1926" w:type="dxa"/>
          </w:tcPr>
          <w:p w:rsidR="000D1FD5" w:rsidRDefault="005D23A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06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851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  <w:tc>
          <w:tcPr>
            <w:tcW w:w="850" w:type="dxa"/>
          </w:tcPr>
          <w:p w:rsidR="000D1FD5" w:rsidRDefault="00AD1F8F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16:00</w:t>
            </w:r>
          </w:p>
        </w:tc>
        <w:tc>
          <w:tcPr>
            <w:tcW w:w="993" w:type="dxa"/>
          </w:tcPr>
          <w:p w:rsidR="000D1FD5" w:rsidRDefault="000D1FD5" w:rsidP="00467BC8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</w:tbl>
    <w:p w:rsidR="00417BA0" w:rsidRPr="008810DC" w:rsidRDefault="00417BA0" w:rsidP="00417BA0"/>
    <w:p w:rsidR="003D48CC" w:rsidRDefault="003D48CC" w:rsidP="008810DC"/>
    <w:p w:rsidR="003D48CC" w:rsidRDefault="003D48CC" w:rsidP="008810DC">
      <w:r>
        <w:br w:type="page"/>
      </w:r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1825"/>
        <w:gridCol w:w="1328"/>
        <w:gridCol w:w="2260"/>
        <w:gridCol w:w="1366"/>
        <w:gridCol w:w="1611"/>
      </w:tblGrid>
      <w:tr w:rsidR="0082661C" w:rsidTr="00826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810DC"/>
        </w:tc>
        <w:tc>
          <w:tcPr>
            <w:tcW w:w="2261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661C" w:rsidRDefault="0082661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6573" w:type="dxa"/>
            <w:gridSpan w:val="4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sz w:val="24"/>
                <w:szCs w:val="24"/>
              </w:rPr>
              <w:t>Realisatie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82661C" w:rsidRPr="003D48CC" w:rsidRDefault="0082661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Klaar op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2261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5D23A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12:0</w:t>
            </w:r>
            <w:r w:rsidR="003805C5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09:45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D1594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</w:t>
            </w:r>
            <w:r w:rsidR="005D23A5">
              <w:rPr>
                <w:rFonts w:ascii="Verdana" w:hAnsi="Verdana"/>
                <w:sz w:val="22"/>
                <w:szCs w:val="22"/>
              </w:rPr>
              <w:t>:3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</w:t>
            </w:r>
            <w:r w:rsidR="0082661C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2261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3805C5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614" w:type="dxa"/>
          </w:tcPr>
          <w:p w:rsidR="0082661C" w:rsidRPr="003D48CC" w:rsidRDefault="00AD7119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wijzigen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verwijderen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Cursusoverzicht</w:t>
            </w:r>
          </w:p>
        </w:tc>
        <w:tc>
          <w:tcPr>
            <w:tcW w:w="2261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</w:t>
            </w:r>
          </w:p>
        </w:tc>
        <w:tc>
          <w:tcPr>
            <w:tcW w:w="2261" w:type="dxa"/>
          </w:tcPr>
          <w:p w:rsidR="0082661C" w:rsidRPr="003D48CC" w:rsidRDefault="00AD7119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9B5CE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</w:t>
            </w:r>
            <w:r w:rsidR="00AD7119">
              <w:rPr>
                <w:rFonts w:ascii="Verdana" w:hAnsi="Verdana"/>
                <w:sz w:val="22"/>
                <w:szCs w:val="22"/>
              </w:rPr>
              <w:t>02</w:t>
            </w:r>
          </w:p>
        </w:tc>
        <w:tc>
          <w:tcPr>
            <w:tcW w:w="1614" w:type="dxa"/>
          </w:tcPr>
          <w:p w:rsidR="0082661C" w:rsidRPr="003D48CC" w:rsidRDefault="0076151B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10:20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Pr="008810D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31-01</w:t>
            </w: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14:00</w:t>
            </w: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wijzigen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verwijderen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2661C" w:rsidTr="00826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gridSpan w:val="2"/>
          </w:tcPr>
          <w:p w:rsidR="0082661C" w:rsidRDefault="0082661C" w:rsidP="0082661C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overzicht</w:t>
            </w:r>
          </w:p>
        </w:tc>
        <w:tc>
          <w:tcPr>
            <w:tcW w:w="2261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367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4" w:type="dxa"/>
          </w:tcPr>
          <w:p w:rsidR="0082661C" w:rsidRPr="003D48CC" w:rsidRDefault="0082661C" w:rsidP="0082661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3D48CC" w:rsidRDefault="003D48CC" w:rsidP="008810DC"/>
    <w:p w:rsidR="003D48CC" w:rsidRDefault="003D48CC">
      <w:r>
        <w:br w:type="page"/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412"/>
        <w:gridCol w:w="2125"/>
        <w:gridCol w:w="1275"/>
        <w:gridCol w:w="2588"/>
      </w:tblGrid>
      <w:tr w:rsidR="00D15945" w:rsidTr="00250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D059E" w:rsidRDefault="00CD059E" w:rsidP="008810DC"/>
        </w:tc>
        <w:tc>
          <w:tcPr>
            <w:tcW w:w="2125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:rsidR="00CD059E" w:rsidRDefault="00CD059E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59E" w:rsidRPr="003D48CC" w:rsidTr="0025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4"/>
            <w:shd w:val="clear" w:color="auto" w:fill="BFBFBF" w:themeFill="background1" w:themeFillShade="BF"/>
          </w:tcPr>
          <w:p w:rsidR="00CD059E" w:rsidRPr="003D48CC" w:rsidRDefault="00CD059E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b/>
                <w:color w:val="auto"/>
                <w:sz w:val="22"/>
                <w:szCs w:val="22"/>
              </w:rPr>
              <w:t>Wijzigingen</w:t>
            </w:r>
          </w:p>
        </w:tc>
      </w:tr>
      <w:tr w:rsidR="00D15945" w:rsidRPr="003D48CC" w:rsidTr="0025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Naam bestand</w:t>
            </w:r>
          </w:p>
        </w:tc>
        <w:tc>
          <w:tcPr>
            <w:tcW w:w="2125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Programmeur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b/>
                <w:color w:val="auto"/>
                <w:sz w:val="22"/>
                <w:szCs w:val="22"/>
              </w:rPr>
              <w:t>Datum</w:t>
            </w:r>
          </w:p>
        </w:tc>
        <w:tc>
          <w:tcPr>
            <w:tcW w:w="2588" w:type="dxa"/>
            <w:shd w:val="clear" w:color="auto" w:fill="BFBFBF" w:themeFill="background1" w:themeFillShade="BF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Wijziging</w:t>
            </w:r>
          </w:p>
        </w:tc>
      </w:tr>
      <w:tr w:rsidR="00D15945" w:rsidRPr="003D48CC" w:rsidTr="0025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Beginner.php/</w:t>
            </w:r>
          </w:p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gevorderde.php/</w:t>
            </w:r>
          </w:p>
          <w:p w:rsidR="00CD059E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wadtochten.php/</w:t>
            </w:r>
          </w:p>
          <w:p w:rsidR="00CD059E" w:rsidRPr="003D48CC" w:rsidRDefault="00D15945" w:rsidP="00D1594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</w:t>
            </w:r>
            <w:r w:rsidR="00CD059E">
              <w:rPr>
                <w:rFonts w:ascii="Verdana" w:hAnsi="Verdana"/>
                <w:color w:val="auto"/>
                <w:sz w:val="22"/>
                <w:szCs w:val="22"/>
              </w:rPr>
              <w:t>.php</w:t>
            </w:r>
          </w:p>
        </w:tc>
        <w:tc>
          <w:tcPr>
            <w:tcW w:w="2125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Laurens</w:t>
            </w:r>
          </w:p>
        </w:tc>
        <w:tc>
          <w:tcPr>
            <w:tcW w:w="1275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01-02</w:t>
            </w:r>
          </w:p>
        </w:tc>
        <w:tc>
          <w:tcPr>
            <w:tcW w:w="2588" w:type="dxa"/>
          </w:tcPr>
          <w:p w:rsidR="00CD059E" w:rsidRPr="003D48CC" w:rsidRDefault="00CD059E" w:rsidP="00D1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 xml:space="preserve">Pagina’s verwijderd. Nu reserveren 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op</w:t>
            </w:r>
            <w:r w:rsidR="00320999">
              <w:rPr>
                <w:rFonts w:ascii="Verdana" w:hAnsi="Verdana"/>
                <w:color w:val="auto"/>
                <w:sz w:val="22"/>
                <w:szCs w:val="22"/>
              </w:rPr>
              <w:t xml:space="preserve"> 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 xml:space="preserve">1 gezamenlijke 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cur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sus</w:t>
            </w:r>
            <w:r>
              <w:rPr>
                <w:rFonts w:ascii="Verdana" w:hAnsi="Verdana"/>
                <w:color w:val="auto"/>
                <w:sz w:val="22"/>
                <w:szCs w:val="22"/>
              </w:rPr>
              <w:t>.php pagina</w:t>
            </w:r>
            <w:r w:rsidR="00D15945">
              <w:rPr>
                <w:rFonts w:ascii="Verdana" w:hAnsi="Verdana"/>
                <w:color w:val="auto"/>
                <w:sz w:val="22"/>
                <w:szCs w:val="22"/>
              </w:rPr>
              <w:t>.</w:t>
            </w:r>
          </w:p>
        </w:tc>
      </w:tr>
      <w:tr w:rsidR="00D15945" w:rsidRPr="003D48CC" w:rsidTr="00250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D059E" w:rsidRPr="003D48CC" w:rsidRDefault="00CD059E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125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275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88" w:type="dxa"/>
          </w:tcPr>
          <w:p w:rsidR="00CD059E" w:rsidRPr="003D48CC" w:rsidRDefault="00CD059E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</w:tbl>
    <w:p w:rsidR="003D48CC" w:rsidRPr="003D48CC" w:rsidRDefault="003D48CC" w:rsidP="008810DC">
      <w:pPr>
        <w:rPr>
          <w:color w:val="auto"/>
        </w:rPr>
      </w:pPr>
    </w:p>
    <w:sectPr w:rsidR="003D48CC" w:rsidRPr="003D48C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A1" w:rsidRDefault="001A70A1">
      <w:pPr>
        <w:spacing w:before="0" w:after="0" w:line="240" w:lineRule="auto"/>
      </w:pPr>
      <w:r>
        <w:separator/>
      </w:r>
    </w:p>
  </w:endnote>
  <w:endnote w:type="continuationSeparator" w:id="0">
    <w:p w:rsidR="001A70A1" w:rsidRDefault="001A70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1A70A1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250F71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250F71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1A70A1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A1" w:rsidRDefault="001A70A1">
      <w:pPr>
        <w:spacing w:before="0" w:after="0" w:line="240" w:lineRule="auto"/>
      </w:pPr>
      <w:r>
        <w:separator/>
      </w:r>
    </w:p>
  </w:footnote>
  <w:footnote w:type="continuationSeparator" w:id="0">
    <w:p w:rsidR="001A70A1" w:rsidRDefault="001A70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D1FD5"/>
    <w:rsid w:val="000E324A"/>
    <w:rsid w:val="001013EB"/>
    <w:rsid w:val="00112E45"/>
    <w:rsid w:val="001169EE"/>
    <w:rsid w:val="0013419D"/>
    <w:rsid w:val="00136038"/>
    <w:rsid w:val="00145929"/>
    <w:rsid w:val="00196C26"/>
    <w:rsid w:val="001A70A1"/>
    <w:rsid w:val="00247A55"/>
    <w:rsid w:val="00250F71"/>
    <w:rsid w:val="0027259B"/>
    <w:rsid w:val="00285ADD"/>
    <w:rsid w:val="002C53FE"/>
    <w:rsid w:val="002E4830"/>
    <w:rsid w:val="002F5131"/>
    <w:rsid w:val="00320999"/>
    <w:rsid w:val="00321C8D"/>
    <w:rsid w:val="00346637"/>
    <w:rsid w:val="003805C5"/>
    <w:rsid w:val="003866E5"/>
    <w:rsid w:val="003A2B4C"/>
    <w:rsid w:val="003D48CC"/>
    <w:rsid w:val="003F0277"/>
    <w:rsid w:val="00406C7F"/>
    <w:rsid w:val="00413C14"/>
    <w:rsid w:val="00417BA0"/>
    <w:rsid w:val="004617E0"/>
    <w:rsid w:val="00467BC8"/>
    <w:rsid w:val="00517CED"/>
    <w:rsid w:val="00580762"/>
    <w:rsid w:val="005832D1"/>
    <w:rsid w:val="005A2EA5"/>
    <w:rsid w:val="005B11E0"/>
    <w:rsid w:val="005D23A5"/>
    <w:rsid w:val="00644630"/>
    <w:rsid w:val="00652F37"/>
    <w:rsid w:val="0066168D"/>
    <w:rsid w:val="006A13D4"/>
    <w:rsid w:val="006F2BEB"/>
    <w:rsid w:val="00702DA3"/>
    <w:rsid w:val="007126C8"/>
    <w:rsid w:val="007355FD"/>
    <w:rsid w:val="00742F60"/>
    <w:rsid w:val="0076151B"/>
    <w:rsid w:val="00775D1E"/>
    <w:rsid w:val="00796F78"/>
    <w:rsid w:val="007B0280"/>
    <w:rsid w:val="007C683C"/>
    <w:rsid w:val="007D6CCB"/>
    <w:rsid w:val="0082661C"/>
    <w:rsid w:val="00874ACA"/>
    <w:rsid w:val="008776AF"/>
    <w:rsid w:val="008810DC"/>
    <w:rsid w:val="00945709"/>
    <w:rsid w:val="009A402E"/>
    <w:rsid w:val="009B5CEC"/>
    <w:rsid w:val="00A02AD7"/>
    <w:rsid w:val="00A51CE8"/>
    <w:rsid w:val="00A54D74"/>
    <w:rsid w:val="00A604A8"/>
    <w:rsid w:val="00AD1F8F"/>
    <w:rsid w:val="00AD7119"/>
    <w:rsid w:val="00AE1450"/>
    <w:rsid w:val="00AE78FB"/>
    <w:rsid w:val="00AF11AB"/>
    <w:rsid w:val="00B3588C"/>
    <w:rsid w:val="00B571B2"/>
    <w:rsid w:val="00B77EA2"/>
    <w:rsid w:val="00BA113B"/>
    <w:rsid w:val="00BF35A9"/>
    <w:rsid w:val="00C04B26"/>
    <w:rsid w:val="00C876C5"/>
    <w:rsid w:val="00CB2595"/>
    <w:rsid w:val="00CD059E"/>
    <w:rsid w:val="00CE09E0"/>
    <w:rsid w:val="00D134AA"/>
    <w:rsid w:val="00D15945"/>
    <w:rsid w:val="00D325AB"/>
    <w:rsid w:val="00D54DBF"/>
    <w:rsid w:val="00D8562A"/>
    <w:rsid w:val="00DC5F53"/>
    <w:rsid w:val="00DE09FE"/>
    <w:rsid w:val="00DF5F08"/>
    <w:rsid w:val="00E011FB"/>
    <w:rsid w:val="00E13482"/>
    <w:rsid w:val="00EA2C37"/>
    <w:rsid w:val="00EA4B6F"/>
    <w:rsid w:val="00EB7AB9"/>
    <w:rsid w:val="00EE2C72"/>
    <w:rsid w:val="00EE5877"/>
    <w:rsid w:val="00F66735"/>
    <w:rsid w:val="00FC3E21"/>
    <w:rsid w:val="00FE5C95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05EE"/>
    <w:rsid w:val="000B74E9"/>
    <w:rsid w:val="000C4C59"/>
    <w:rsid w:val="001C5E5B"/>
    <w:rsid w:val="0037640C"/>
    <w:rsid w:val="003C2762"/>
    <w:rsid w:val="004E1F87"/>
    <w:rsid w:val="00614B2B"/>
    <w:rsid w:val="00884B60"/>
    <w:rsid w:val="008B74B6"/>
    <w:rsid w:val="00A10BA6"/>
    <w:rsid w:val="00AB6F4B"/>
    <w:rsid w:val="00AC13F9"/>
    <w:rsid w:val="00D7208C"/>
    <w:rsid w:val="00D822AD"/>
    <w:rsid w:val="00DA5BC0"/>
    <w:rsid w:val="00E85645"/>
    <w:rsid w:val="00EF62B4"/>
    <w:rsid w:val="00F178E6"/>
    <w:rsid w:val="00F2198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EA076-7763-410E-962F-AC24C90F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690</TotalTime>
  <Pages>5</Pages>
  <Words>328</Words>
  <Characters>1809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[Realisatie]</dc:subject>
  <dc:creator>[Gerrit A. Wieberdink]</dc:creator>
  <cp:keywords>[95311]</cp:keywords>
  <cp:lastModifiedBy>Gerrit A. Wieberdink</cp:lastModifiedBy>
  <cp:revision>23</cp:revision>
  <dcterms:created xsi:type="dcterms:W3CDTF">2017-01-30T12:07:00Z</dcterms:created>
  <dcterms:modified xsi:type="dcterms:W3CDTF">2017-02-01T13:42:00Z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