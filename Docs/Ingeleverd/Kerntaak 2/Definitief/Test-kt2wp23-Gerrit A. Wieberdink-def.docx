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BC55E2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1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D26E4">
                                      <w:t>1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4D26E4" w:rsidP="00D134AA">
                                <w:pPr>
                                  <w:pStyle w:val="Contactgegevens"/>
                                </w:pPr>
                                <w:r>
                                  <w:t>[Laurens van der Loo] | 1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AE41FB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1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D26E4">
                                <w:t>1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4D26E4" w:rsidP="00D134AA">
                          <w:pPr>
                            <w:pStyle w:val="Contactgegevens"/>
                          </w:pPr>
                          <w:r>
                            <w:t>[Laurens van der Loo] | 1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BC55E2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4D26E4">
                                      <w:t>test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AE41FB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4D26E4">
                                <w:t>test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BC55E2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EA3B7A" w:rsidRPr="00EA3B7A" w:rsidRDefault="00EA2C37">
          <w:pPr>
            <w:pStyle w:val="Inhopg1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20966" w:history="1">
            <w:r w:rsidR="00EA3B7A" w:rsidRPr="00EA3B7A">
              <w:rPr>
                <w:rStyle w:val="Hyperlink"/>
                <w:rFonts w:asciiTheme="majorHAnsi" w:hAnsiTheme="majorHAnsi"/>
                <w:noProof/>
              </w:rPr>
              <w:t>Testplan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ab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instrText xml:space="preserve"> PAGEREF _Toc473720966 \h </w:instrText>
            </w:r>
            <w:r w:rsidR="00EA3B7A" w:rsidRPr="00EA3B7A">
              <w:rPr>
                <w:rFonts w:asciiTheme="majorHAnsi" w:hAnsiTheme="majorHAnsi"/>
                <w:noProof/>
                <w:webHidden/>
              </w:rPr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>2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A3B7A" w:rsidRPr="00EA3B7A" w:rsidRDefault="00BC55E2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20967" w:history="1">
            <w:r w:rsidR="00EA3B7A" w:rsidRPr="00EA3B7A">
              <w:rPr>
                <w:rStyle w:val="Hyperlink"/>
                <w:rFonts w:asciiTheme="majorHAnsi" w:hAnsiTheme="majorHAnsi"/>
                <w:noProof/>
              </w:rPr>
              <w:t>Gegevens set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ab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instrText xml:space="preserve"> PAGEREF _Toc473720967 \h </w:instrText>
            </w:r>
            <w:r w:rsidR="00EA3B7A" w:rsidRPr="00EA3B7A">
              <w:rPr>
                <w:rFonts w:asciiTheme="majorHAnsi" w:hAnsiTheme="majorHAnsi"/>
                <w:noProof/>
                <w:webHidden/>
              </w:rPr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>2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A3B7A" w:rsidRPr="00EA3B7A" w:rsidRDefault="00BC55E2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20968" w:history="1">
            <w:r w:rsidR="00EA3B7A" w:rsidRPr="00EA3B7A">
              <w:rPr>
                <w:rStyle w:val="Hyperlink"/>
                <w:rFonts w:asciiTheme="majorHAnsi" w:hAnsiTheme="majorHAnsi"/>
                <w:noProof/>
              </w:rPr>
              <w:t>Test Data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ab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instrText xml:space="preserve"> PAGEREF _Toc473720968 \h </w:instrText>
            </w:r>
            <w:r w:rsidR="00EA3B7A" w:rsidRPr="00EA3B7A">
              <w:rPr>
                <w:rFonts w:asciiTheme="majorHAnsi" w:hAnsiTheme="majorHAnsi"/>
                <w:noProof/>
                <w:webHidden/>
              </w:rPr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>2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A3B7A" w:rsidRPr="00EA3B7A" w:rsidRDefault="00BC55E2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20969" w:history="1">
            <w:r w:rsidR="00EA3B7A" w:rsidRPr="00EA3B7A">
              <w:rPr>
                <w:rStyle w:val="Hyperlink"/>
                <w:rFonts w:asciiTheme="majorHAnsi" w:hAnsiTheme="majorHAnsi"/>
                <w:noProof/>
              </w:rPr>
              <w:t>Paginalijst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ab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instrText xml:space="preserve"> PAGEREF _Toc473720969 \h </w:instrText>
            </w:r>
            <w:r w:rsidR="00EA3B7A" w:rsidRPr="00EA3B7A">
              <w:rPr>
                <w:rFonts w:asciiTheme="majorHAnsi" w:hAnsiTheme="majorHAnsi"/>
                <w:noProof/>
                <w:webHidden/>
              </w:rPr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>4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A3B7A" w:rsidRPr="00EA3B7A" w:rsidRDefault="00BC55E2">
          <w:pPr>
            <w:pStyle w:val="Inhopg1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20970" w:history="1">
            <w:r w:rsidR="00EA3B7A" w:rsidRPr="00EA3B7A">
              <w:rPr>
                <w:rStyle w:val="Hyperlink"/>
                <w:rFonts w:asciiTheme="majorHAnsi" w:hAnsiTheme="majorHAnsi"/>
                <w:noProof/>
              </w:rPr>
              <w:t>Test log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ab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instrText xml:space="preserve"> PAGEREF _Toc473720970 \h </w:instrText>
            </w:r>
            <w:r w:rsidR="00EA3B7A" w:rsidRPr="00EA3B7A">
              <w:rPr>
                <w:rFonts w:asciiTheme="majorHAnsi" w:hAnsiTheme="majorHAnsi"/>
                <w:noProof/>
                <w:webHidden/>
              </w:rPr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>5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A3B7A" w:rsidRPr="00EA3B7A" w:rsidRDefault="00BC55E2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20971" w:history="1">
            <w:r w:rsidR="00EA3B7A" w:rsidRPr="00EA3B7A">
              <w:rPr>
                <w:rStyle w:val="Hyperlink"/>
                <w:rFonts w:asciiTheme="majorHAnsi" w:hAnsiTheme="majorHAnsi"/>
                <w:noProof/>
              </w:rPr>
              <w:t>Test log - Test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ab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instrText xml:space="preserve"> PAGEREF _Toc473720971 \h </w:instrText>
            </w:r>
            <w:r w:rsidR="00EA3B7A" w:rsidRPr="00EA3B7A">
              <w:rPr>
                <w:rFonts w:asciiTheme="majorHAnsi" w:hAnsiTheme="majorHAnsi"/>
                <w:noProof/>
                <w:webHidden/>
              </w:rPr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>5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A3B7A" w:rsidRPr="00EA3B7A" w:rsidRDefault="00BC55E2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20972" w:history="1">
            <w:r w:rsidR="00EA3B7A" w:rsidRPr="00EA3B7A">
              <w:rPr>
                <w:rStyle w:val="Hyperlink"/>
                <w:rFonts w:asciiTheme="majorHAnsi" w:hAnsiTheme="majorHAnsi"/>
                <w:noProof/>
              </w:rPr>
              <w:t>Test log - Verbetering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ab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instrText xml:space="preserve"> PAGEREF _Toc473720972 \h </w:instrText>
            </w:r>
            <w:r w:rsidR="00EA3B7A" w:rsidRPr="00EA3B7A">
              <w:rPr>
                <w:rFonts w:asciiTheme="majorHAnsi" w:hAnsiTheme="majorHAnsi"/>
                <w:noProof/>
                <w:webHidden/>
              </w:rPr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>6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A3B7A" w:rsidRDefault="00BC55E2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20973" w:history="1">
            <w:r w:rsidR="00EA3B7A" w:rsidRPr="00EA3B7A">
              <w:rPr>
                <w:rStyle w:val="Hyperlink"/>
                <w:rFonts w:asciiTheme="majorHAnsi" w:hAnsiTheme="majorHAnsi"/>
                <w:noProof/>
              </w:rPr>
              <w:t>Nog te doen: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ab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instrText xml:space="preserve"> PAGEREF _Toc473720973 \h </w:instrText>
            </w:r>
            <w:r w:rsidR="00EA3B7A" w:rsidRPr="00EA3B7A">
              <w:rPr>
                <w:rFonts w:asciiTheme="majorHAnsi" w:hAnsiTheme="majorHAnsi"/>
                <w:noProof/>
                <w:webHidden/>
              </w:rPr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t>7</w:t>
            </w:r>
            <w:r w:rsidR="00EA3B7A" w:rsidRPr="00EA3B7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456FF1" w:rsidRDefault="00456FF1" w:rsidP="005B11E0">
      <w:pPr>
        <w:pStyle w:val="kop10"/>
      </w:pPr>
      <w:bookmarkStart w:id="5" w:name="_Toc473720966"/>
      <w:r>
        <w:lastRenderedPageBreak/>
        <w:t>Testplan</w:t>
      </w:r>
      <w:bookmarkEnd w:id="5"/>
    </w:p>
    <w:p w:rsidR="00456FF1" w:rsidRPr="00456FF1" w:rsidRDefault="00456FF1" w:rsidP="00456FF1">
      <w:pPr>
        <w:pStyle w:val="Geenregelafstand"/>
        <w:rPr>
          <w:rFonts w:ascii="Verdana" w:hAnsi="Verdana"/>
          <w:sz w:val="22"/>
          <w:szCs w:val="22"/>
        </w:rPr>
      </w:pPr>
    </w:p>
    <w:p w:rsidR="00456FF1" w:rsidRDefault="00BF7F92" w:rsidP="00B05C8D">
      <w:pPr>
        <w:pStyle w:val="Kop2"/>
      </w:pPr>
      <w:bookmarkStart w:id="6" w:name="_Toc473720967"/>
      <w:r w:rsidRPr="00B05C8D">
        <w:t>Gegevens set</w:t>
      </w:r>
      <w:bookmarkEnd w:id="6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05C8D" w:rsidTr="0012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Default="00B05C8D" w:rsidP="001249E2"/>
        </w:tc>
        <w:tc>
          <w:tcPr>
            <w:tcW w:w="2551" w:type="dxa"/>
          </w:tcPr>
          <w:p w:rsidR="00B05C8D" w:rsidRDefault="00B05C8D" w:rsidP="00124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User</w:t>
            </w: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Userlevel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F7F92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Admin</w:t>
            </w:r>
            <w:proofErr w:type="spellEnd"/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</w:t>
            </w: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F7F92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Gebruiker</w:t>
            </w:r>
          </w:p>
        </w:tc>
      </w:tr>
    </w:tbl>
    <w:p w:rsidR="00B05C8D" w:rsidRPr="00595791" w:rsidRDefault="00B05C8D" w:rsidP="00B05C8D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05C8D" w:rsidTr="0012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Default="00B05C8D" w:rsidP="001249E2"/>
        </w:tc>
        <w:tc>
          <w:tcPr>
            <w:tcW w:w="2551" w:type="dxa"/>
          </w:tcPr>
          <w:p w:rsidR="00B05C8D" w:rsidRDefault="00B05C8D" w:rsidP="00124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SoortCursus</w:t>
            </w:r>
            <w:proofErr w:type="spellEnd"/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3588C">
              <w:rPr>
                <w:rFonts w:ascii="Verdana" w:hAnsi="Verdana"/>
                <w:b/>
                <w:sz w:val="22"/>
                <w:szCs w:val="22"/>
              </w:rPr>
              <w:t>Soort_id</w:t>
            </w:r>
            <w:proofErr w:type="spellEnd"/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3588C">
              <w:rPr>
                <w:rFonts w:ascii="Verdana" w:hAnsi="Verdana"/>
                <w:b/>
                <w:sz w:val="22"/>
                <w:szCs w:val="22"/>
              </w:rPr>
              <w:t>CursusSoort</w:t>
            </w:r>
            <w:proofErr w:type="spellEnd"/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Beginnerscursus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Gevorderdencursus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Wad tochten</w:t>
            </w:r>
          </w:p>
        </w:tc>
      </w:tr>
    </w:tbl>
    <w:p w:rsidR="00B05C8D" w:rsidRDefault="00B05C8D" w:rsidP="00B05C8D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05C8D" w:rsidTr="0012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Default="00B05C8D" w:rsidP="001249E2"/>
        </w:tc>
        <w:tc>
          <w:tcPr>
            <w:tcW w:w="2551" w:type="dxa"/>
          </w:tcPr>
          <w:p w:rsidR="00B05C8D" w:rsidRDefault="00B05C8D" w:rsidP="00124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Schip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Schip</w:t>
            </w:r>
            <w:r w:rsidRPr="00B3588C">
              <w:rPr>
                <w:rFonts w:ascii="Verdana" w:hAnsi="Verdana"/>
                <w:b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Ontwerp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 kwadraat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Draak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Schouw</w:t>
            </w:r>
          </w:p>
        </w:tc>
      </w:tr>
    </w:tbl>
    <w:p w:rsidR="00944FE3" w:rsidRDefault="00944FE3">
      <w:pPr>
        <w:rPr>
          <w:rFonts w:ascii="Verdana" w:hAnsi="Verdana"/>
          <w:color w:val="auto"/>
          <w:sz w:val="22"/>
          <w:szCs w:val="22"/>
        </w:rPr>
      </w:pPr>
    </w:p>
    <w:p w:rsidR="00456FF1" w:rsidRDefault="00944FE3" w:rsidP="00944FE3">
      <w:pPr>
        <w:pStyle w:val="Kop2"/>
      </w:pPr>
      <w:bookmarkStart w:id="7" w:name="_Toc473720968"/>
      <w:r>
        <w:t>Test Data</w:t>
      </w:r>
      <w:bookmarkEnd w:id="7"/>
    </w:p>
    <w:p w:rsidR="00944FE3" w:rsidRPr="00944FE3" w:rsidRDefault="00944FE3" w:rsidP="00944FE3">
      <w:pPr>
        <w:pStyle w:val="Geenregelafstand"/>
        <w:rPr>
          <w:rFonts w:ascii="Verdana" w:hAnsi="Verdana"/>
          <w:b/>
          <w:sz w:val="24"/>
          <w:szCs w:val="24"/>
          <w:lang w:eastAsia="en-US"/>
        </w:rPr>
      </w:pPr>
      <w:r>
        <w:rPr>
          <w:rFonts w:ascii="Verdana" w:hAnsi="Verdana"/>
          <w:b/>
          <w:sz w:val="24"/>
          <w:szCs w:val="24"/>
          <w:lang w:eastAsia="en-US"/>
        </w:rPr>
        <w:t>User</w:t>
      </w:r>
    </w:p>
    <w:p w:rsidR="005C6104" w:rsidRPr="005C6104" w:rsidRDefault="005C6104" w:rsidP="005C6104">
      <w:pPr>
        <w:pStyle w:val="Geenregelafstand"/>
        <w:rPr>
          <w:rFonts w:ascii="Verdana" w:hAnsi="Verdana"/>
          <w:sz w:val="22"/>
          <w:szCs w:val="22"/>
        </w:rPr>
      </w:pPr>
      <w:r w:rsidRPr="005C6104">
        <w:rPr>
          <w:rFonts w:ascii="Verdana" w:hAnsi="Verdana"/>
          <w:sz w:val="22"/>
          <w:szCs w:val="22"/>
        </w:rPr>
        <w:t>Erik Scherpenzeel</w:t>
      </w:r>
    </w:p>
    <w:p w:rsidR="005C6104" w:rsidRDefault="005C6104" w:rsidP="005C6104">
      <w:pPr>
        <w:pStyle w:val="Geenregelafstand"/>
        <w:rPr>
          <w:rFonts w:ascii="Verdana" w:hAnsi="Verdana"/>
          <w:sz w:val="22"/>
          <w:szCs w:val="22"/>
        </w:rPr>
      </w:pPr>
      <w:proofErr w:type="spellStart"/>
      <w:r w:rsidRPr="005C6104">
        <w:rPr>
          <w:rFonts w:ascii="Verdana" w:hAnsi="Verdana"/>
          <w:sz w:val="22"/>
          <w:szCs w:val="22"/>
        </w:rPr>
        <w:t>Valetijnlaan</w:t>
      </w:r>
      <w:proofErr w:type="spellEnd"/>
      <w:r w:rsidRPr="005C6104">
        <w:rPr>
          <w:rFonts w:ascii="Verdana" w:hAnsi="Verdana"/>
          <w:sz w:val="22"/>
          <w:szCs w:val="22"/>
        </w:rPr>
        <w:t xml:space="preserve"> 5</w:t>
      </w:r>
      <w:r>
        <w:rPr>
          <w:rFonts w:ascii="Verdana" w:hAnsi="Verdana"/>
          <w:sz w:val="22"/>
          <w:szCs w:val="22"/>
        </w:rPr>
        <w:t xml:space="preserve">, 1334 </w:t>
      </w:r>
      <w:proofErr w:type="gramStart"/>
      <w:r>
        <w:rPr>
          <w:rFonts w:ascii="Verdana" w:hAnsi="Verdana"/>
          <w:sz w:val="22"/>
          <w:szCs w:val="22"/>
        </w:rPr>
        <w:t>OP</w:t>
      </w:r>
      <w:proofErr w:type="gramEnd"/>
      <w:r>
        <w:rPr>
          <w:rFonts w:ascii="Verdana" w:hAnsi="Verdana"/>
          <w:sz w:val="22"/>
          <w:szCs w:val="22"/>
        </w:rPr>
        <w:t xml:space="preserve"> Almere</w:t>
      </w:r>
    </w:p>
    <w:p w:rsidR="005C6104" w:rsidRDefault="005C6104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0365495800 </w:t>
      </w:r>
      <w:hyperlink r:id="rId11" w:history="1">
        <w:r w:rsidRPr="007B29E4">
          <w:rPr>
            <w:rStyle w:val="Hyperlink"/>
            <w:rFonts w:ascii="Verdana" w:hAnsi="Verdana"/>
            <w:sz w:val="22"/>
            <w:szCs w:val="22"/>
          </w:rPr>
          <w:t>e.scherpenzeel@upcmail.nl</w:t>
        </w:r>
      </w:hyperlink>
    </w:p>
    <w:p w:rsidR="005C6104" w:rsidRDefault="005C6104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NL46RABO0385161218</w:t>
      </w:r>
    </w:p>
    <w:p w:rsidR="005C6104" w:rsidRDefault="005C6104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Test123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Admin</w:t>
      </w:r>
      <w:proofErr w:type="spellEnd"/>
    </w:p>
    <w:p w:rsidR="005C6104" w:rsidRDefault="005C6104" w:rsidP="005C6104">
      <w:pPr>
        <w:pStyle w:val="Geenregelafstand"/>
        <w:rPr>
          <w:rFonts w:ascii="Verdana" w:hAnsi="Verdana"/>
          <w:sz w:val="22"/>
          <w:szCs w:val="22"/>
        </w:rPr>
      </w:pPr>
    </w:p>
    <w:p w:rsidR="005C6104" w:rsidRDefault="005C6104" w:rsidP="005C6104">
      <w:pPr>
        <w:pStyle w:val="Geenregelafstand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Josien</w:t>
      </w:r>
      <w:proofErr w:type="spellEnd"/>
      <w:r>
        <w:rPr>
          <w:rFonts w:ascii="Verdana" w:hAnsi="Verdana"/>
          <w:sz w:val="22"/>
          <w:szCs w:val="22"/>
        </w:rPr>
        <w:t xml:space="preserve"> van der Swan</w:t>
      </w:r>
    </w:p>
    <w:p w:rsidR="005C6104" w:rsidRDefault="005C6104" w:rsidP="005C6104">
      <w:pPr>
        <w:pStyle w:val="Geenregelafstand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Amstelveenseweg</w:t>
      </w:r>
      <w:proofErr w:type="spellEnd"/>
      <w:r>
        <w:rPr>
          <w:rFonts w:ascii="Verdana" w:hAnsi="Verdana"/>
          <w:sz w:val="22"/>
          <w:szCs w:val="22"/>
        </w:rPr>
        <w:t xml:space="preserve"> 121, 1070</w:t>
      </w:r>
      <w:r w:rsidR="00944FE3">
        <w:rPr>
          <w:rFonts w:ascii="Verdana" w:hAnsi="Verdana"/>
          <w:sz w:val="22"/>
          <w:szCs w:val="22"/>
        </w:rPr>
        <w:t xml:space="preserve"> VB Amsterdam</w:t>
      </w:r>
    </w:p>
    <w:p w:rsidR="005C6104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0206213554 Swanj@kpn.com</w:t>
      </w:r>
    </w:p>
    <w:p w:rsidR="005C6104" w:rsidRDefault="005C6104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NL46RABO0385161488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Test123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Medwerker</w:t>
      </w:r>
      <w:proofErr w:type="spellEnd"/>
    </w:p>
    <w:p w:rsidR="00944FE3" w:rsidRPr="00944FE3" w:rsidRDefault="00944FE3" w:rsidP="00944FE3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Peter Joosten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Rembrandt-laan 78, 1909 AS Oss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0543123456 </w:t>
      </w:r>
      <w:hyperlink r:id="rId12" w:history="1">
        <w:r w:rsidRPr="007B29E4">
          <w:rPr>
            <w:rStyle w:val="Hyperlink"/>
            <w:rFonts w:ascii="Verdana" w:hAnsi="Verdana"/>
            <w:sz w:val="22"/>
            <w:szCs w:val="22"/>
          </w:rPr>
          <w:t>p.joosten@upcmail.nl</w:t>
        </w:r>
      </w:hyperlink>
    </w:p>
    <w:p w:rsidR="00944FE3" w:rsidRDefault="00944FE3" w:rsidP="00944FE3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NL46RABO0326161218</w:t>
      </w:r>
    </w:p>
    <w:p w:rsidR="00944FE3" w:rsidRDefault="00944FE3" w:rsidP="00944FE3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Test123</w:t>
      </w:r>
    </w:p>
    <w:p w:rsidR="00944FE3" w:rsidRDefault="00944FE3" w:rsidP="00944FE3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Cursist</w:t>
      </w:r>
    </w:p>
    <w:p w:rsidR="00944FE3" w:rsidRDefault="00944FE3" w:rsidP="00944FE3">
      <w:pPr>
        <w:pStyle w:val="Geenregelafstand"/>
        <w:rPr>
          <w:rFonts w:ascii="Verdana" w:hAnsi="Verdana"/>
          <w:sz w:val="22"/>
          <w:szCs w:val="22"/>
        </w:rPr>
      </w:pPr>
    </w:p>
    <w:p w:rsidR="00944FE3" w:rsidRPr="00944FE3" w:rsidRDefault="00944FE3" w:rsidP="00944FE3">
      <w:pPr>
        <w:pStyle w:val="Geenregelafstand"/>
        <w:rPr>
          <w:rFonts w:ascii="Verdana" w:hAnsi="Verdana"/>
          <w:b/>
          <w:sz w:val="24"/>
          <w:szCs w:val="24"/>
        </w:rPr>
      </w:pPr>
      <w:r w:rsidRPr="00944FE3">
        <w:rPr>
          <w:rFonts w:ascii="Verdana" w:hAnsi="Verdana"/>
          <w:b/>
          <w:sz w:val="24"/>
          <w:szCs w:val="24"/>
        </w:rPr>
        <w:t>Cursussen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Beginner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500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Gevorderden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700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Wad tochten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800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</w:p>
    <w:p w:rsidR="00944FE3" w:rsidRPr="00944FE3" w:rsidRDefault="00944FE3" w:rsidP="005C6104">
      <w:pPr>
        <w:pStyle w:val="Geenregelafstand"/>
        <w:rPr>
          <w:rFonts w:ascii="Verdana" w:hAnsi="Verdana"/>
          <w:b/>
          <w:sz w:val="24"/>
          <w:szCs w:val="24"/>
        </w:rPr>
      </w:pPr>
      <w:r w:rsidRPr="00944FE3">
        <w:rPr>
          <w:rFonts w:ascii="Verdana" w:hAnsi="Verdana"/>
          <w:b/>
          <w:sz w:val="24"/>
          <w:szCs w:val="24"/>
        </w:rPr>
        <w:t>Schepen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Hendrica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500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16-Kwadraat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Beginnerscursus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 plekken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Geen averij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Aaltje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100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Schouw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Wad tocht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10 plekken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Geen averij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Brechtje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802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Draak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Gevorderdencursus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4 plekken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Averij</w:t>
      </w: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</w:p>
    <w:p w:rsidR="00944FE3" w:rsidRDefault="00944FE3" w:rsidP="005C6104">
      <w:pPr>
        <w:pStyle w:val="Geenregelafstand"/>
        <w:rPr>
          <w:rFonts w:ascii="Verdana" w:hAnsi="Verdana"/>
          <w:sz w:val="22"/>
          <w:szCs w:val="22"/>
        </w:rPr>
      </w:pPr>
    </w:p>
    <w:p w:rsidR="00176CE5" w:rsidRDefault="00176CE5" w:rsidP="005C6104">
      <w:pPr>
        <w:pStyle w:val="Geenregelafstand"/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  <w:lang w:eastAsia="en-US"/>
        </w:rPr>
      </w:pPr>
      <w:r>
        <w:br w:type="page"/>
      </w:r>
    </w:p>
    <w:p w:rsidR="00176CE5" w:rsidRDefault="00B05C8D" w:rsidP="00176CE5">
      <w:pPr>
        <w:pStyle w:val="Kop2"/>
      </w:pPr>
      <w:bookmarkStart w:id="8" w:name="_Toc473720969"/>
      <w:r>
        <w:lastRenderedPageBreak/>
        <w:t>Paginalijst</w:t>
      </w:r>
      <w:bookmarkEnd w:id="8"/>
    </w:p>
    <w:tbl>
      <w:tblPr>
        <w:tblStyle w:val="Tabelraster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2329"/>
        <w:gridCol w:w="1422"/>
        <w:gridCol w:w="2561"/>
        <w:gridCol w:w="2083"/>
      </w:tblGrid>
      <w:tr w:rsidR="00176CE5" w:rsidRPr="00412E16" w:rsidTr="00176CE5">
        <w:tc>
          <w:tcPr>
            <w:tcW w:w="2400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Naam pagina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Formulier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Functie</w:t>
            </w:r>
          </w:p>
        </w:tc>
        <w:tc>
          <w:tcPr>
            <w:tcW w:w="1879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Afwijkend paginaontwerp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Home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Belangstelling voor de website en voor de cursussen opwekken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Cursussen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Keuze uit drie cursussen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76CE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176CE5">
              <w:rPr>
                <w:rFonts w:ascii="Verdana" w:hAnsi="Verdana"/>
                <w:color w:val="auto"/>
                <w:sz w:val="22"/>
                <w:szCs w:val="22"/>
              </w:rPr>
              <w:t>Contact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Adresgegevens van De Waai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76CE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176CE5">
              <w:rPr>
                <w:rFonts w:ascii="Verdana" w:hAnsi="Verdana"/>
                <w:color w:val="auto"/>
                <w:sz w:val="22"/>
                <w:szCs w:val="22"/>
              </w:rPr>
              <w:t>Registreer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zich registreren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76CE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Login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inloggen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Reserveren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Klant kan datum kiezen en aantal personen dan reserveren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toevoegen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kan nieuwe medewerker toevoegen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 toevoegen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kan nieuwe cursus toevoegen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Schip toevoegen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kan nieuw schip toevoegen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overzicht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Overzicht van alle medewerkers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Cursusoverzicht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Overzicht van alle cursussen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Schepen overzicht</w:t>
            </w:r>
          </w:p>
        </w:tc>
        <w:tc>
          <w:tcPr>
            <w:tcW w:w="1423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Overzicht van alle cursussen</w:t>
            </w:r>
          </w:p>
        </w:tc>
        <w:tc>
          <w:tcPr>
            <w:tcW w:w="1879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</w:tbl>
    <w:p w:rsidR="00176CE5" w:rsidRPr="00412E16" w:rsidRDefault="00176CE5" w:rsidP="00176CE5"/>
    <w:p w:rsidR="002236EA" w:rsidRPr="002236EA" w:rsidRDefault="002236EA" w:rsidP="002236EA">
      <w:pPr>
        <w:pStyle w:val="Geenregelafstand"/>
        <w:rPr>
          <w:rFonts w:ascii="Verdana" w:hAnsi="Verdana"/>
          <w:sz w:val="22"/>
          <w:szCs w:val="22"/>
        </w:rPr>
      </w:pPr>
    </w:p>
    <w:p w:rsidR="002236EA" w:rsidRPr="002236EA" w:rsidRDefault="002236EA" w:rsidP="002236EA">
      <w:pPr>
        <w:pStyle w:val="Geenregelafstand"/>
        <w:rPr>
          <w:rFonts w:ascii="Verdana" w:hAnsi="Verdana"/>
          <w:sz w:val="22"/>
          <w:szCs w:val="22"/>
        </w:rPr>
      </w:pPr>
    </w:p>
    <w:p w:rsidR="002236EA" w:rsidRPr="002236EA" w:rsidRDefault="002236EA" w:rsidP="002236EA">
      <w:pPr>
        <w:pStyle w:val="Geenregelafstand"/>
        <w:rPr>
          <w:rFonts w:ascii="Verdana" w:hAnsi="Verdana"/>
          <w:sz w:val="22"/>
          <w:szCs w:val="22"/>
        </w:rPr>
      </w:pPr>
    </w:p>
    <w:p w:rsidR="00456FF1" w:rsidRPr="002236EA" w:rsidRDefault="00456FF1" w:rsidP="002236EA">
      <w:pPr>
        <w:pStyle w:val="Geenregelafstand"/>
        <w:rPr>
          <w:rFonts w:ascii="Verdana" w:hAnsi="Verdana"/>
          <w:color w:val="A5300F" w:themeColor="accent1"/>
          <w:sz w:val="22"/>
          <w:szCs w:val="22"/>
        </w:rPr>
      </w:pPr>
      <w:r w:rsidRPr="002236EA">
        <w:rPr>
          <w:rFonts w:ascii="Verdana" w:hAnsi="Verdana"/>
          <w:sz w:val="22"/>
          <w:szCs w:val="22"/>
        </w:rPr>
        <w:br w:type="page"/>
      </w:r>
    </w:p>
    <w:p w:rsidR="00B77EA2" w:rsidRDefault="00456FF1" w:rsidP="005B11E0">
      <w:pPr>
        <w:pStyle w:val="kop10"/>
      </w:pPr>
      <w:bookmarkStart w:id="9" w:name="_Toc473720970"/>
      <w:r>
        <w:lastRenderedPageBreak/>
        <w:t>Test log</w:t>
      </w:r>
      <w:bookmarkEnd w:id="9"/>
    </w:p>
    <w:p w:rsidR="00775A7B" w:rsidRPr="00775A7B" w:rsidRDefault="00775A7B" w:rsidP="00775A7B">
      <w:pPr>
        <w:pStyle w:val="Geenregelafstand"/>
        <w:rPr>
          <w:rFonts w:ascii="Verdana" w:hAnsi="Verdana"/>
          <w:b/>
        </w:rPr>
      </w:pPr>
      <w:r w:rsidRPr="00775A7B">
        <w:rPr>
          <w:rFonts w:ascii="Verdana" w:hAnsi="Verdana"/>
          <w:b/>
        </w:rPr>
        <w:t>Prioriteit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0 = Geen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1 = Laag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2 = Middelmatig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3 = Hoog</w:t>
      </w:r>
    </w:p>
    <w:tbl>
      <w:tblPr>
        <w:tblStyle w:val="Tabelrapport"/>
        <w:tblW w:w="0" w:type="auto"/>
        <w:tblInd w:w="5" w:type="dxa"/>
        <w:tblLook w:val="04A0" w:firstRow="1" w:lastRow="0" w:firstColumn="1" w:lastColumn="0" w:noHBand="0" w:noVBand="1"/>
      </w:tblPr>
      <w:tblGrid>
        <w:gridCol w:w="593"/>
        <w:gridCol w:w="1816"/>
        <w:gridCol w:w="1133"/>
        <w:gridCol w:w="1423"/>
        <w:gridCol w:w="2680"/>
        <w:gridCol w:w="750"/>
      </w:tblGrid>
      <w:tr w:rsidR="00B05C8D" w:rsidTr="00F34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816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3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423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80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0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gridSpan w:val="6"/>
            <w:shd w:val="clear" w:color="auto" w:fill="BFBFBF" w:themeFill="background1" w:themeFillShade="BF"/>
          </w:tcPr>
          <w:p w:rsidR="00B05C8D" w:rsidRPr="00B05C8D" w:rsidRDefault="00B05C8D" w:rsidP="00B05C8D">
            <w:pPr>
              <w:pStyle w:val="Kop2"/>
              <w:outlineLvl w:val="1"/>
              <w:rPr>
                <w:rFonts w:ascii="Verdana" w:hAnsi="Verdana"/>
                <w:b/>
                <w:sz w:val="24"/>
                <w:szCs w:val="24"/>
              </w:rPr>
            </w:pPr>
            <w:bookmarkStart w:id="10" w:name="_Toc473720971"/>
            <w:r w:rsidRPr="00B05C8D">
              <w:rPr>
                <w:rFonts w:ascii="Verdana" w:hAnsi="Verdana"/>
                <w:b/>
                <w:color w:val="auto"/>
                <w:sz w:val="24"/>
                <w:szCs w:val="24"/>
              </w:rPr>
              <w:t>Test log - Test</w:t>
            </w:r>
            <w:bookmarkEnd w:id="10"/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Nr.</w:t>
            </w:r>
          </w:p>
        </w:tc>
        <w:tc>
          <w:tcPr>
            <w:tcW w:w="1816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1133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Datum test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Tester</w:t>
            </w:r>
          </w:p>
        </w:tc>
        <w:tc>
          <w:tcPr>
            <w:tcW w:w="2680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Defect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Prio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16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Slider laat zich niet goed zien.</w:t>
            </w:r>
          </w:p>
        </w:tc>
        <w:tc>
          <w:tcPr>
            <w:tcW w:w="750" w:type="dxa"/>
          </w:tcPr>
          <w:p w:rsidR="00B05C8D" w:rsidRDefault="00FA2D57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81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0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Gaat naar kale pagina</w:t>
            </w:r>
          </w:p>
        </w:tc>
        <w:tc>
          <w:tcPr>
            <w:tcW w:w="750" w:type="dxa"/>
          </w:tcPr>
          <w:p w:rsidR="00B05C8D" w:rsidRDefault="00FA2D57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81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Login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3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0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Laat foutmelding zien op kale pagina</w:t>
            </w:r>
          </w:p>
        </w:tc>
        <w:tc>
          <w:tcPr>
            <w:tcW w:w="750" w:type="dxa"/>
          </w:tcPr>
          <w:p w:rsidR="00B05C8D" w:rsidRDefault="00FA2D57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181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‘Overall’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3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0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Connectie geslaagd melding staat op elke pagina</w:t>
            </w:r>
          </w:p>
        </w:tc>
        <w:tc>
          <w:tcPr>
            <w:tcW w:w="750" w:type="dxa"/>
          </w:tcPr>
          <w:p w:rsidR="00B05C8D" w:rsidRDefault="00FA2D57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816" w:type="dxa"/>
          </w:tcPr>
          <w:p w:rsidR="00B05C8D" w:rsidRDefault="0032740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3" w:type="dxa"/>
          </w:tcPr>
          <w:p w:rsidR="00B05C8D" w:rsidRDefault="00AC6D0F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2680" w:type="dxa"/>
          </w:tcPr>
          <w:p w:rsidR="00B05C8D" w:rsidRDefault="0032740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Kan elke datum kiezen</w:t>
            </w:r>
          </w:p>
        </w:tc>
        <w:tc>
          <w:tcPr>
            <w:tcW w:w="750" w:type="dxa"/>
          </w:tcPr>
          <w:p w:rsidR="00B05C8D" w:rsidRDefault="0032740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1816" w:type="dxa"/>
          </w:tcPr>
          <w:p w:rsidR="00B05C8D" w:rsidRDefault="00AC6D0F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‘Overall</w:t>
            </w:r>
            <w:r w:rsidR="008F2905">
              <w:rPr>
                <w:rFonts w:ascii="Verdana" w:hAnsi="Verdana"/>
                <w:sz w:val="22"/>
                <w:szCs w:val="22"/>
              </w:rPr>
              <w:t>’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3" w:type="dxa"/>
          </w:tcPr>
          <w:p w:rsidR="00B05C8D" w:rsidRDefault="00AC6D0F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0" w:type="dxa"/>
          </w:tcPr>
          <w:p w:rsidR="00B05C8D" w:rsidRDefault="00E103B3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Welkomst bericht geeft het userlevel aan.</w:t>
            </w:r>
          </w:p>
        </w:tc>
        <w:tc>
          <w:tcPr>
            <w:tcW w:w="750" w:type="dxa"/>
          </w:tcPr>
          <w:p w:rsidR="00B05C8D" w:rsidRDefault="0032740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1816" w:type="dxa"/>
          </w:tcPr>
          <w:p w:rsidR="00B05C8D" w:rsidRDefault="008F2905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Schepen toevoegen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3" w:type="dxa"/>
          </w:tcPr>
          <w:p w:rsidR="00B05C8D" w:rsidRDefault="008F2905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2680" w:type="dxa"/>
          </w:tcPr>
          <w:p w:rsidR="00B05C8D" w:rsidRDefault="008F2905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 toevoegen doorgestuurd naar kale pagina</w:t>
            </w:r>
          </w:p>
        </w:tc>
        <w:tc>
          <w:tcPr>
            <w:tcW w:w="750" w:type="dxa"/>
          </w:tcPr>
          <w:p w:rsidR="00B05C8D" w:rsidRDefault="008F2905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1816" w:type="dxa"/>
          </w:tcPr>
          <w:p w:rsidR="00B05C8D" w:rsidRDefault="003A21EC" w:rsidP="003A21E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Schepen toevoegen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3" w:type="dxa"/>
          </w:tcPr>
          <w:p w:rsidR="00B05C8D" w:rsidRDefault="003A21EC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0" w:type="dxa"/>
          </w:tcPr>
          <w:p w:rsidR="00B05C8D" w:rsidRDefault="003A21EC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Foutmelding dubbele invoer op nieuwe pagina</w:t>
            </w:r>
          </w:p>
        </w:tc>
        <w:tc>
          <w:tcPr>
            <w:tcW w:w="750" w:type="dxa"/>
          </w:tcPr>
          <w:p w:rsidR="00B05C8D" w:rsidRDefault="003A21EC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</w:tbl>
    <w:p w:rsidR="006D2FE3" w:rsidRPr="00456FF1" w:rsidRDefault="006D2FE3" w:rsidP="006D2FE3">
      <w:pPr>
        <w:pStyle w:val="Geenregelafstand"/>
        <w:rPr>
          <w:rFonts w:ascii="Verdana" w:hAnsi="Verdana"/>
          <w:sz w:val="22"/>
          <w:szCs w:val="22"/>
        </w:rPr>
      </w:pPr>
    </w:p>
    <w:p w:rsidR="003A21EC" w:rsidRDefault="003A21EC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6D2FE3" w:rsidRPr="00456FF1" w:rsidRDefault="006D2FE3" w:rsidP="006D2FE3">
      <w:pPr>
        <w:pStyle w:val="Geenregelafstand"/>
        <w:rPr>
          <w:rFonts w:ascii="Verdana" w:hAnsi="Verdana"/>
          <w:sz w:val="22"/>
          <w:szCs w:val="22"/>
        </w:rPr>
      </w:pPr>
    </w:p>
    <w:p w:rsidR="00456FF1" w:rsidRPr="00456FF1" w:rsidRDefault="00456FF1" w:rsidP="00456FF1">
      <w:pPr>
        <w:pStyle w:val="Geenregelafstand"/>
        <w:rPr>
          <w:rFonts w:ascii="Verdana" w:hAnsi="Verdana"/>
          <w:sz w:val="22"/>
          <w:szCs w:val="22"/>
        </w:rPr>
      </w:pPr>
    </w:p>
    <w:tbl>
      <w:tblPr>
        <w:tblStyle w:val="Tabelrapport"/>
        <w:tblW w:w="0" w:type="auto"/>
        <w:tblInd w:w="5" w:type="dxa"/>
        <w:tblLook w:val="04A0" w:firstRow="1" w:lastRow="0" w:firstColumn="1" w:lastColumn="0" w:noHBand="0" w:noVBand="1"/>
      </w:tblPr>
      <w:tblGrid>
        <w:gridCol w:w="593"/>
        <w:gridCol w:w="1816"/>
        <w:gridCol w:w="3394"/>
        <w:gridCol w:w="1133"/>
        <w:gridCol w:w="1459"/>
      </w:tblGrid>
      <w:tr w:rsidR="00B05C8D" w:rsidTr="00F34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456FF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816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394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3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gridSpan w:val="5"/>
            <w:shd w:val="clear" w:color="auto" w:fill="BFBFBF" w:themeFill="background1" w:themeFillShade="BF"/>
          </w:tcPr>
          <w:p w:rsidR="00B05C8D" w:rsidRPr="00B05C8D" w:rsidRDefault="00B05C8D" w:rsidP="00B05C8D">
            <w:pPr>
              <w:pStyle w:val="Kop2"/>
              <w:outlineLvl w:val="1"/>
              <w:rPr>
                <w:rFonts w:ascii="Verdana" w:hAnsi="Verdana"/>
                <w:b/>
                <w:sz w:val="24"/>
                <w:szCs w:val="24"/>
              </w:rPr>
            </w:pPr>
            <w:bookmarkStart w:id="11" w:name="_Toc473720972"/>
            <w:r w:rsidRPr="00B05C8D">
              <w:rPr>
                <w:rFonts w:ascii="Verdana" w:hAnsi="Verdana"/>
                <w:b/>
                <w:color w:val="auto"/>
                <w:sz w:val="24"/>
                <w:szCs w:val="24"/>
              </w:rPr>
              <w:t>Test log - Verbetering</w:t>
            </w:r>
            <w:bookmarkEnd w:id="11"/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shd w:val="clear" w:color="auto" w:fill="BFBFBF" w:themeFill="background1" w:themeFillShade="BF"/>
          </w:tcPr>
          <w:p w:rsidR="00B05C8D" w:rsidRDefault="00B05C8D" w:rsidP="00B05C8D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Nr.</w:t>
            </w:r>
          </w:p>
        </w:tc>
        <w:tc>
          <w:tcPr>
            <w:tcW w:w="1816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3394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Verbeteractie</w:t>
            </w:r>
          </w:p>
        </w:tc>
        <w:tc>
          <w:tcPr>
            <w:tcW w:w="1133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Datum actie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:rsidR="00B05C8D" w:rsidRPr="006D2FE3" w:rsidRDefault="00E94675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Af handelaar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456FF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1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3394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Verbeteren of nieuwe slider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81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3394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Doorsturen naar login pagina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AC6D0F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81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Login</w:t>
            </w:r>
          </w:p>
        </w:tc>
        <w:tc>
          <w:tcPr>
            <w:tcW w:w="3394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Foutmelding laten zien op login pagina zelf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1628BB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181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‘Overall’</w:t>
            </w:r>
          </w:p>
        </w:tc>
        <w:tc>
          <w:tcPr>
            <w:tcW w:w="3394" w:type="dxa"/>
          </w:tcPr>
          <w:p w:rsidR="00B05C8D" w:rsidRDefault="0030630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Melding uitzetten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AC6D0F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816" w:type="dxa"/>
          </w:tcPr>
          <w:p w:rsidR="00B05C8D" w:rsidRDefault="0032740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</w:t>
            </w:r>
          </w:p>
        </w:tc>
        <w:tc>
          <w:tcPr>
            <w:tcW w:w="3394" w:type="dxa"/>
          </w:tcPr>
          <w:p w:rsidR="00B05C8D" w:rsidRDefault="0032740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Moet per week kunnen kiezen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1816" w:type="dxa"/>
          </w:tcPr>
          <w:p w:rsidR="00B05C8D" w:rsidRDefault="00E103B3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‘Overall’</w:t>
            </w:r>
          </w:p>
        </w:tc>
        <w:tc>
          <w:tcPr>
            <w:tcW w:w="3394" w:type="dxa"/>
          </w:tcPr>
          <w:p w:rsidR="00B05C8D" w:rsidRDefault="00E103B3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 welkomstbericht de voornaam laten zien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32740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1816" w:type="dxa"/>
          </w:tcPr>
          <w:p w:rsidR="00B05C8D" w:rsidRDefault="008F2905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Schepen toevoegen</w:t>
            </w:r>
          </w:p>
        </w:tc>
        <w:tc>
          <w:tcPr>
            <w:tcW w:w="3394" w:type="dxa"/>
          </w:tcPr>
          <w:p w:rsidR="00B05C8D" w:rsidRDefault="008F2905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Terugsturen naar schepen toevoegen pagina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8F2905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</w:tr>
      <w:tr w:rsidR="00B05C8D" w:rsidTr="00F34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1816" w:type="dxa"/>
          </w:tcPr>
          <w:p w:rsidR="00B05C8D" w:rsidRDefault="003A21EC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Schepen toevoegen</w:t>
            </w:r>
          </w:p>
        </w:tc>
        <w:tc>
          <w:tcPr>
            <w:tcW w:w="3394" w:type="dxa"/>
          </w:tcPr>
          <w:p w:rsidR="00B05C8D" w:rsidRDefault="003A21EC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Foutmelding tonen op de schepen toevoegen pagina.</w:t>
            </w:r>
          </w:p>
        </w:tc>
        <w:tc>
          <w:tcPr>
            <w:tcW w:w="1133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AC6D0F" w:rsidRDefault="00AC6D0F" w:rsidP="00456FF1">
      <w:pPr>
        <w:pStyle w:val="Geenregelafstand"/>
        <w:rPr>
          <w:rFonts w:ascii="Verdana" w:hAnsi="Verdana"/>
          <w:sz w:val="22"/>
          <w:szCs w:val="22"/>
        </w:rPr>
      </w:pPr>
    </w:p>
    <w:p w:rsidR="00AC6D0F" w:rsidRDefault="00AC6D0F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456FF1" w:rsidRDefault="00EE6961" w:rsidP="00EE6961">
      <w:pPr>
        <w:pStyle w:val="kop10"/>
      </w:pPr>
      <w:bookmarkStart w:id="12" w:name="_Toc473720973"/>
      <w:r>
        <w:lastRenderedPageBreak/>
        <w:t>Nog te doen:</w:t>
      </w:r>
      <w:bookmarkEnd w:id="12"/>
    </w:p>
    <w:p w:rsidR="00EE6961" w:rsidRPr="00EE6961" w:rsidRDefault="00EE6961" w:rsidP="00EE6961">
      <w:pPr>
        <w:pStyle w:val="Geenregelafstand"/>
        <w:rPr>
          <w:rFonts w:ascii="Verdana" w:hAnsi="Verdana"/>
          <w:sz w:val="22"/>
          <w:szCs w:val="22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6"/>
        <w:gridCol w:w="4953"/>
        <w:gridCol w:w="1316"/>
      </w:tblGrid>
      <w:tr w:rsidR="00EE6961" w:rsidTr="00017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E6961" w:rsidRDefault="00EE6961" w:rsidP="00EE696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1" w:type="dxa"/>
          </w:tcPr>
          <w:p w:rsidR="00EE6961" w:rsidRDefault="00EE6961" w:rsidP="00EE696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17" w:type="dxa"/>
          </w:tcPr>
          <w:p w:rsidR="00EE6961" w:rsidRDefault="00EE6961" w:rsidP="00EE696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017954" w:rsidTr="00017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</w:tcPr>
          <w:p w:rsidR="00EE6961" w:rsidRPr="00EE6961" w:rsidRDefault="00EE6961" w:rsidP="00EE6961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EE6961">
              <w:rPr>
                <w:rFonts w:ascii="Verdana" w:hAnsi="Verdana"/>
                <w:b/>
                <w:sz w:val="24"/>
                <w:szCs w:val="24"/>
              </w:rPr>
              <w:t>Pagina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EE6961" w:rsidRPr="00EE6961" w:rsidRDefault="00EE6961" w:rsidP="00EE696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EE6961">
              <w:rPr>
                <w:rFonts w:ascii="Verdana" w:hAnsi="Verdana"/>
                <w:b/>
                <w:sz w:val="24"/>
                <w:szCs w:val="24"/>
              </w:rPr>
              <w:t>Wat nog moet gebeuren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EE6961" w:rsidRPr="00EE6961" w:rsidRDefault="00EE6961" w:rsidP="00EE696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EE6961">
              <w:rPr>
                <w:rFonts w:ascii="Verdana" w:hAnsi="Verdana"/>
                <w:b/>
                <w:sz w:val="24"/>
                <w:szCs w:val="24"/>
              </w:rPr>
              <w:t>Tijd</w:t>
            </w:r>
          </w:p>
        </w:tc>
      </w:tr>
      <w:tr w:rsidR="00EE6961" w:rsidTr="00017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E6961" w:rsidRDefault="00BF7F92" w:rsidP="00EE696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cursus.php</w:t>
            </w:r>
          </w:p>
        </w:tc>
        <w:tc>
          <w:tcPr>
            <w:tcW w:w="4961" w:type="dxa"/>
          </w:tcPr>
          <w:p w:rsidR="00EE6961" w:rsidRDefault="00BF7F92" w:rsidP="00BF7F9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aanpassen en verwijderen.</w:t>
            </w:r>
            <w:r w:rsidR="00720CA8">
              <w:rPr>
                <w:rFonts w:ascii="Verdana" w:hAnsi="Verdana"/>
                <w:sz w:val="22"/>
                <w:szCs w:val="22"/>
              </w:rPr>
              <w:t xml:space="preserve"> Nog wat aanpassen aan de lay-out.</w:t>
            </w:r>
          </w:p>
        </w:tc>
        <w:tc>
          <w:tcPr>
            <w:tcW w:w="1317" w:type="dxa"/>
          </w:tcPr>
          <w:p w:rsidR="00EE6961" w:rsidRDefault="00720CA8" w:rsidP="00BF7F9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120</w:t>
            </w:r>
          </w:p>
        </w:tc>
      </w:tr>
      <w:tr w:rsidR="00EE6961" w:rsidTr="00017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E6961" w:rsidRDefault="00BF7F92" w:rsidP="00EE696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medewerker.php</w:t>
            </w:r>
          </w:p>
        </w:tc>
        <w:tc>
          <w:tcPr>
            <w:tcW w:w="4961" w:type="dxa"/>
          </w:tcPr>
          <w:p w:rsidR="00EE6961" w:rsidRDefault="00BF7F92" w:rsidP="00BF7F9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aanpassen en verwijderen.</w:t>
            </w:r>
            <w:r w:rsidR="00720CA8">
              <w:rPr>
                <w:rFonts w:ascii="Verdana" w:hAnsi="Verdana"/>
                <w:sz w:val="22"/>
                <w:szCs w:val="22"/>
              </w:rPr>
              <w:t xml:space="preserve"> Nog wat aanpassen aan de lay-out.</w:t>
            </w:r>
          </w:p>
        </w:tc>
        <w:tc>
          <w:tcPr>
            <w:tcW w:w="1317" w:type="dxa"/>
          </w:tcPr>
          <w:p w:rsidR="00EE6961" w:rsidRDefault="00307792" w:rsidP="00BF7F9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80</w:t>
            </w:r>
          </w:p>
        </w:tc>
      </w:tr>
      <w:tr w:rsidR="00EE6961" w:rsidTr="00017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E6961" w:rsidRDefault="00BF7F92" w:rsidP="00EE696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schepen.php</w:t>
            </w:r>
          </w:p>
        </w:tc>
        <w:tc>
          <w:tcPr>
            <w:tcW w:w="4961" w:type="dxa"/>
          </w:tcPr>
          <w:p w:rsidR="00EE6961" w:rsidRDefault="00BF7F92" w:rsidP="00BF7F9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Schepen aanpassen en verwijderen.</w:t>
            </w:r>
            <w:r w:rsidR="00720CA8">
              <w:rPr>
                <w:rFonts w:ascii="Verdana" w:hAnsi="Verdana"/>
                <w:sz w:val="22"/>
                <w:szCs w:val="22"/>
              </w:rPr>
              <w:t xml:space="preserve"> Nog wat aanpassen aan de lay-out.</w:t>
            </w:r>
          </w:p>
        </w:tc>
        <w:tc>
          <w:tcPr>
            <w:tcW w:w="1317" w:type="dxa"/>
          </w:tcPr>
          <w:p w:rsidR="00EE6961" w:rsidRDefault="00307792" w:rsidP="00BF7F9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80</w:t>
            </w:r>
          </w:p>
        </w:tc>
      </w:tr>
      <w:tr w:rsidR="00EE6961" w:rsidTr="00017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E6961" w:rsidRDefault="00BF7F92" w:rsidP="00EE696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reserveren.php</w:t>
            </w:r>
          </w:p>
        </w:tc>
        <w:tc>
          <w:tcPr>
            <w:tcW w:w="4961" w:type="dxa"/>
          </w:tcPr>
          <w:p w:rsidR="00EE6961" w:rsidRDefault="00BF7F92" w:rsidP="00BF7F9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Datum kiezen moet omgezet worden naar kiezen per week.</w:t>
            </w:r>
            <w:r w:rsidR="00307792">
              <w:rPr>
                <w:rFonts w:ascii="Verdana" w:hAnsi="Verdana"/>
                <w:sz w:val="22"/>
                <w:szCs w:val="22"/>
              </w:rPr>
              <w:t xml:space="preserve"> (Omzetten in database voor betere kwaliteit. (Dit duurt wel iets langer))</w:t>
            </w:r>
          </w:p>
        </w:tc>
        <w:tc>
          <w:tcPr>
            <w:tcW w:w="1317" w:type="dxa"/>
          </w:tcPr>
          <w:p w:rsidR="00EE6961" w:rsidRDefault="00307792" w:rsidP="00BF7F9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150</w:t>
            </w:r>
          </w:p>
        </w:tc>
      </w:tr>
      <w:tr w:rsidR="00EE6961" w:rsidTr="00017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E6961" w:rsidRDefault="00720CA8" w:rsidP="00EE696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Overig</w:t>
            </w:r>
          </w:p>
        </w:tc>
        <w:tc>
          <w:tcPr>
            <w:tcW w:w="4961" w:type="dxa"/>
          </w:tcPr>
          <w:p w:rsidR="00EE6961" w:rsidRDefault="00720CA8" w:rsidP="00BF7F9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Overig</w:t>
            </w:r>
          </w:p>
        </w:tc>
        <w:tc>
          <w:tcPr>
            <w:tcW w:w="1317" w:type="dxa"/>
          </w:tcPr>
          <w:p w:rsidR="00EE6961" w:rsidRDefault="00307792" w:rsidP="00BF7F9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60</w:t>
            </w:r>
          </w:p>
        </w:tc>
      </w:tr>
      <w:tr w:rsidR="00307792" w:rsidTr="00017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</w:tcPr>
          <w:p w:rsidR="00307792" w:rsidRDefault="00307792" w:rsidP="00307792">
            <w:pPr>
              <w:pStyle w:val="Geenregelafstand"/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Totaal</w:t>
            </w:r>
          </w:p>
        </w:tc>
        <w:tc>
          <w:tcPr>
            <w:tcW w:w="1317" w:type="dxa"/>
          </w:tcPr>
          <w:p w:rsidR="00307792" w:rsidRDefault="00307792" w:rsidP="00BF7F9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490 min</w:t>
            </w:r>
            <w:r w:rsidR="00017954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</w:tbl>
    <w:p w:rsidR="00EE6961" w:rsidRPr="00EE6961" w:rsidRDefault="00EE6961" w:rsidP="00EE6961">
      <w:pPr>
        <w:pStyle w:val="Geenregelafstand"/>
        <w:rPr>
          <w:rFonts w:ascii="Verdana" w:hAnsi="Verdana"/>
          <w:sz w:val="22"/>
          <w:szCs w:val="22"/>
        </w:rPr>
      </w:pPr>
    </w:p>
    <w:p w:rsidR="00EE6961" w:rsidRPr="00EE6961" w:rsidRDefault="00EE6961" w:rsidP="00EE6961">
      <w:pPr>
        <w:pStyle w:val="Geenregelafstand"/>
        <w:rPr>
          <w:rFonts w:ascii="Verdana" w:hAnsi="Verdana"/>
          <w:sz w:val="22"/>
          <w:szCs w:val="22"/>
        </w:rPr>
      </w:pPr>
    </w:p>
    <w:p w:rsidR="00EE6961" w:rsidRPr="00EE6961" w:rsidRDefault="00EE6961" w:rsidP="00EE6961">
      <w:pPr>
        <w:pStyle w:val="Geenregelafstand"/>
        <w:rPr>
          <w:rFonts w:ascii="Verdana" w:hAnsi="Verdana"/>
          <w:sz w:val="22"/>
          <w:szCs w:val="22"/>
        </w:rPr>
      </w:pPr>
    </w:p>
    <w:p w:rsidR="00EE6961" w:rsidRPr="00EE6961" w:rsidRDefault="00EE6961" w:rsidP="00EE6961">
      <w:pPr>
        <w:pStyle w:val="Geenregelafstand"/>
        <w:rPr>
          <w:rFonts w:ascii="Verdana" w:hAnsi="Verdana"/>
          <w:sz w:val="22"/>
          <w:szCs w:val="22"/>
        </w:rPr>
      </w:pPr>
    </w:p>
    <w:p w:rsidR="00EE6961" w:rsidRPr="00EE6961" w:rsidRDefault="00EE6961" w:rsidP="00EE6961">
      <w:pPr>
        <w:pStyle w:val="Geenregelafstand"/>
        <w:rPr>
          <w:rFonts w:ascii="Verdana" w:hAnsi="Verdana"/>
          <w:sz w:val="22"/>
          <w:szCs w:val="22"/>
        </w:rPr>
      </w:pPr>
    </w:p>
    <w:p w:rsidR="00EE6961" w:rsidRPr="00EE6961" w:rsidRDefault="00EE6961" w:rsidP="00EE6961">
      <w:pPr>
        <w:pStyle w:val="Geenregelafstand"/>
        <w:rPr>
          <w:rFonts w:ascii="Verdana" w:hAnsi="Verdana"/>
          <w:sz w:val="22"/>
          <w:szCs w:val="22"/>
        </w:rPr>
      </w:pPr>
    </w:p>
    <w:p w:rsidR="00EE6961" w:rsidRPr="00EE6961" w:rsidRDefault="00EE6961" w:rsidP="00EE6961">
      <w:pPr>
        <w:pStyle w:val="Geenregelafstand"/>
        <w:rPr>
          <w:rFonts w:ascii="Verdana" w:hAnsi="Verdana"/>
          <w:sz w:val="22"/>
          <w:szCs w:val="22"/>
        </w:rPr>
      </w:pPr>
    </w:p>
    <w:p w:rsidR="00EE6961" w:rsidRPr="00EE6961" w:rsidRDefault="00EE6961" w:rsidP="00EE6961">
      <w:pPr>
        <w:pStyle w:val="Geenregelafstand"/>
        <w:rPr>
          <w:rFonts w:ascii="Verdana" w:hAnsi="Verdana"/>
          <w:sz w:val="22"/>
          <w:szCs w:val="22"/>
        </w:rPr>
      </w:pPr>
      <w:bookmarkStart w:id="13" w:name="_GoBack"/>
      <w:bookmarkEnd w:id="13"/>
    </w:p>
    <w:sectPr w:rsidR="00EE6961" w:rsidRPr="00EE6961" w:rsidSect="00F66735">
      <w:footerReference w:type="default" r:id="rId13"/>
      <w:footerReference w:type="first" r:id="rId14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5E2" w:rsidRDefault="00BC55E2">
      <w:pPr>
        <w:spacing w:before="0" w:after="0" w:line="240" w:lineRule="auto"/>
      </w:pPr>
      <w:r>
        <w:separator/>
      </w:r>
    </w:p>
  </w:endnote>
  <w:endnote w:type="continuationSeparator" w:id="0">
    <w:p w:rsidR="00BC55E2" w:rsidRDefault="00BC55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BC55E2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F34347">
      <w:rPr>
        <w:b/>
        <w:bCs/>
        <w:noProof/>
      </w:rPr>
      <w:t>7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F34347">
      <w:rPr>
        <w:b/>
        <w:bCs/>
        <w:noProof/>
      </w:rPr>
      <w:t>7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BC55E2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5E2" w:rsidRDefault="00BC55E2">
      <w:pPr>
        <w:spacing w:before="0" w:after="0" w:line="240" w:lineRule="auto"/>
      </w:pPr>
      <w:r>
        <w:separator/>
      </w:r>
    </w:p>
  </w:footnote>
  <w:footnote w:type="continuationSeparator" w:id="0">
    <w:p w:rsidR="00BC55E2" w:rsidRDefault="00BC55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17954"/>
    <w:rsid w:val="00065D4F"/>
    <w:rsid w:val="000E324A"/>
    <w:rsid w:val="001013EB"/>
    <w:rsid w:val="00112E45"/>
    <w:rsid w:val="001169EE"/>
    <w:rsid w:val="0013419D"/>
    <w:rsid w:val="00136038"/>
    <w:rsid w:val="00145929"/>
    <w:rsid w:val="001628BB"/>
    <w:rsid w:val="00176CE5"/>
    <w:rsid w:val="00196C26"/>
    <w:rsid w:val="002236EA"/>
    <w:rsid w:val="00247A55"/>
    <w:rsid w:val="0027259B"/>
    <w:rsid w:val="00285ADD"/>
    <w:rsid w:val="002C53FE"/>
    <w:rsid w:val="002E4830"/>
    <w:rsid w:val="00306300"/>
    <w:rsid w:val="00307792"/>
    <w:rsid w:val="00321C8D"/>
    <w:rsid w:val="0032740D"/>
    <w:rsid w:val="00346637"/>
    <w:rsid w:val="003866E5"/>
    <w:rsid w:val="003A21EC"/>
    <w:rsid w:val="003F0277"/>
    <w:rsid w:val="00406C7F"/>
    <w:rsid w:val="00413C14"/>
    <w:rsid w:val="00456FF1"/>
    <w:rsid w:val="004617E0"/>
    <w:rsid w:val="004D26E4"/>
    <w:rsid w:val="00517CED"/>
    <w:rsid w:val="00580762"/>
    <w:rsid w:val="005A2EA5"/>
    <w:rsid w:val="005B11E0"/>
    <w:rsid w:val="005C6104"/>
    <w:rsid w:val="006374DE"/>
    <w:rsid w:val="00644630"/>
    <w:rsid w:val="00652F37"/>
    <w:rsid w:val="0066168D"/>
    <w:rsid w:val="006D2FE3"/>
    <w:rsid w:val="006F2BEB"/>
    <w:rsid w:val="00720CA8"/>
    <w:rsid w:val="007355FD"/>
    <w:rsid w:val="00742F60"/>
    <w:rsid w:val="00775A7B"/>
    <w:rsid w:val="00775D1E"/>
    <w:rsid w:val="007B0280"/>
    <w:rsid w:val="007D6CCB"/>
    <w:rsid w:val="00874ACA"/>
    <w:rsid w:val="008776AF"/>
    <w:rsid w:val="008F2905"/>
    <w:rsid w:val="00944FE3"/>
    <w:rsid w:val="009A402E"/>
    <w:rsid w:val="00A02AD7"/>
    <w:rsid w:val="00A51CE8"/>
    <w:rsid w:val="00A54D74"/>
    <w:rsid w:val="00A604A8"/>
    <w:rsid w:val="00AC6D0F"/>
    <w:rsid w:val="00AE1450"/>
    <w:rsid w:val="00AE41FB"/>
    <w:rsid w:val="00AE78FB"/>
    <w:rsid w:val="00AF11AB"/>
    <w:rsid w:val="00B05C8D"/>
    <w:rsid w:val="00B3588C"/>
    <w:rsid w:val="00B65408"/>
    <w:rsid w:val="00B77EA2"/>
    <w:rsid w:val="00BA113B"/>
    <w:rsid w:val="00BC55E2"/>
    <w:rsid w:val="00BF35A9"/>
    <w:rsid w:val="00BF7F92"/>
    <w:rsid w:val="00C04B26"/>
    <w:rsid w:val="00C876C5"/>
    <w:rsid w:val="00C90650"/>
    <w:rsid w:val="00CB2595"/>
    <w:rsid w:val="00CE09E0"/>
    <w:rsid w:val="00D134AA"/>
    <w:rsid w:val="00D325AB"/>
    <w:rsid w:val="00D54DBF"/>
    <w:rsid w:val="00D8562A"/>
    <w:rsid w:val="00DC5F53"/>
    <w:rsid w:val="00DF5F08"/>
    <w:rsid w:val="00E011FB"/>
    <w:rsid w:val="00E103B3"/>
    <w:rsid w:val="00E13482"/>
    <w:rsid w:val="00E94675"/>
    <w:rsid w:val="00EA2C37"/>
    <w:rsid w:val="00EA3B7A"/>
    <w:rsid w:val="00EE6961"/>
    <w:rsid w:val="00F34347"/>
    <w:rsid w:val="00F66735"/>
    <w:rsid w:val="00FA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.joosten@upcmail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.scherpenzeel@upcmail.n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6E74AA"/>
    <w:rsid w:val="007114E9"/>
    <w:rsid w:val="00884B60"/>
    <w:rsid w:val="008B74B6"/>
    <w:rsid w:val="00A10BA6"/>
    <w:rsid w:val="00AB6F4B"/>
    <w:rsid w:val="00AC13F9"/>
    <w:rsid w:val="00CC7F8B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BD12B-0EB9-4DBD-9DF4-55AD2340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210</TotalTime>
  <Pages>8</Pages>
  <Words>630</Words>
  <Characters>3467</Characters>
  <Application>Microsoft Office Word</Application>
  <DocSecurity>0</DocSecurity>
  <Lines>28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[test]</dc:subject>
  <dc:creator>[Gerrit A. Wieberdink]</dc:creator>
  <cp:keywords>[95311]</cp:keywords>
  <cp:lastModifiedBy>Gerrit A. Wieberdink</cp:lastModifiedBy>
  <cp:revision>20</cp:revision>
  <dcterms:created xsi:type="dcterms:W3CDTF">2017-02-01T09:06:00Z</dcterms:created>
  <dcterms:modified xsi:type="dcterms:W3CDTF">2017-02-01T13:36:00Z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