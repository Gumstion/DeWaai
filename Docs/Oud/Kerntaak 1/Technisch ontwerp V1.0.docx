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2E72C3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56FDE">
                                      <w:t>27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756FDE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  <w:r w:rsidR="003E336D">
                                  <w:t>]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2E72C3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56FDE">
                                <w:t>27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756FDE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  <w:r w:rsidR="003E336D">
                            <w:t>]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2E72C3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3E336D">
                                      <w:t>Technisch ontwerp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266BB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169EE">
                                <w:t>[</w:t>
                              </w:r>
                              <w:r w:rsidR="003E336D">
                                <w:t>Technisch ontwerp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2E72C3" w:rsidP="007355FD">
          <w:pPr>
            <w:pStyle w:val="Geenregelafstand"/>
            <w:jc w:val="center"/>
            <w:rPr>
              <w:sz w:val="24"/>
            </w:rPr>
          </w:pPr>
        </w:p>
      </w:sdtContent>
    </w:sdt>
    <w:p w:rsidR="00EA2C37" w:rsidRDefault="00EA2C37">
      <w:bookmarkStart w:id="5" w:name="_GoBack"/>
      <w:bookmarkEnd w:id="4"/>
      <w:bookmarkEnd w:id="3"/>
      <w:bookmarkEnd w:id="2"/>
      <w:bookmarkEnd w:id="1"/>
      <w:bookmarkEnd w:id="0"/>
      <w:bookmarkEnd w:id="5"/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756FD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79074" w:history="1">
            <w:r w:rsidR="00756FDE" w:rsidRPr="00E62D0D">
              <w:rPr>
                <w:rStyle w:val="Hyperlink"/>
                <w:noProof/>
                <w:lang w:eastAsia="en-US"/>
              </w:rPr>
              <w:t>Klassendiagram</w:t>
            </w:r>
            <w:r w:rsidR="00756FDE">
              <w:rPr>
                <w:noProof/>
                <w:webHidden/>
              </w:rPr>
              <w:tab/>
            </w:r>
            <w:r w:rsidR="00756FDE">
              <w:rPr>
                <w:noProof/>
                <w:webHidden/>
              </w:rPr>
              <w:fldChar w:fldCharType="begin"/>
            </w:r>
            <w:r w:rsidR="00756FDE">
              <w:rPr>
                <w:noProof/>
                <w:webHidden/>
              </w:rPr>
              <w:instrText xml:space="preserve"> PAGEREF _Toc473279074 \h </w:instrText>
            </w:r>
            <w:r w:rsidR="00756FDE">
              <w:rPr>
                <w:noProof/>
                <w:webHidden/>
              </w:rPr>
            </w:r>
            <w:r w:rsidR="00756FDE">
              <w:rPr>
                <w:noProof/>
                <w:webHidden/>
              </w:rPr>
              <w:fldChar w:fldCharType="separate"/>
            </w:r>
            <w:r w:rsidR="00756FDE">
              <w:rPr>
                <w:noProof/>
                <w:webHidden/>
              </w:rPr>
              <w:t>2</w:t>
            </w:r>
            <w:r w:rsidR="00756FDE">
              <w:rPr>
                <w:noProof/>
                <w:webHidden/>
              </w:rPr>
              <w:fldChar w:fldCharType="end"/>
            </w:r>
          </w:hyperlink>
        </w:p>
        <w:p w:rsidR="00756FDE" w:rsidRDefault="00756FDE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9075" w:history="1">
            <w:r w:rsidRPr="00E62D0D">
              <w:rPr>
                <w:rStyle w:val="Hyperlink"/>
                <w:noProof/>
                <w:lang w:eastAsia="en-US"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DE" w:rsidRDefault="00756FDE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9076" w:history="1">
            <w:r w:rsidRPr="00E62D0D">
              <w:rPr>
                <w:rStyle w:val="Hyperlink"/>
                <w:noProof/>
                <w:lang w:eastAsia="en-US"/>
              </w:rPr>
              <w:t>A nulde tot en met derde normaalvorm per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DE" w:rsidRDefault="00756FDE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9077" w:history="1">
            <w:r w:rsidRPr="00E62D0D">
              <w:rPr>
                <w:rStyle w:val="Hyperlink"/>
                <w:noProof/>
                <w:lang w:eastAsia="en-US"/>
              </w:rPr>
              <w:t>B Samenvoeging derde normaalvormen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FDE" w:rsidRDefault="00756FDE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9078" w:history="1">
            <w:r w:rsidRPr="00E62D0D">
              <w:rPr>
                <w:rStyle w:val="Hyperlink"/>
                <w:noProof/>
                <w:lang w:eastAsia="en-US"/>
              </w:rPr>
              <w:t>C 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3E336D" w:rsidP="00791320">
      <w:pPr>
        <w:pStyle w:val="kop10"/>
        <w:rPr>
          <w:lang w:eastAsia="en-US"/>
        </w:rPr>
      </w:pPr>
      <w:bookmarkStart w:id="6" w:name="_Toc473279074"/>
      <w:r>
        <w:rPr>
          <w:lang w:eastAsia="en-US"/>
        </w:rPr>
        <w:lastRenderedPageBreak/>
        <w:t>Klassendiagram</w:t>
      </w:r>
      <w:bookmarkEnd w:id="6"/>
    </w:p>
    <w:p w:rsidR="003E336D" w:rsidRDefault="003E336D" w:rsidP="00B77EA2">
      <w:pPr>
        <w:rPr>
          <w:lang w:eastAsia="en-US"/>
        </w:rPr>
      </w:pPr>
    </w:p>
    <w:p w:rsidR="000C2265" w:rsidRDefault="003E336D" w:rsidP="00242F10">
      <w:pPr>
        <w:pStyle w:val="kop10"/>
        <w:rPr>
          <w:lang w:eastAsia="en-US"/>
        </w:rPr>
      </w:pPr>
      <w:bookmarkStart w:id="7" w:name="_Toc473279075"/>
      <w:r>
        <w:rPr>
          <w:lang w:eastAsia="en-US"/>
        </w:rPr>
        <w:t>Normalisatie</w:t>
      </w:r>
      <w:bookmarkEnd w:id="7"/>
    </w:p>
    <w:p w:rsidR="00791320" w:rsidRDefault="00791320" w:rsidP="00B77EA2">
      <w:pPr>
        <w:rPr>
          <w:lang w:eastAsia="en-US"/>
        </w:rPr>
      </w:pPr>
    </w:p>
    <w:p w:rsidR="003E336D" w:rsidRDefault="003E336D" w:rsidP="00791320">
      <w:pPr>
        <w:pStyle w:val="kop20"/>
        <w:rPr>
          <w:lang w:eastAsia="en-US"/>
        </w:rPr>
      </w:pPr>
      <w:bookmarkStart w:id="8" w:name="_Toc473279076"/>
      <w:r>
        <w:rPr>
          <w:lang w:eastAsia="en-US"/>
        </w:rPr>
        <w:t>A nulde tot en met derde normaalvorm per rapportage</w:t>
      </w:r>
      <w:bookmarkEnd w:id="8"/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Naam, adres, postcode, woonplaats, telefoon, emailadres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Cursus, begindatum, einddatum, prijs, aantal cursisten, obrengsten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Naam schip, nummer, ontwerp, cursus, averij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0NV: </w:t>
      </w:r>
      <w:r>
        <w:rPr>
          <w:rFonts w:ascii="Verdana" w:hAnsi="Verdana"/>
          <w:sz w:val="20"/>
          <w:szCs w:val="20"/>
        </w:rPr>
        <w:tab/>
        <w:t>(</w:t>
      </w:r>
      <w:r w:rsidRPr="00F127F1">
        <w:rPr>
          <w:rFonts w:ascii="Verdana" w:hAnsi="Verdana"/>
          <w:sz w:val="20"/>
          <w:szCs w:val="20"/>
        </w:rPr>
        <w:t xml:space="preserve">Cursus, Begindatum, Einddatum, Prijs, Aantal, </w:t>
      </w:r>
    </w:p>
    <w:p w:rsidR="00756FDE" w:rsidRDefault="00756FDE" w:rsidP="00756FDE">
      <w:pPr>
        <w:pStyle w:val="Geenafstand"/>
        <w:ind w:left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RG(Naam schip, Nummer, Ontwerp, Cursus, averij), </w:t>
      </w:r>
    </w:p>
    <w:p w:rsidR="00756FDE" w:rsidRDefault="00756FDE" w:rsidP="00756FDE">
      <w:pPr>
        <w:pStyle w:val="Geenafstand"/>
        <w:ind w:firstLine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>RG(Naam, Adres, Postcode, Woonplaats, Telefoon, E-mail))</w:t>
      </w:r>
    </w:p>
    <w:p w:rsidR="00756FDE" w:rsidRPr="00F127F1" w:rsidRDefault="00756FDE" w:rsidP="00756FDE">
      <w:pPr>
        <w:pStyle w:val="Geenafstand"/>
        <w:ind w:firstLine="709"/>
        <w:rPr>
          <w:rFonts w:ascii="Verdana" w:hAnsi="Verdana"/>
          <w:sz w:val="20"/>
          <w:szCs w:val="20"/>
        </w:rPr>
      </w:pP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1NV </w:t>
      </w: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, Begindatum, Einddatum, Prijs, Aantal)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Boot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Naam schip, Nummer, Ontwerp, Cursus, Averij)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Naam, Adres, </w:t>
      </w:r>
      <w:r w:rsidRPr="00F127F1">
        <w:rPr>
          <w:rFonts w:ascii="Verdana" w:hAnsi="Verdana"/>
          <w:sz w:val="20"/>
          <w:szCs w:val="20"/>
        </w:rPr>
        <w:t>Postcode, Woonplaats, Telefoon, E-mail</w:t>
      </w:r>
      <w:r>
        <w:rPr>
          <w:rFonts w:ascii="Verdana" w:hAnsi="Verdana"/>
          <w:sz w:val="20"/>
          <w:szCs w:val="20"/>
        </w:rPr>
        <w:t>)</w:t>
      </w:r>
    </w:p>
    <w:p w:rsidR="00756FDE" w:rsidRPr="00F127F1" w:rsidRDefault="00756FDE" w:rsidP="00756FDE">
      <w:pPr>
        <w:pStyle w:val="Geenafstand"/>
        <w:rPr>
          <w:rFonts w:ascii="Verdana" w:hAnsi="Verdana"/>
          <w:sz w:val="20"/>
          <w:szCs w:val="20"/>
        </w:rPr>
      </w:pP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2NV </w:t>
      </w: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, Begindatum, Einddatum, Aantal)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Ontwerp, Cursus, Prijs)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Boot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Naam schip, Nummer, Cursus_id, Averij)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Naam, Adres, </w:t>
      </w:r>
      <w:r w:rsidRPr="00F127F1">
        <w:rPr>
          <w:rFonts w:ascii="Verdana" w:hAnsi="Verdana"/>
          <w:sz w:val="20"/>
          <w:szCs w:val="20"/>
        </w:rPr>
        <w:t>Postcode, Woonplaats, Telefoon, E-mail</w:t>
      </w:r>
      <w:r>
        <w:rPr>
          <w:rFonts w:ascii="Verdana" w:hAnsi="Verdana"/>
          <w:sz w:val="20"/>
          <w:szCs w:val="20"/>
        </w:rPr>
        <w:t>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</w:p>
    <w:p w:rsidR="00756FDE" w:rsidRPr="00F127F1" w:rsidRDefault="00756FDE" w:rsidP="00756FDE">
      <w:pPr>
        <w:pStyle w:val="Geenafstand"/>
        <w:rPr>
          <w:rFonts w:ascii="Verdana" w:hAnsi="Verdana"/>
          <w:sz w:val="20"/>
          <w:szCs w:val="20"/>
        </w:rPr>
      </w:pP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3NV </w:t>
      </w:r>
      <w:r>
        <w:rPr>
          <w:rFonts w:ascii="Verdana" w:hAnsi="Verdana"/>
          <w:sz w:val="20"/>
          <w:szCs w:val="20"/>
        </w:rPr>
        <w:tab/>
        <w:t>Order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127F1">
        <w:rPr>
          <w:rFonts w:ascii="Verdana" w:hAnsi="Verdana"/>
          <w:sz w:val="20"/>
          <w:szCs w:val="20"/>
        </w:rPr>
        <w:t>(</w:t>
      </w:r>
      <w:r w:rsidRPr="00F127F1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, Begindatum, Einddatum</w:t>
      </w:r>
      <w:r w:rsidRPr="00F127F1">
        <w:rPr>
          <w:rFonts w:ascii="Verdana" w:hAnsi="Verdana"/>
          <w:sz w:val="20"/>
          <w:szCs w:val="20"/>
        </w:rPr>
        <w:t>, Aantal)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Cursus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</w:t>
      </w:r>
      <w:r>
        <w:rPr>
          <w:rFonts w:ascii="Verdana" w:hAnsi="Verdana"/>
          <w:sz w:val="20"/>
          <w:szCs w:val="20"/>
          <w:u w:val="single"/>
        </w:rPr>
        <w:t>Cursus_id</w:t>
      </w:r>
      <w:r>
        <w:rPr>
          <w:rFonts w:ascii="Verdana" w:hAnsi="Verdana"/>
          <w:sz w:val="20"/>
          <w:szCs w:val="20"/>
        </w:rPr>
        <w:t>, Ontwerp, Cursus, Prijs)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Boot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F127F1">
        <w:rPr>
          <w:rFonts w:ascii="Verdana" w:hAnsi="Verdana"/>
          <w:sz w:val="20"/>
          <w:szCs w:val="20"/>
        </w:rPr>
        <w:t>(</w:t>
      </w:r>
      <w:r w:rsidRPr="009839F1">
        <w:rPr>
          <w:rFonts w:ascii="Verdana" w:hAnsi="Verdana"/>
          <w:sz w:val="20"/>
          <w:szCs w:val="20"/>
          <w:u w:val="single"/>
        </w:rPr>
        <w:t>Boot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F322F4">
        <w:rPr>
          <w:rFonts w:ascii="Verdana" w:hAnsi="Verdana"/>
          <w:sz w:val="20"/>
          <w:szCs w:val="20"/>
        </w:rPr>
        <w:t>Naam schip</w:t>
      </w:r>
      <w:r>
        <w:rPr>
          <w:rFonts w:ascii="Verdana" w:hAnsi="Verdana"/>
          <w:sz w:val="20"/>
          <w:szCs w:val="20"/>
        </w:rPr>
        <w:t xml:space="preserve">, </w:t>
      </w:r>
      <w:r w:rsidRPr="0012145C">
        <w:rPr>
          <w:rFonts w:ascii="Verdana" w:hAnsi="Verdana"/>
          <w:sz w:val="20"/>
          <w:szCs w:val="20"/>
        </w:rPr>
        <w:t>Nummer</w:t>
      </w:r>
      <w:r>
        <w:rPr>
          <w:rFonts w:ascii="Verdana" w:hAnsi="Verdana"/>
          <w:sz w:val="20"/>
          <w:szCs w:val="20"/>
        </w:rPr>
        <w:t xml:space="preserve">, Cursus_id, </w:t>
      </w:r>
      <w:r w:rsidRPr="00F127F1">
        <w:rPr>
          <w:rFonts w:ascii="Verdana" w:hAnsi="Verdana"/>
          <w:sz w:val="20"/>
          <w:szCs w:val="20"/>
        </w:rPr>
        <w:t>averij)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Postcode</w:t>
      </w:r>
      <w:r>
        <w:rPr>
          <w:rFonts w:ascii="Verdana" w:hAnsi="Verdana"/>
          <w:sz w:val="20"/>
          <w:szCs w:val="20"/>
        </w:rPr>
        <w:tab/>
        <w:t>(</w:t>
      </w:r>
      <w:r w:rsidRPr="0087544E">
        <w:rPr>
          <w:rFonts w:ascii="Verdana" w:hAnsi="Verdana"/>
          <w:sz w:val="20"/>
          <w:szCs w:val="20"/>
          <w:u w:val="single"/>
        </w:rPr>
        <w:t>Post</w:t>
      </w:r>
      <w:r>
        <w:rPr>
          <w:rFonts w:ascii="Verdana" w:hAnsi="Verdana"/>
          <w:sz w:val="20"/>
          <w:szCs w:val="20"/>
        </w:rPr>
        <w:t>_</w:t>
      </w:r>
      <w:r w:rsidRPr="0087544E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F127F1">
        <w:rPr>
          <w:rFonts w:ascii="Verdana" w:hAnsi="Verdana"/>
          <w:sz w:val="20"/>
          <w:szCs w:val="20"/>
        </w:rPr>
        <w:t>Postcode, Woonplaats</w:t>
      </w:r>
      <w:r>
        <w:rPr>
          <w:rFonts w:ascii="Verdana" w:hAnsi="Verdana"/>
          <w:sz w:val="20"/>
          <w:szCs w:val="20"/>
        </w:rPr>
        <w:t>)</w:t>
      </w:r>
    </w:p>
    <w:p w:rsidR="00756FDE" w:rsidRDefault="00756FDE" w:rsidP="00756FDE">
      <w:pPr>
        <w:pStyle w:val="Geenafstand"/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9839F1">
        <w:rPr>
          <w:rFonts w:ascii="Verdana" w:hAnsi="Verdana"/>
          <w:sz w:val="20"/>
          <w:szCs w:val="20"/>
        </w:rPr>
        <w:t>Email</w:t>
      </w:r>
      <w:r w:rsidRPr="00F127F1">
        <w:rPr>
          <w:rFonts w:ascii="Verdana" w:hAnsi="Verdana"/>
          <w:sz w:val="20"/>
          <w:szCs w:val="20"/>
        </w:rPr>
        <w:t xml:space="preserve">, Naam, Adres, </w:t>
      </w:r>
      <w:r>
        <w:rPr>
          <w:rFonts w:ascii="Verdana" w:hAnsi="Verdana"/>
          <w:sz w:val="20"/>
          <w:szCs w:val="20"/>
        </w:rPr>
        <w:t>Post_id</w:t>
      </w:r>
      <w:r w:rsidRPr="00F127F1">
        <w:rPr>
          <w:rFonts w:ascii="Verdana" w:hAnsi="Verdana"/>
          <w:sz w:val="20"/>
          <w:szCs w:val="20"/>
        </w:rPr>
        <w:t>, Telefoon)</w:t>
      </w:r>
    </w:p>
    <w:p w:rsidR="00756FDE" w:rsidRDefault="00756FDE" w:rsidP="00756FDE">
      <w:pPr>
        <w:pStyle w:val="Geenafstand"/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“Keuze</w:t>
      </w:r>
      <w:r>
        <w:rPr>
          <w:rFonts w:ascii="Verdana" w:eastAsia="MS Mincho" w:hAnsi="Verdana"/>
          <w:sz w:val="20"/>
          <w:szCs w:val="20"/>
          <w:lang w:eastAsia="ja-JP"/>
        </w:rPr>
        <w:t>”</w:t>
      </w:r>
      <w:r>
        <w:rPr>
          <w:rFonts w:ascii="Verdana" w:hAnsi="Verdana"/>
          <w:sz w:val="20"/>
          <w:szCs w:val="20"/>
        </w:rPr>
        <w:tab/>
        <w:t>(</w:t>
      </w:r>
      <w:r w:rsidRPr="009839F1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9839F1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9839F1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)</w:t>
      </w:r>
    </w:p>
    <w:p w:rsidR="00756FDE" w:rsidRDefault="00756FDE" w:rsidP="00756FDE">
      <w:pPr>
        <w:pStyle w:val="Geenafstand"/>
        <w:ind w:firstLine="709"/>
        <w:rPr>
          <w:rFonts w:ascii="Verdana" w:hAnsi="Verdana"/>
          <w:sz w:val="20"/>
          <w:szCs w:val="20"/>
        </w:rPr>
      </w:pP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Welke elementen 0nv 1nv 2nv 3nv 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 de relatie is met PK</w:t>
      </w:r>
    </w:p>
    <w:p w:rsidR="00756FDE" w:rsidRDefault="00756FDE" w:rsidP="00756FDE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Niet elke tabel heeft PK nodig</w:t>
      </w:r>
    </w:p>
    <w:p w:rsidR="00474510" w:rsidRDefault="00474510" w:rsidP="00474510">
      <w:pPr>
        <w:rPr>
          <w:lang w:eastAsia="en-US"/>
        </w:rPr>
      </w:pPr>
    </w:p>
    <w:p w:rsidR="00047E8A" w:rsidRDefault="003E336D" w:rsidP="004E49A7">
      <w:pPr>
        <w:pStyle w:val="kop20"/>
        <w:rPr>
          <w:lang w:eastAsia="en-US"/>
        </w:rPr>
      </w:pPr>
      <w:bookmarkStart w:id="9" w:name="_Toc473279077"/>
      <w:r>
        <w:rPr>
          <w:lang w:eastAsia="en-US"/>
        </w:rPr>
        <w:lastRenderedPageBreak/>
        <w:t>B Samenvoeging derde normaalvormen</w:t>
      </w:r>
      <w:bookmarkEnd w:id="9"/>
    </w:p>
    <w:p w:rsidR="00047E8A" w:rsidRDefault="003E336D" w:rsidP="004E49A7">
      <w:pPr>
        <w:pStyle w:val="kop20"/>
        <w:rPr>
          <w:lang w:eastAsia="en-US"/>
        </w:rPr>
      </w:pPr>
      <w:bookmarkStart w:id="10" w:name="_Toc473279078"/>
      <w:r>
        <w:rPr>
          <w:lang w:eastAsia="en-US"/>
        </w:rPr>
        <w:t>C Entiteit Relatie Diagram</w:t>
      </w:r>
      <w:bookmarkEnd w:id="10"/>
    </w:p>
    <w:p w:rsidR="00BC6469" w:rsidRDefault="00756FDE" w:rsidP="009839F1">
      <w:pPr>
        <w:pStyle w:val="Geenafstand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E59B3BD" wp14:editId="54A8DCD7">
            <wp:extent cx="5791200" cy="4478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583" cy="44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469" w:rsidSect="00F66735">
      <w:footerReference w:type="default" r:id="rId12"/>
      <w:footerReference w:type="first" r:id="rId13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2C3" w:rsidRDefault="002E72C3">
      <w:pPr>
        <w:spacing w:before="0" w:after="0" w:line="240" w:lineRule="auto"/>
      </w:pPr>
      <w:r>
        <w:separator/>
      </w:r>
    </w:p>
  </w:endnote>
  <w:endnote w:type="continuationSeparator" w:id="0">
    <w:p w:rsidR="002E72C3" w:rsidRDefault="002E72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2E72C3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756FDE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756FDE">
      <w:rPr>
        <w:b/>
        <w:bCs/>
        <w:noProof/>
      </w:rPr>
      <w:t>3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2E72C3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2C3" w:rsidRDefault="002E72C3">
      <w:pPr>
        <w:spacing w:before="0" w:after="0" w:line="240" w:lineRule="auto"/>
      </w:pPr>
      <w:r>
        <w:separator/>
      </w:r>
    </w:p>
  </w:footnote>
  <w:footnote w:type="continuationSeparator" w:id="0">
    <w:p w:rsidR="002E72C3" w:rsidRDefault="002E72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47E8A"/>
    <w:rsid w:val="00065D4F"/>
    <w:rsid w:val="00067EFC"/>
    <w:rsid w:val="00072367"/>
    <w:rsid w:val="000C2265"/>
    <w:rsid w:val="001013EB"/>
    <w:rsid w:val="001169EE"/>
    <w:rsid w:val="0012145C"/>
    <w:rsid w:val="00136038"/>
    <w:rsid w:val="00145929"/>
    <w:rsid w:val="00211C49"/>
    <w:rsid w:val="00242F10"/>
    <w:rsid w:val="00247A55"/>
    <w:rsid w:val="00266BBE"/>
    <w:rsid w:val="002C53FE"/>
    <w:rsid w:val="002E4830"/>
    <w:rsid w:val="002E72C3"/>
    <w:rsid w:val="003866E5"/>
    <w:rsid w:val="00387BEC"/>
    <w:rsid w:val="003E336D"/>
    <w:rsid w:val="003F0277"/>
    <w:rsid w:val="00406C7F"/>
    <w:rsid w:val="00413C14"/>
    <w:rsid w:val="00427C28"/>
    <w:rsid w:val="00437283"/>
    <w:rsid w:val="004617E0"/>
    <w:rsid w:val="00471F38"/>
    <w:rsid w:val="00474510"/>
    <w:rsid w:val="004B4947"/>
    <w:rsid w:val="004E49A7"/>
    <w:rsid w:val="004F11B8"/>
    <w:rsid w:val="005A2EA5"/>
    <w:rsid w:val="005B11E0"/>
    <w:rsid w:val="00644630"/>
    <w:rsid w:val="00652F37"/>
    <w:rsid w:val="0066168D"/>
    <w:rsid w:val="006F2BEB"/>
    <w:rsid w:val="007355FD"/>
    <w:rsid w:val="00742F60"/>
    <w:rsid w:val="00756FDE"/>
    <w:rsid w:val="00775D1E"/>
    <w:rsid w:val="00791320"/>
    <w:rsid w:val="00797C13"/>
    <w:rsid w:val="007D6CCB"/>
    <w:rsid w:val="008253A5"/>
    <w:rsid w:val="00874ACA"/>
    <w:rsid w:val="0087544E"/>
    <w:rsid w:val="008776AF"/>
    <w:rsid w:val="00883154"/>
    <w:rsid w:val="008D3B6F"/>
    <w:rsid w:val="00927FE6"/>
    <w:rsid w:val="009839F1"/>
    <w:rsid w:val="009B407B"/>
    <w:rsid w:val="00A02AD7"/>
    <w:rsid w:val="00A2393D"/>
    <w:rsid w:val="00A604A8"/>
    <w:rsid w:val="00A92D62"/>
    <w:rsid w:val="00AD3449"/>
    <w:rsid w:val="00AE1450"/>
    <w:rsid w:val="00AF11AB"/>
    <w:rsid w:val="00B63E13"/>
    <w:rsid w:val="00B77EA2"/>
    <w:rsid w:val="00BA113B"/>
    <w:rsid w:val="00BC6469"/>
    <w:rsid w:val="00BE0FAE"/>
    <w:rsid w:val="00BF35A9"/>
    <w:rsid w:val="00C04B26"/>
    <w:rsid w:val="00C876C5"/>
    <w:rsid w:val="00CB2595"/>
    <w:rsid w:val="00CE09E0"/>
    <w:rsid w:val="00D134AA"/>
    <w:rsid w:val="00D13815"/>
    <w:rsid w:val="00D325AB"/>
    <w:rsid w:val="00D54DBF"/>
    <w:rsid w:val="00D8562A"/>
    <w:rsid w:val="00DC5F53"/>
    <w:rsid w:val="00DF5F08"/>
    <w:rsid w:val="00E011FB"/>
    <w:rsid w:val="00E13482"/>
    <w:rsid w:val="00EA2C37"/>
    <w:rsid w:val="00EB57AD"/>
    <w:rsid w:val="00ED0BE3"/>
    <w:rsid w:val="00EE25CC"/>
    <w:rsid w:val="00F127F1"/>
    <w:rsid w:val="00F322F4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41E67"/>
  <w15:docId w15:val="{A8B6C876-3C79-4E37-A24A-39BEC15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163C07"/>
    <w:rsid w:val="0037640C"/>
    <w:rsid w:val="003C2762"/>
    <w:rsid w:val="00614B2B"/>
    <w:rsid w:val="00884B60"/>
    <w:rsid w:val="008B74B6"/>
    <w:rsid w:val="009A5C2F"/>
    <w:rsid w:val="00A03921"/>
    <w:rsid w:val="00A10BA6"/>
    <w:rsid w:val="00A23AC7"/>
    <w:rsid w:val="00AB6F4B"/>
    <w:rsid w:val="00AC13F9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2265E-8EA9-401F-8D75-4FA6C1BA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[Technisch ontwerp]</dc:subject>
  <dc:creator>[Gerrit A. Wieberdink]</dc:creator>
  <cp:keywords>[95311]</cp:keywords>
  <dc:description/>
  <cp:lastModifiedBy>Gerrit A. Wieberdink</cp:lastModifiedBy>
  <cp:revision>2</cp:revision>
  <dcterms:created xsi:type="dcterms:W3CDTF">2017-01-27T10:16:00Z</dcterms:created>
  <dcterms:modified xsi:type="dcterms:W3CDTF">2017-01-27T10:16:00Z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